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5B11" w:rsidRDefault="002E5B1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PART 4</w:t>
      </w:r>
    </w:p>
    <w:p w:rsidR="002E5B11" w:rsidRDefault="002E5B1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SERVICES</w:t>
      </w:r>
    </w:p>
    <w:p w:rsidR="002E5B11" w:rsidRDefault="002E5B1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For Interim Manual Instructions</w:t>
      </w:r>
    </w:p>
    <w:p w:rsidR="002E5B11" w:rsidRDefault="002E5B1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280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pos="8280"/>
        </w:tabs>
        <w:spacing w:line="192" w:lineRule="auto"/>
        <w:ind w:firstLine="8280"/>
        <w:rPr>
          <w:rFonts w:ascii="Times New" w:hAnsi="Times New"/>
        </w:rPr>
      </w:pPr>
      <w:r>
        <w:rPr>
          <w:rFonts w:ascii="Times New" w:hAnsi="Times New"/>
          <w:u w:val="single"/>
        </w:rPr>
        <w:t>Section</w:t>
      </w:r>
    </w:p>
    <w:p w:rsidR="002E5B11" w:rsidRDefault="002E5B11">
      <w:pPr>
        <w:tabs>
          <w:tab w:val="left" w:pos="0"/>
          <w:tab w:val="lef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Change in Authority to Grant Life Safety Code</w:t>
      </w: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Waivers for Medicaid Only </w:t>
      </w:r>
      <w:proofErr w:type="spellStart"/>
      <w:r>
        <w:rPr>
          <w:rFonts w:ascii="Times New" w:hAnsi="Times New"/>
        </w:rPr>
        <w:t>Nfs</w:t>
      </w:r>
      <w:proofErr w:type="spellEnd"/>
      <w:r>
        <w:rPr>
          <w:rFonts w:ascii="Times New" w:hAnsi="Times New"/>
        </w:rPr>
        <w:tab/>
        <w:t xml:space="preserve">IM 4604 </w:t>
      </w: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  <w:rPr>
          <w:rFonts w:ascii="Times New" w:hAnsi="Times New"/>
        </w:rPr>
      </w:pPr>
    </w:p>
    <w:p w:rsidR="002E5B11" w:rsidRDefault="002E5B11">
      <w:pPr>
        <w:tabs>
          <w:tab w:val="left" w:pos="0"/>
          <w:tab w:val="left" w:leader="dot" w:pos="8280"/>
        </w:tabs>
        <w:spacing w:line="192" w:lineRule="auto"/>
      </w:pPr>
      <w:proofErr w:type="spellStart"/>
      <w:r>
        <w:rPr>
          <w:rFonts w:ascii="Times New" w:hAnsi="Times New"/>
        </w:rPr>
        <w:t>Rev.IM</w:t>
      </w:r>
      <w:proofErr w:type="spellEnd"/>
      <w:r>
        <w:rPr>
          <w:rFonts w:ascii="Times New" w:hAnsi="Times New"/>
        </w:rPr>
        <w:t xml:space="preserve"> 91-1</w:t>
      </w:r>
    </w:p>
    <w:sectPr w:rsidR="00000000"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3D3"/>
    <w:rsid w:val="002E5B11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B9F3B2-8C2A-46FF-9269-76C1C1B6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2025-09-24T04:58:00Z</dcterms:created>
  <dcterms:modified xsi:type="dcterms:W3CDTF">2025-09-24T04:58:00Z</dcterms:modified>
</cp:coreProperties>
</file>