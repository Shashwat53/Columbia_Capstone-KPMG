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6B5" w:rsidRDefault="003336B5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768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7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Abilene,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.9414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7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Taylor,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7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Akron,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1.0734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Portage,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Summit,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Albany, GA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.8907*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Dougherty,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Lee,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Albany-Schenectady-Troy,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.8925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Albany,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Greene,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Montgomery,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Rensselaer,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Saratoga,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Schenectady,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Albuquerque, NM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1.0579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Bernalillo, NM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Alexandria, LA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.9735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Rapides</w:t>
      </w:r>
      <w:proofErr w:type="spellEnd"/>
      <w:r>
        <w:rPr>
          <w:rFonts w:ascii="Times New Roman" w:hAnsi="Times New Roman"/>
        </w:rPr>
        <w:t>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Allentown-Bethlehem, PA-NJ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1.0518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Warren,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Carbon,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Lehigh,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Northampton,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Alton-Granite City,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Jersey,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Madison,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Altoona,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1.0249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Blair,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Amarillo,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.9696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Potter,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Randall,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A-1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ADDENDUM A 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Anaheim-Santa Ana,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1.2445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Orange,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Anchorage, AK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1.4657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Anchorage, AK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Anderson,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.9690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Madison,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Anderson, SC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.8746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Anderson,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Ann Arbor,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1.2090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Washtenaw,MI</w:t>
      </w:r>
      <w:proofErr w:type="spellEnd"/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Anniston, 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.8625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Calhoun,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Appleton-Oshkosh-Neenah, 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.9704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Calumet,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Outagamie</w:t>
      </w:r>
      <w:proofErr w:type="spellEnd"/>
      <w:r>
        <w:rPr>
          <w:rFonts w:ascii="Times New Roman" w:hAnsi="Times New Roman"/>
        </w:rPr>
        <w:t>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Winnebago,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Asheville, NC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.9508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Buncombe,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Athens, GA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.8817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Clarke,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Jackson,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Madison,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Oconee</w:t>
      </w:r>
      <w:proofErr w:type="spellEnd"/>
      <w:r>
        <w:rPr>
          <w:rFonts w:ascii="Times New Roman" w:hAnsi="Times New Roman"/>
        </w:rPr>
        <w:t>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Atlanta, GA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.9417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Barrow,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Butts,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Cherokee,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Clayton,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Cobb,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Coweta,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 </w:t>
      </w:r>
      <w:proofErr w:type="spellStart"/>
      <w:r>
        <w:rPr>
          <w:rFonts w:ascii="Times New Roman" w:hAnsi="Times New Roman"/>
        </w:rPr>
        <w:t>Kalb</w:t>
      </w:r>
      <w:proofErr w:type="spellEnd"/>
      <w:r>
        <w:rPr>
          <w:rFonts w:ascii="Times New Roman" w:hAnsi="Times New Roman"/>
        </w:rPr>
        <w:t>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Douglas,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A-2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Fayette,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Forsyth,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Fulton,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Gwinnett</w:t>
      </w:r>
      <w:proofErr w:type="spellEnd"/>
      <w:r>
        <w:rPr>
          <w:rFonts w:ascii="Times New Roman" w:hAnsi="Times New Roman"/>
        </w:rPr>
        <w:t>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Henry,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Newton,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Paulding,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Rockdale,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Spalding,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Walton,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Atlantic City, NJ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1.0649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Atlantic,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Cape May,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Augusta, GA-SC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.9614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Columbia,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McDuffie</w:t>
      </w:r>
      <w:proofErr w:type="spellEnd"/>
      <w:r>
        <w:rPr>
          <w:rFonts w:ascii="Times New Roman" w:hAnsi="Times New Roman"/>
        </w:rPr>
        <w:t>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Richmond,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Aiken,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Aurora-Elgin,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.9958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Kane,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Kendall,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Austin,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1.0590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Hays,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Travis,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Williamson,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Bakersfield,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1.2271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Kern,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Baltimore, MD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1.0860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Ann Arundel,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Baltimore,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Baltimore City,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Carroll,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Harford</w:t>
      </w:r>
      <w:proofErr w:type="spellEnd"/>
      <w:r>
        <w:rPr>
          <w:rFonts w:ascii="Times New Roman" w:hAnsi="Times New Roman"/>
        </w:rPr>
        <w:t>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Howard,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Queen </w:t>
      </w:r>
      <w:proofErr w:type="spellStart"/>
      <w:r>
        <w:rPr>
          <w:rFonts w:ascii="Times New Roman" w:hAnsi="Times New Roman"/>
        </w:rPr>
        <w:t>Annes</w:t>
      </w:r>
      <w:proofErr w:type="spellEnd"/>
      <w:r>
        <w:rPr>
          <w:rFonts w:ascii="Times New Roman" w:hAnsi="Times New Roman"/>
        </w:rPr>
        <w:t>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A-3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Bangor, 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.9271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Penobscot</w:t>
      </w:r>
      <w:proofErr w:type="spellEnd"/>
      <w:r>
        <w:rPr>
          <w:rFonts w:ascii="Times New Roman" w:hAnsi="Times New Roman"/>
        </w:rPr>
        <w:t>, ME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Baton Rouge, LA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1.0174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Ascension,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East Baton Rouge,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Livingston,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West Baton Rouge,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Battle Creek,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1.0600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Calhoun,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Beaumont-Port Arthur,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.9874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Hardin,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Jefferson,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Orange,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Beaver County,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1.0863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Beaver,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Bellingham, 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1.0544*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Whatcom</w:t>
      </w:r>
      <w:proofErr w:type="spellEnd"/>
      <w:r>
        <w:rPr>
          <w:rFonts w:ascii="Times New Roman" w:hAnsi="Times New Roman"/>
        </w:rPr>
        <w:t>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Benton Harbor,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.8734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Berrien,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Bergen-Passaic, NJ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1.0290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Bergen,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Passaic,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Billings, MT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.9648*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Yellowstone, MT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Biloxi-Gulfport, MS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.8710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Hancock, MS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Harrison, MS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Binghamton,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.9526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Broome,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Tioga,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A-4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A_WAGE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Birmingham, 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1.0047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Blout</w:t>
      </w:r>
      <w:proofErr w:type="spellEnd"/>
      <w:r>
        <w:rPr>
          <w:rFonts w:ascii="Times New Roman" w:hAnsi="Times New Roman"/>
        </w:rPr>
        <w:t>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Jefferson,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Saint Clair,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Shelby,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Walker,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Bismarck, ND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1.0100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Burleigh</w:t>
      </w:r>
      <w:proofErr w:type="spellEnd"/>
      <w:r>
        <w:rPr>
          <w:rFonts w:ascii="Times New Roman" w:hAnsi="Times New Roman"/>
        </w:rPr>
        <w:t>, ND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Morton, ND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Bloomington,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.9143*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Monroe,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Bloomington-Normal,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1.0139*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Mclean</w:t>
      </w:r>
      <w:proofErr w:type="spellEnd"/>
      <w:r>
        <w:rPr>
          <w:rFonts w:ascii="Times New Roman" w:hAnsi="Times New Roman"/>
        </w:rPr>
        <w:t>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Boise City, ID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1.0755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>, ID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Boston-Lawrence-Salem-Lowell-Brockton, 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1.0949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Essex, MA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Middlesex, MA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Norfolk, MA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Plymouth, MA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Suffolk, MA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Boulder-Longmont, CO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.9982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Boulder, CO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Bradenton,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.9199*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Manatee,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Brazoria</w:t>
      </w:r>
      <w:proofErr w:type="spellEnd"/>
      <w:r>
        <w:rPr>
          <w:rFonts w:ascii="Times New Roman" w:hAnsi="Times New Roman"/>
        </w:rPr>
        <w:t>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.8409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Brazoria</w:t>
      </w:r>
      <w:proofErr w:type="spellEnd"/>
      <w:r>
        <w:rPr>
          <w:rFonts w:ascii="Times New Roman" w:hAnsi="Times New Roman"/>
        </w:rPr>
        <w:t>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Bremerton, 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.8989*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Kitsap</w:t>
      </w:r>
      <w:proofErr w:type="spellEnd"/>
      <w:r>
        <w:rPr>
          <w:rFonts w:ascii="Times New Roman" w:hAnsi="Times New Roman"/>
        </w:rPr>
        <w:t>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Bridgeport-Stamford-Norwalk-Danbury, CT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1.1572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Fairfield, CT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A-5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Brownsville-Harlingen,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.9217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Cameron,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Bryan-College Station,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.9077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Brazos</w:t>
      </w:r>
      <w:proofErr w:type="spellEnd"/>
      <w:r>
        <w:rPr>
          <w:rFonts w:ascii="Times New Roman" w:hAnsi="Times New Roman"/>
        </w:rPr>
        <w:t>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Buffalo,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Erie,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Burlington, NC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.8480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Alamance</w:t>
      </w:r>
      <w:proofErr w:type="spellEnd"/>
      <w:r>
        <w:rPr>
          <w:rFonts w:ascii="Times New Roman" w:hAnsi="Times New Roman"/>
        </w:rPr>
        <w:t>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Burlington, VT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.9654*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Chittenden</w:t>
      </w:r>
      <w:proofErr w:type="spellEnd"/>
      <w:r>
        <w:rPr>
          <w:rFonts w:ascii="Times New Roman" w:hAnsi="Times New Roman"/>
        </w:rPr>
        <w:t>, VT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Grand Isle, VT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Canton,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.9797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Carroll,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Stark,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Casper, WY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1.0255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Natrona, WY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Cedar Rapids, IA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.9379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Linn,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Champaign-Urbana-Rantoul,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1.0245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Champaign,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Charleston, SC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1.0262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Berkeley,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Charleston,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Dorchester,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Charleston, WV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1.1033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Kanawha, WV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Putnam, WV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Charlotte-Gastonia-Rock Hill NC-SC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.9776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Cabarrus</w:t>
      </w:r>
      <w:proofErr w:type="spellEnd"/>
      <w:r>
        <w:rPr>
          <w:rFonts w:ascii="Times New Roman" w:hAnsi="Times New Roman"/>
        </w:rPr>
        <w:t>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Gaston,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Lincoln,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A-6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Mecklenburg,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Rowan,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Union,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York,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Charlottesville, 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1.2925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Albermarle</w:t>
      </w:r>
      <w:proofErr w:type="spellEnd"/>
      <w:r>
        <w:rPr>
          <w:rFonts w:ascii="Times New Roman" w:hAnsi="Times New Roman"/>
        </w:rPr>
        <w:t>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Charlottesville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Fluvanna</w:t>
      </w:r>
      <w:proofErr w:type="spellEnd"/>
      <w:r>
        <w:rPr>
          <w:rFonts w:ascii="Times New Roman" w:hAnsi="Times New Roman"/>
        </w:rPr>
        <w:t>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Greene,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Chattanooga, TN-GA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.9671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Catoosa,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Dade,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Walker,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Hamilton,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Marion,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Sequatchie</w:t>
      </w:r>
      <w:proofErr w:type="spellEnd"/>
      <w:r>
        <w:rPr>
          <w:rFonts w:ascii="Times New Roman" w:hAnsi="Times New Roman"/>
        </w:rPr>
        <w:t>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Chicago,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1.2196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Cook,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 Page,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McHenry,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Chico,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1.0558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Butte,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Cincinnati, OH-KY-IN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1.0558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Dearborn,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Boone,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Campbell,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Kenton,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Clermont,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Hamilton,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Warren,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Clarksville-Hopkinsville, TN-KY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.8342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Christian,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Montgomery,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Cleveland,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1.2028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Cuyahoga,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Geauga</w:t>
      </w:r>
      <w:proofErr w:type="spellEnd"/>
      <w:r>
        <w:rPr>
          <w:rFonts w:ascii="Times New Roman" w:hAnsi="Times New Roman"/>
        </w:rPr>
        <w:t>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Lake,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Medina,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Colorado Springs, CO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1.1069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Paso, CO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Columbia, MO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1.1357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Boone,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Columbia, SC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.9603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Lexington,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Richland,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Columbus, GA-AL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.9199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Russell,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Chattahoochee,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Muscogee</w:t>
      </w:r>
      <w:proofErr w:type="spellEnd"/>
      <w:r>
        <w:rPr>
          <w:rFonts w:ascii="Times New Roman" w:hAnsi="Times New Roman"/>
        </w:rPr>
        <w:t>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Columbus,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1.0423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Delaware,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Fairfield,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Franklin,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Licking,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Madison,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Pickaway</w:t>
      </w:r>
      <w:proofErr w:type="spellEnd"/>
      <w:r>
        <w:rPr>
          <w:rFonts w:ascii="Times New Roman" w:hAnsi="Times New Roman"/>
        </w:rPr>
        <w:t>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Union,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Corpus Christi,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.9648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Nueces</w:t>
      </w:r>
      <w:proofErr w:type="spellEnd"/>
      <w:r>
        <w:rPr>
          <w:rFonts w:ascii="Times New Roman" w:hAnsi="Times New Roman"/>
        </w:rPr>
        <w:t>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San </w:t>
      </w:r>
      <w:proofErr w:type="spellStart"/>
      <w:r>
        <w:rPr>
          <w:rFonts w:ascii="Times New Roman" w:hAnsi="Times New Roman"/>
        </w:rPr>
        <w:t>Patricio</w:t>
      </w:r>
      <w:proofErr w:type="spellEnd"/>
      <w:r>
        <w:rPr>
          <w:rFonts w:ascii="Times New Roman" w:hAnsi="Times New Roman"/>
        </w:rPr>
        <w:t>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Cumberland, MD-W 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.9460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Allegeny</w:t>
      </w:r>
      <w:proofErr w:type="spellEnd"/>
      <w:r>
        <w:rPr>
          <w:rFonts w:ascii="Times New Roman" w:hAnsi="Times New Roman"/>
        </w:rPr>
        <w:t>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Mineral, WV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Dallas,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1.0774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Collin,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Dallas,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Denton,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Ellis,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Kaufman,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Rockwall</w:t>
      </w:r>
      <w:proofErr w:type="spellEnd"/>
      <w:r>
        <w:rPr>
          <w:rFonts w:ascii="Times New Roman" w:hAnsi="Times New Roman"/>
        </w:rPr>
        <w:t>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A-8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Danville, 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.8701*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Danville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Pittsylvania</w:t>
      </w:r>
      <w:proofErr w:type="spellEnd"/>
      <w:r>
        <w:rPr>
          <w:rFonts w:ascii="Times New Roman" w:hAnsi="Times New Roman"/>
        </w:rPr>
        <w:t>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Davenport-Rock Island-Moline, IA-ILL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.9821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Scott,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Henry,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Rock Island,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Dayton-Springfield,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1.1117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Clark,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Greene,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Miami,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Montgomery,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Daytona Beach,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.9693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Volusia</w:t>
      </w:r>
      <w:proofErr w:type="spellEnd"/>
      <w:r>
        <w:rPr>
          <w:rFonts w:ascii="Times New Roman" w:hAnsi="Times New Roman"/>
        </w:rPr>
        <w:t>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Decatur,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.9831*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Macon,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Denver, CO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1.2141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Adams, CO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Arapahoe, CO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Denver, CO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Douglas, CO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Jefferson, CO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 Moines, IA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1.0709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Dallas,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Polk,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Warren,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Detroit,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1.1992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Lapeer,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Livingston,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Macomb,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Monroe,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Oakland,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Saint Clair,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Wayne,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A-9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Dothan, 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.8848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Dale,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Houston,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Dubuque, IA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1.0281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Dubuque,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Duluth, MN-WI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.9154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Louis,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Douglas,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East St. Louis-Belleville,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.9717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Clinton,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Clair,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Eau Claire, 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.9703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Chippewa,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Eau Claire,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Paso,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.8991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Paso,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Elkhart-Goshen,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.8907*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Elkhart,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Elmira,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1.0257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Chemung</w:t>
      </w:r>
      <w:proofErr w:type="spellEnd"/>
      <w:r>
        <w:rPr>
          <w:rFonts w:ascii="Times New Roman" w:hAnsi="Times New Roman"/>
        </w:rPr>
        <w:t>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Enid, OK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.9018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Garfield,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Erie,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.9927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Erie,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Eugene-Springfield, 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.9882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Lane, OR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Evansville, IN-KY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1.0093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Posey,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Vanderburgh</w:t>
      </w:r>
      <w:proofErr w:type="spellEnd"/>
      <w:r>
        <w:rPr>
          <w:rFonts w:ascii="Times New Roman" w:hAnsi="Times New Roman"/>
        </w:rPr>
        <w:t>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Warrick</w:t>
      </w:r>
      <w:proofErr w:type="spellEnd"/>
      <w:r>
        <w:rPr>
          <w:rFonts w:ascii="Times New Roman" w:hAnsi="Times New Roman"/>
        </w:rPr>
        <w:t>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Henderson,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A-10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left="7650" w:hanging="765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Fargo-Moorhead, ND-MN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1.0051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Clay,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Cass, ND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Fayetteville, NC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.9325*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Cumberland,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Fayetteville-Springdale, AR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.8307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AR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Flint,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1.1523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Genesee,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Florence, 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.8088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Colbert,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Lauderdale,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Florence, SC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.8072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Florence,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Fort Collins-Loveland, CO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.9278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Larimer</w:t>
      </w:r>
      <w:proofErr w:type="spellEnd"/>
      <w:r>
        <w:rPr>
          <w:rFonts w:ascii="Times New Roman" w:hAnsi="Times New Roman"/>
        </w:rPr>
        <w:t>, CO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Fort Lauderdale-Hollywood-Pompano Beach,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1.1105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Broward,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Fort Myers,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.9242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Lee,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Fort Pierce,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.9943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Martin,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St. </w:t>
      </w:r>
      <w:proofErr w:type="spellStart"/>
      <w:r>
        <w:rPr>
          <w:rFonts w:ascii="Times New Roman" w:hAnsi="Times New Roman"/>
        </w:rPr>
        <w:t>Lucie</w:t>
      </w:r>
      <w:proofErr w:type="spellEnd"/>
      <w:r>
        <w:rPr>
          <w:rFonts w:ascii="Times New Roman" w:hAnsi="Times New Roman"/>
        </w:rPr>
        <w:t>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Fort Smith, AR-OK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.9705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Crawford, AR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Sebastian, AR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Sequoyah</w:t>
      </w:r>
      <w:proofErr w:type="spellEnd"/>
      <w:r>
        <w:rPr>
          <w:rFonts w:ascii="Times New Roman" w:hAnsi="Times New Roman"/>
        </w:rPr>
        <w:t>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Fort Walton Beach,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.7873*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Okaloosa</w:t>
      </w:r>
      <w:proofErr w:type="spellEnd"/>
      <w:r>
        <w:rPr>
          <w:rFonts w:ascii="Times New Roman" w:hAnsi="Times New Roman"/>
        </w:rPr>
        <w:t>, FL.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A-11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left="7650" w:hanging="765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Fort Wayne,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.9446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Allen,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 </w:t>
      </w:r>
      <w:proofErr w:type="spellStart"/>
      <w:r>
        <w:rPr>
          <w:rFonts w:ascii="Times New Roman" w:hAnsi="Times New Roman"/>
        </w:rPr>
        <w:t>Kalb</w:t>
      </w:r>
      <w:proofErr w:type="spellEnd"/>
      <w:r>
        <w:rPr>
          <w:rFonts w:ascii="Times New Roman" w:hAnsi="Times New Roman"/>
        </w:rPr>
        <w:t>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Whitley,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Fort Worth-Arlington,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.9281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Johnson,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Parker,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Tarrant</w:t>
      </w:r>
      <w:proofErr w:type="spellEnd"/>
      <w:r>
        <w:rPr>
          <w:rFonts w:ascii="Times New Roman" w:hAnsi="Times New Roman"/>
        </w:rPr>
        <w:t>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Fresno,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1.1951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Fresno,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Gadsden, 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.9234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Etowah,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Gainesville,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.9709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Alachua,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Bradford,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Galveston-Texas City,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1.1822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Galveston,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Gary-Hammond,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1.1222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Lake,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Porter,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Glens Falls,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.8813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Warren,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Grand Forks, ND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.9762*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Grand Forks, ND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Grand Rapids,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.9998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Kent,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Ottawa,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Great Falls, MT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1.0307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Cascade, MT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A-12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left="7650" w:hanging="765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Greeley, CO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1.0829*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Weld, CO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Green Bay, 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.9974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Brown,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Greensboro-Winston-Salem-High Point, NC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.9578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Davidson,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Davie,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Forsyth,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Guilford,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Randolph,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Stokes,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Yadkin</w:t>
      </w:r>
      <w:proofErr w:type="spellEnd"/>
      <w:r>
        <w:rPr>
          <w:rFonts w:ascii="Times New Roman" w:hAnsi="Times New Roman"/>
        </w:rPr>
        <w:t>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Greenville-Spartanburg, SC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.9474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Greenville,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Pickens,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Spartanburg, SC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Hagerstown, MD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1.0091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Hamilton-Middletown,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1.0435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Butler,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Harrisburg-Lebanon-Carlisle,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1.0356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Cumberland,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Dauphin,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Lebanon,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Perry,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Hartford-Middletown-New Britain-Bristol, CT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1.0692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Hartford, CT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Litchfield, CT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Middlesex, CT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Tolland, CT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A-13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left="7650" w:hanging="765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</w:t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Hickory, NC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.9503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Alexander,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Burke,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Catawba,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Honolulu, HI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1.1471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Honolulu, HI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Houma-Thibodaux, LA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.9786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Lafourche</w:t>
      </w:r>
      <w:proofErr w:type="spellEnd"/>
      <w:r>
        <w:rPr>
          <w:rFonts w:ascii="Times New Roman" w:hAnsi="Times New Roman"/>
        </w:rPr>
        <w:t>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Terrebonne</w:t>
      </w:r>
      <w:proofErr w:type="spellEnd"/>
      <w:r>
        <w:rPr>
          <w:rFonts w:ascii="Times New Roman" w:hAnsi="Times New Roman"/>
        </w:rPr>
        <w:t>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Houston,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1.1119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Fort Bend,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Harris,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Liberty,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Montgomery,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Waller,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Huntington-Ashland, WV-KY-OH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.9809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Boyd,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Carter,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Greenup,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Lawrence,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Cabell</w:t>
      </w:r>
      <w:proofErr w:type="spellEnd"/>
      <w:r>
        <w:rPr>
          <w:rFonts w:ascii="Times New Roman" w:hAnsi="Times New Roman"/>
        </w:rPr>
        <w:t>, WV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Wayne, WV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Huntsville, 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.8990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Madison,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Indianapolis,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1.0555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Boone,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Hamilton,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Hancock,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Hendricks,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Johnson,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Marion,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Morgan,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Shelby,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Iowa City, IA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1.1423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Johnson,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A-14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left="7650" w:hanging="765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Jackson,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1.0281*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Jackson,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Jackson, MS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.9110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Hinds, MS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Madison, MS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Rankin, MS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Jacksonville,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.9914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Clay,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Duval,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Nassau,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Johns,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Jacksonville, NC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.8848*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Onslow</w:t>
      </w:r>
      <w:proofErr w:type="spellEnd"/>
      <w:r>
        <w:rPr>
          <w:rFonts w:ascii="Times New Roman" w:hAnsi="Times New Roman"/>
        </w:rPr>
        <w:t>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Janesville, Beloit, 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.8907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Rock,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Jersey City, NJ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1.0913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Hudson,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Johnson City-Kingsport-Bristol, TN-VA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.9240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Carter,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Hawkins,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Sullivan,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Unicoi,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Bristol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Scott,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Johnstown,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1.0284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Cambria,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Somerset,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Joliet,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1.0893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Grundy,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Will,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A-15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left="7650" w:hanging="765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Joplin, MO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.9579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Jasper,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Newton,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Kalamazoo,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1.2269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Kalamazoo,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Kankakee,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.9143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Kankakee,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Kansas City, KS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.9784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Johnson, KS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Leavenworth, KS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Miami, KS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Wyandotte, KS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Kansas City, MO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.9910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Cass,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Clay,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Jackson,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Lafayette,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Platte,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Ray,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Kenosha, 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1.0913*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Kenosha,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Killeen-Temple,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.9402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Bell,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Coryell</w:t>
      </w:r>
      <w:proofErr w:type="spellEnd"/>
      <w:r>
        <w:rPr>
          <w:rFonts w:ascii="Times New Roman" w:hAnsi="Times New Roman"/>
        </w:rPr>
        <w:t>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Knoxville, TN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.9186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Anderson,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Blout</w:t>
      </w:r>
      <w:proofErr w:type="spellEnd"/>
      <w:r>
        <w:rPr>
          <w:rFonts w:ascii="Times New Roman" w:hAnsi="Times New Roman"/>
        </w:rPr>
        <w:t>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Grainger,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Jefferson,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Knox,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Sevier</w:t>
      </w:r>
      <w:proofErr w:type="spellEnd"/>
      <w:r>
        <w:rPr>
          <w:rFonts w:ascii="Times New Roman" w:hAnsi="Times New Roman"/>
        </w:rPr>
        <w:t>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Kokomo,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.9610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Howard,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Tipton,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A-16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LaCrosse</w:t>
      </w:r>
      <w:proofErr w:type="spellEnd"/>
      <w:r>
        <w:rPr>
          <w:rFonts w:ascii="Times New Roman" w:hAnsi="Times New Roman"/>
        </w:rPr>
        <w:t>, 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.9402*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LaCrosse</w:t>
      </w:r>
      <w:proofErr w:type="spellEnd"/>
      <w:r>
        <w:rPr>
          <w:rFonts w:ascii="Times New Roman" w:hAnsi="Times New Roman"/>
        </w:rPr>
        <w:t>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Lafayette, LA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1.0162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Lafayette,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Martin,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Lafayette,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.9112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Tippecanoe,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Lake Charles, LA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.9942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Calcasieu</w:t>
      </w:r>
      <w:proofErr w:type="spellEnd"/>
      <w:r>
        <w:rPr>
          <w:rFonts w:ascii="Times New Roman" w:hAnsi="Times New Roman"/>
        </w:rPr>
        <w:t>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Lake County,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1.1086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Lake,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Lakeland-Winter Haven,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.9276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Polk,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Lancaster,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1.0372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Lancaster,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Lansing-East Lansing,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1.0514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Clinton,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Eaton,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Ingham</w:t>
      </w:r>
      <w:proofErr w:type="spellEnd"/>
      <w:r>
        <w:rPr>
          <w:rFonts w:ascii="Times New Roman" w:hAnsi="Times New Roman"/>
        </w:rPr>
        <w:t>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Laredo,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.8561*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Webb,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Las Cruces, NM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.8455*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Dona Ana, NM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Las Vegas, NV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1.2190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Clark, NV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Lawrence, KS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.9797*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Douglas, KS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Lawton, OK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.9276*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Comanche,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A-17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left="7650" w:hanging="7650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Lewiston-Auburn, 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.9177*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Androscoggin</w:t>
      </w:r>
      <w:proofErr w:type="spellEnd"/>
      <w:r>
        <w:rPr>
          <w:rFonts w:ascii="Times New Roman" w:hAnsi="Times New Roman"/>
        </w:rPr>
        <w:t>, ME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Lexington-Fayette, KY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.9574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Bourbon,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Clark,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Fayette,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Jessamine</w:t>
      </w:r>
      <w:proofErr w:type="spellEnd"/>
      <w:r>
        <w:rPr>
          <w:rFonts w:ascii="Times New Roman" w:hAnsi="Times New Roman"/>
        </w:rPr>
        <w:t>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Scott,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Woodford</w:t>
      </w:r>
      <w:proofErr w:type="spellEnd"/>
      <w:r>
        <w:rPr>
          <w:rFonts w:ascii="Times New Roman" w:hAnsi="Times New Roman"/>
        </w:rPr>
        <w:t>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Lima,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Allen,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Auglaize</w:t>
      </w:r>
      <w:proofErr w:type="spellEnd"/>
      <w:r>
        <w:rPr>
          <w:rFonts w:ascii="Times New Roman" w:hAnsi="Times New Roman"/>
        </w:rPr>
        <w:t>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Lincoln, 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.8670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Lancaster, NE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Little Rock-North Little Rock, AR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1.0183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Faulkner, AR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Lonoke, AR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Pulaski, AR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Saline, AR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Longview-Marshall,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.8561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Gregg,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Harrison,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Lorain-Elyria,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1.0549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Lorain,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Los Angeles-Long Beach,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1.3037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Los Angeles,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Louisville, KY-IN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1.0854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Clark,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Floyd,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Harrison,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Bullitt</w:t>
      </w:r>
      <w:proofErr w:type="spellEnd"/>
      <w:r>
        <w:rPr>
          <w:rFonts w:ascii="Times New Roman" w:hAnsi="Times New Roman"/>
        </w:rPr>
        <w:t>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Jefferson,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Oldham,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Shelby,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A-18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Lubbock,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1.0087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Lubbock,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Lynchburg, 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.9240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Amherst,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Campbell,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Lynchburg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Macon-Warner Robins, GA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.9850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Bibb,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Houston,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Jones,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Peach,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Madison, 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1.0259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Dane,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Manchester-Nashua, NH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.9346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Hillsboro, NH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Merrimack, NH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Mansfield,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.9177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Richland,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McAllen-Edinburg-Mission,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.8378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Hidalgo,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Medford, 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.9853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Jackson, OR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Melbourne-Titusville-Palm Bay,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.9333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Brevard,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Memphis, TN-AR-MS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1.0765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Crittenden</w:t>
      </w:r>
      <w:proofErr w:type="spellEnd"/>
      <w:r>
        <w:rPr>
          <w:rFonts w:ascii="Times New Roman" w:hAnsi="Times New Roman"/>
        </w:rPr>
        <w:t>, AR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 </w:t>
      </w:r>
      <w:proofErr w:type="spellStart"/>
      <w:r>
        <w:rPr>
          <w:rFonts w:ascii="Times New Roman" w:hAnsi="Times New Roman"/>
        </w:rPr>
        <w:t>Soto</w:t>
      </w:r>
      <w:proofErr w:type="spellEnd"/>
      <w:r>
        <w:rPr>
          <w:rFonts w:ascii="Times New Roman" w:hAnsi="Times New Roman"/>
        </w:rPr>
        <w:t>, MS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Shelby,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Tipton,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Miami-Hialeah,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1.1492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Dade,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Middlesex-Somerset-Hunterdon</w:t>
      </w:r>
      <w:proofErr w:type="spellEnd"/>
      <w:r>
        <w:rPr>
          <w:rFonts w:ascii="Times New Roman" w:hAnsi="Times New Roman"/>
        </w:rPr>
        <w:t>, NJ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1.0633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Hunterdon</w:t>
      </w:r>
      <w:proofErr w:type="spellEnd"/>
      <w:r>
        <w:rPr>
          <w:rFonts w:ascii="Times New Roman" w:hAnsi="Times New Roman"/>
        </w:rPr>
        <w:t>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Middlesex,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Somerset,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A-19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A-WAGE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Midland,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1.0783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Midland,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Milwaukee, 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1.0522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Milwaukee,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Ozaukee</w:t>
      </w:r>
      <w:proofErr w:type="spellEnd"/>
      <w:r>
        <w:rPr>
          <w:rFonts w:ascii="Times New Roman" w:hAnsi="Times New Roman"/>
        </w:rPr>
        <w:t>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Waukesha,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Minneapolis-St. Paul, MN-WI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1.0271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Anoka,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Carver,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Chisago</w:t>
      </w:r>
      <w:proofErr w:type="spellEnd"/>
      <w:r>
        <w:rPr>
          <w:rFonts w:ascii="Times New Roman" w:hAnsi="Times New Roman"/>
        </w:rPr>
        <w:t>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Dakota,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Hennepin</w:t>
      </w:r>
      <w:proofErr w:type="spellEnd"/>
      <w:r>
        <w:rPr>
          <w:rFonts w:ascii="Times New Roman" w:hAnsi="Times New Roman"/>
        </w:rPr>
        <w:t>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Isanti,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Ramsey,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Scott,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Wright,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Croix,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Mobile, 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.9330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Baldwin,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Mobile,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Modesto,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1.0795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Stanislaus</w:t>
      </w:r>
      <w:proofErr w:type="spellEnd"/>
      <w:r>
        <w:rPr>
          <w:rFonts w:ascii="Times New Roman" w:hAnsi="Times New Roman"/>
        </w:rPr>
        <w:t>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Monmouth-Ocean, NJ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.9863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Monmouth,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Ocean,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Monroe, LA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.9550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Ouachita</w:t>
      </w:r>
      <w:proofErr w:type="spellEnd"/>
      <w:r>
        <w:rPr>
          <w:rFonts w:ascii="Times New Roman" w:hAnsi="Times New Roman"/>
        </w:rPr>
        <w:t>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Montgomery, 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.9726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Autauga</w:t>
      </w:r>
      <w:proofErr w:type="spellEnd"/>
      <w:r>
        <w:rPr>
          <w:rFonts w:ascii="Times New Roman" w:hAnsi="Times New Roman"/>
        </w:rPr>
        <w:t>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Elmore,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Montgomery,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Muncie,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.9783*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Delaware,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A-20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 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Muskegon,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.9325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Muskegon,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Nashville, TN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1.2287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Cheatham,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Davidson,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Dickson,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Robertson,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Rutherford,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Sumner,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Williamson,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Wilson, TN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Nassau-Suffolk,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1.2093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Nassau,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Suffolk,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Bedford-Fall River-Attleboro, 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.9662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Bristol, MA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Haven-Waterbury-Meriden, CT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1.0667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Haven, CT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London-Norwich, CT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1.0667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London, CT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Orleans, LA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1.0164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Jefferson,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Orleans,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Bernard,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Charles,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John The Baptist,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Tammany,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York,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1.3657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Bronx,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Kings,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York City,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Putnam,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Queens,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Richmond,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Rockland,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Westchester,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A-21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 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Newark, NJ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1.1288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Essex,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Morris,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Sussex,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Union,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Niagara Falls,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.8741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Niagara,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Norfolk-Virginia Beach-Newport News, 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.9783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Chesapeake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Gloucester,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Hampton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James City Co., </w:t>
      </w:r>
      <w:proofErr w:type="spellStart"/>
      <w:r>
        <w:rPr>
          <w:rFonts w:ascii="Times New Roman" w:hAnsi="Times New Roman"/>
        </w:rPr>
        <w:t>Va</w:t>
      </w:r>
      <w:proofErr w:type="spellEnd"/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Newport News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Norfolk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Poquoson,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Portsmouth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Suffolk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Virginia Beach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Williamsburg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York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Oakland,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1.2615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Alameda,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Contra Costa,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Ocala,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1.0100*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Marion,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Odessa,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.9776*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Ector</w:t>
      </w:r>
      <w:proofErr w:type="spellEnd"/>
      <w:r>
        <w:rPr>
          <w:rFonts w:ascii="Times New Roman" w:hAnsi="Times New Roman"/>
        </w:rPr>
        <w:t>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Oklahoma City, OK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1.0573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Canadian,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Cleveland,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Logan,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McClain,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Oklahoma,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Pottawatomie</w:t>
      </w:r>
      <w:proofErr w:type="spellEnd"/>
      <w:r>
        <w:rPr>
          <w:rFonts w:ascii="Times New Roman" w:hAnsi="Times New Roman"/>
        </w:rPr>
        <w:t>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Olympia, 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1.0573*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Thurston,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A-22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 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Omaha, NE-IA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.8944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Pottawattamie</w:t>
      </w:r>
      <w:proofErr w:type="spellEnd"/>
      <w:r>
        <w:rPr>
          <w:rFonts w:ascii="Times New Roman" w:hAnsi="Times New Roman"/>
        </w:rPr>
        <w:t>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Douglas, NE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Sarpy</w:t>
      </w:r>
      <w:proofErr w:type="spellEnd"/>
      <w:r>
        <w:rPr>
          <w:rFonts w:ascii="Times New Roman" w:hAnsi="Times New Roman"/>
        </w:rPr>
        <w:t>, NE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NE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Orange County,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1.0061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Orange,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Orlando,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1.0146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Orange,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Osceola,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Seminole,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Owensboro, KY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.8848*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Daviess</w:t>
      </w:r>
      <w:proofErr w:type="spellEnd"/>
      <w:r>
        <w:rPr>
          <w:rFonts w:ascii="Times New Roman" w:hAnsi="Times New Roman"/>
        </w:rPr>
        <w:t>, KY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Oxnard-Ventura,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1.1987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Ventura,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Panama City,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.9077*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Bay,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Parkersburg-Marietta, WV-OH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.9953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Wood, WV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Pascagoula, MS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1.0139*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Jackson, MS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Pensacola,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.9110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Escambia</w:t>
      </w:r>
      <w:proofErr w:type="spellEnd"/>
      <w:r>
        <w:rPr>
          <w:rFonts w:ascii="Times New Roman" w:hAnsi="Times New Roman"/>
        </w:rPr>
        <w:t>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Santa Rosa,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Peoria,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1.1158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Peoria,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Tazewell,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Woodford</w:t>
      </w:r>
      <w:proofErr w:type="spellEnd"/>
      <w:r>
        <w:rPr>
          <w:rFonts w:ascii="Times New Roman" w:hAnsi="Times New Roman"/>
        </w:rPr>
        <w:t>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A-23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 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Philadelphia, PA-NJ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1.1760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Burlington,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Camden,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Gloucester,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Bucks,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Chester,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Delaware,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Montgomery,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Philadelphia,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Phoenix, AZ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1.1122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Maricopa, AZ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Pine Bluff, AR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.8774*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Jefferson, AR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Pittsburgh,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1.1387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Allegheny,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Fayette,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Westmoreland,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Pittsfield, 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.9815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Berkshire, MA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Portland, 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.9654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Cumberland, ME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Sagadahoc</w:t>
      </w:r>
      <w:proofErr w:type="spellEnd"/>
      <w:r>
        <w:rPr>
          <w:rFonts w:ascii="Times New Roman" w:hAnsi="Times New Roman"/>
        </w:rPr>
        <w:t>, ME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York, ME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Portland, 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1.1194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Clackamas, OR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Multnomah</w:t>
      </w:r>
      <w:proofErr w:type="spellEnd"/>
      <w:r>
        <w:rPr>
          <w:rFonts w:ascii="Times New Roman" w:hAnsi="Times New Roman"/>
        </w:rPr>
        <w:t>, OR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OR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Yamhill, OR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Portsmouth-Dover-Rochester, NH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.8455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Rockingham, NH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Strafford, NH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Poughkeepsie,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1.0919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Dutchess</w:t>
      </w:r>
      <w:proofErr w:type="spellEnd"/>
      <w:r>
        <w:rPr>
          <w:rFonts w:ascii="Times New Roman" w:hAnsi="Times New Roman"/>
        </w:rPr>
        <w:t>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A-24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 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Providence-Pawtucket-Woonsocket, RI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.9773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Bristol, RI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Kent, RI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Newport, RI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Providence, RI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RI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Provo-Orem, UT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.9471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Utah, UT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Pueblo, CO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1.1600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Pueblo, CO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Racine, 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1.0014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Racine,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Raleigh-Durham, NC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1.0139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Durham,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Franklin,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Orange,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Wake,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Reading,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1.0285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Berks</w:t>
      </w:r>
      <w:proofErr w:type="spellEnd"/>
      <w:r>
        <w:rPr>
          <w:rFonts w:ascii="Times New Roman" w:hAnsi="Times New Roman"/>
        </w:rPr>
        <w:t>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Redding,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1.0544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Shasta,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Reno NV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1.2988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Washoe</w:t>
      </w:r>
      <w:proofErr w:type="spellEnd"/>
      <w:r>
        <w:rPr>
          <w:rFonts w:ascii="Times New Roman" w:hAnsi="Times New Roman"/>
        </w:rPr>
        <w:t>, NV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Richland-Kennewick-Pasco, 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.9547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Benton,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Franklin,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Richmond-Petersburg, 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.8866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Charles City Co.,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Chesterfield,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Colonial Heights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Dinwiddie,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Goochland,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Hanover,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Henrico</w:t>
      </w:r>
      <w:proofErr w:type="spellEnd"/>
      <w:r>
        <w:rPr>
          <w:rFonts w:ascii="Times New Roman" w:hAnsi="Times New Roman"/>
        </w:rPr>
        <w:t>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A-25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 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Hopewell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Kent,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Petersburg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Powhatan,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Prince George,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Richmond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Riverside-San Bernardino,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1.1753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Riverside,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 Bernardino,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Roanoke, 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1.0019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Botetourt</w:t>
      </w:r>
      <w:proofErr w:type="spellEnd"/>
      <w:r>
        <w:rPr>
          <w:rFonts w:ascii="Times New Roman" w:hAnsi="Times New Roman"/>
        </w:rPr>
        <w:t>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Roanoke,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Roanoke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Salem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Rochester, MN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1.0255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Olmsted,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Rochester,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1.0379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Livingston,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Monroe,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Ontario,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Orleans,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Wayne,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Rockford,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1.0432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Boone,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Winnebago,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Sacramento,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1.1422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Eldorado</w:t>
      </w:r>
      <w:proofErr w:type="spellEnd"/>
      <w:r>
        <w:rPr>
          <w:rFonts w:ascii="Times New Roman" w:hAnsi="Times New Roman"/>
        </w:rPr>
        <w:t>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Placer,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Sacramento,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Yolo</w:t>
      </w:r>
      <w:proofErr w:type="spellEnd"/>
      <w:r>
        <w:rPr>
          <w:rFonts w:ascii="Times New Roman" w:hAnsi="Times New Roman"/>
        </w:rPr>
        <w:t>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Saginaw-Bay City-Midland, MI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1.0950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Bay,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Midland,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Saginaw, MI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Cloud, MN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.8806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Benton,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Sherburne,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Stearns, MN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A-26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 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Joseph, MO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.9876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Buchanan,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Louis, MO-IL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1.0716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Monroe,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Franklin,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Jefferson,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Charles,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Louis,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Louis City,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Salem, OR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1.0580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Marion, OR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Polk, OR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Salinas-Seaside-Monterey,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1.2763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Monterey,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Salt Lake City-Ogden, UT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.9669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Davis, UT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Salt Lake, UT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Weber, UT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 Angelo,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.9288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Tom Green,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 Antonio,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1.0517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Bexar</w:t>
      </w:r>
      <w:proofErr w:type="spellEnd"/>
      <w:r>
        <w:rPr>
          <w:rFonts w:ascii="Times New Roman" w:hAnsi="Times New Roman"/>
        </w:rPr>
        <w:t>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Comal</w:t>
      </w:r>
      <w:proofErr w:type="spellEnd"/>
      <w:r>
        <w:rPr>
          <w:rFonts w:ascii="Times New Roman" w:hAnsi="Times New Roman"/>
        </w:rPr>
        <w:t>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Guadalupe,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 Diego,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1.1897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 Diego,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 Francisco,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1.3974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Marin,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 Francisco,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 Mateo,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 Jose,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1.2954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Santa Clara,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Santa Barbara-Santa Maria-Lompoc,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1.1117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Santa Barbara,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Santa Cruz,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1.1387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Santa Cruz,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Santa Rosa-Petaluma,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1.1832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Sonoma,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Sarasota,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.9880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Sarasota,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Savannah, GA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.9521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Chatham,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Effingham, GA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Scranton-Wilkes </w:t>
      </w:r>
      <w:proofErr w:type="spellStart"/>
      <w:r>
        <w:rPr>
          <w:rFonts w:ascii="Times New Roman" w:hAnsi="Times New Roman"/>
        </w:rPr>
        <w:t>Barre</w:t>
      </w:r>
      <w:proofErr w:type="spellEnd"/>
      <w:r>
        <w:rPr>
          <w:rFonts w:ascii="Times New Roman" w:hAnsi="Times New Roman"/>
        </w:rPr>
        <w:t>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.9762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Columbia,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Lackawanna,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Luzerne</w:t>
      </w:r>
      <w:proofErr w:type="spellEnd"/>
      <w:r>
        <w:rPr>
          <w:rFonts w:ascii="Times New Roman" w:hAnsi="Times New Roman"/>
        </w:rPr>
        <w:t>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Monroe,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Wyoming,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Seattle, 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1.0881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King,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Snohomish,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Sharon,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.9660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Mercer,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Sheboygan, WI.8857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Sheboygan,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Sherman-Denison,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.9015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Grayson,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Shreveport, LA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1.0656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Bossier,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Caddo, LA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Sioux City, IA-NE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1.0322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Woodbury,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Dakota, NE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Sioux Falls, SD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.9448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Minnehaha</w:t>
      </w:r>
      <w:proofErr w:type="spellEnd"/>
      <w:r>
        <w:rPr>
          <w:rFonts w:ascii="Times New Roman" w:hAnsi="Times New Roman"/>
        </w:rPr>
        <w:t>, SD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A-28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ADDEDNUM A 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South Bend-Mishawaka,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.8989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St. Joseph,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Spokane, 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1.1193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Spokane,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Springfield, 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1.1417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Menard,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Sangamon</w:t>
      </w:r>
      <w:proofErr w:type="spellEnd"/>
      <w:r>
        <w:rPr>
          <w:rFonts w:ascii="Times New Roman" w:hAnsi="Times New Roman"/>
        </w:rPr>
        <w:t>, IL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Springfield, MO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.9537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Christian,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Greene, MO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Springfield, 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.9875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Hampden, MA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Hampshire, MA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State College,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1.0573*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Centre</w:t>
      </w:r>
      <w:proofErr w:type="spellEnd"/>
      <w:r>
        <w:rPr>
          <w:rFonts w:ascii="Times New Roman" w:hAnsi="Times New Roman"/>
        </w:rPr>
        <w:t>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Steubenville, Weirton, OH-WV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.9763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Jefferson,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Brooke, WV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Hancock, WV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Stockton,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1.1647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 Joaquin,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Syracuse,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1.4557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Madison,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Onondaga,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Oswego,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Tacoma, 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1.0445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Pierce,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Tallahassee,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.9270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Gadsden,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Leon,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A-29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 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Tampa-St. Petersburg-Clearwater,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.9983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Hernando,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Hillsborough,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Pasco,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Pinellas,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Terre Haute, 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.8874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Clay,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Vigo</w:t>
      </w:r>
      <w:proofErr w:type="spellEnd"/>
      <w:r>
        <w:rPr>
          <w:rFonts w:ascii="Times New Roman" w:hAnsi="Times New Roman"/>
        </w:rPr>
        <w:t>, IN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Texarkana-TX-Texarkana, AR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1.1104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Miller, AR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Bowie,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Toledo,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1.1330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Fulton,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Lucas,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Wood,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Topeka, KS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1.1131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Shawnee, KS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Trenton, NJ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1.0386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Mercer,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Tucson, AZ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1.0161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Pima, AZ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Tulsa, OK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1.0392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Creek,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Osage,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Rogers,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Tulsa,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Wagoner, OK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Tuscaloosa, 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1.0186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Tuscaloosa, AL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Tyler,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1.0029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Smith,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Utica-Rome, NY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.9351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Herkimer,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Oneida, NY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A-30</w:t>
      </w:r>
      <w:r>
        <w:rPr>
          <w:rFonts w:ascii="Times New Roman" w:hAnsi="Times New Roman"/>
        </w:rPr>
        <w:tab/>
        <w:t>Rev. 27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04-87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ADDENDUM 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Vallejo-Fairfield-Napa,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1.3293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Napa,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Solano</w:t>
      </w:r>
      <w:proofErr w:type="spellEnd"/>
      <w:r>
        <w:rPr>
          <w:rFonts w:ascii="Times New Roman" w:hAnsi="Times New Roman"/>
        </w:rPr>
        <w:t>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Vancouver, 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1.0829*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Clark,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Victoria,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.8634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Victoria,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Vineland-Millville-Bridgeton, NJ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.9498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Cumberland,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Visalia-Tulare-Porterville,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1.1354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Tulare,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Waco,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.8330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McLennan,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Washington, D.C.-MD-VA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1.1637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District of Columbia, DC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Calvert,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Charles,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Frederick,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Montgomery,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Prince Georges,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Alexandria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Arlington,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Fairfax,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Fairfax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Falls Church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Loudoun</w:t>
      </w:r>
      <w:proofErr w:type="spellEnd"/>
      <w:r>
        <w:rPr>
          <w:rFonts w:ascii="Times New Roman" w:hAnsi="Times New Roman"/>
        </w:rPr>
        <w:t>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Manassas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Manassas Park City,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Prince William,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Stafford, VA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Waterloo-Cedar Falls, IA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.9100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Black Hawk,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Bremer, IA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Wausau, WI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.9315*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Marathon, WI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Rev. 27</w:t>
      </w:r>
      <w:r>
        <w:rPr>
          <w:rFonts w:ascii="Times New Roman" w:hAnsi="Times New Roman"/>
        </w:rPr>
        <w:tab/>
        <w:t xml:space="preserve"> A-31</w:t>
      </w: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tab/>
        <w:t>REQUIREMENTS AND LIMITS</w:t>
      </w:r>
    </w:p>
    <w:p w:rsidR="003336B5" w:rsidRDefault="003336B5">
      <w:pPr>
        <w:tabs>
          <w:tab w:val="center" w:pos="4680"/>
          <w:tab w:val="right" w:pos="9360"/>
        </w:tabs>
        <w:spacing w:line="192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ADDENDUM A</w:t>
      </w:r>
      <w:r>
        <w:rPr>
          <w:rFonts w:ascii="Times New Roman" w:hAnsi="Times New Roman"/>
          <w:u w:val="single"/>
        </w:rPr>
        <w:tab/>
        <w:t>APPLICABLE TO SPECIFIC SERVICES</w:t>
      </w:r>
      <w:r>
        <w:rPr>
          <w:rFonts w:ascii="Times New Roman" w:hAnsi="Times New Roman"/>
          <w:u w:val="single"/>
        </w:rPr>
        <w:tab/>
        <w:t>04-87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center" w:pos="468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ADDENDUM A WAGE INDICES FOR URBAN AREAS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7680"/>
        </w:tabs>
        <w:spacing w:line="192" w:lineRule="auto"/>
        <w:ind w:left="7680" w:hanging="7680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MSA Area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>Wage Index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West Palm Beach-Boca Raton-Delray Beach, FL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.9806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Palm Beach, FL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Wheeling, WV-OH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.9831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Belmont,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Marshall, WV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Ohio, WV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Wichita, KS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1.1213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Butler, KS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Sedgwick, KS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Wichita Falls, TX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.8718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Wichita, TX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Williamsport,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1.0262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Lycoming,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Wilmington, DE-NJ-MD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1.0893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Castle, DE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Cecil, MD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Salem, NJ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Wilmington, NC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.9015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Hanover, NC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Worcester-Fitchburg-Leominster, 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.9769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Worcester, MA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Yakima, WA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1.0039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Yakima, WA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York, 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1.0307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Adams,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York, PA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Youngstown-Warren, OH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1.1040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Mahoning</w:t>
      </w:r>
      <w:proofErr w:type="spellEnd"/>
      <w:r>
        <w:rPr>
          <w:rFonts w:ascii="Times New Roman" w:hAnsi="Times New Roman"/>
        </w:rPr>
        <w:t>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Trumbull, OH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Yuba City,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1.0829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Sutter,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ind w:first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Yuba, CA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* Approximate value for area</w:t>
      </w: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left" w:pos="0"/>
          <w:tab w:val="left" w:pos="240"/>
          <w:tab w:val="left" w:leader="dot" w:pos="7650"/>
          <w:tab w:val="right" w:pos="8820"/>
        </w:tabs>
        <w:spacing w:line="192" w:lineRule="auto"/>
        <w:jc w:val="both"/>
        <w:rPr>
          <w:rFonts w:ascii="Times New Roman" w:hAnsi="Times New Roman"/>
        </w:rPr>
      </w:pPr>
    </w:p>
    <w:p w:rsidR="003336B5" w:rsidRDefault="003336B5">
      <w:pPr>
        <w:tabs>
          <w:tab w:val="right" w:pos="9360"/>
        </w:tabs>
        <w:spacing w:line="192" w:lineRule="auto"/>
        <w:jc w:val="both"/>
        <w:rPr>
          <w:rFonts w:ascii="Times New Roman" w:hAnsi="Times New Roman"/>
          <w:noProof/>
          <w:color w:val="000000"/>
        </w:rPr>
      </w:pPr>
      <w:r>
        <w:rPr>
          <w:rFonts w:ascii="Times New Roman" w:hAnsi="Times New Roman"/>
        </w:rPr>
        <w:t>A-32</w:t>
      </w:r>
      <w:r>
        <w:rPr>
          <w:rFonts w:ascii="Times New Roman" w:hAnsi="Times New Roman"/>
        </w:rPr>
        <w:tab/>
        <w:t>Rev. 27</w:t>
      </w:r>
    </w:p>
    <w:sectPr w:rsidR="00000000">
      <w:endnotePr>
        <w:numFmt w:val="decimal"/>
      </w:endnotePr>
      <w:pgSz w:w="12240" w:h="15840"/>
      <w:pgMar w:top="1080" w:right="1440" w:bottom="10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47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79B5"/>
    <w:rsid w:val="001F79B5"/>
    <w:rsid w:val="0033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E4F77-E18F-4DCD-BB76-DF8CF51C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3</Pages>
  <Words>3497</Words>
  <Characters>19936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 Hill WebPublishing</Company>
  <LinksUpToDate>false</LinksUpToDate>
  <CharactersWithSpaces>23387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office</cp:lastModifiedBy>
  <cp:revision>2</cp:revision>
  <cp:lastPrinted>1999-10-23T21:48:00Z</cp:lastPrinted>
  <dcterms:created xsi:type="dcterms:W3CDTF">2025-09-24T04:58:00Z</dcterms:created>
  <dcterms:modified xsi:type="dcterms:W3CDTF">2025-09-24T04:58:00Z</dcterms:modified>
</cp:coreProperties>
</file>