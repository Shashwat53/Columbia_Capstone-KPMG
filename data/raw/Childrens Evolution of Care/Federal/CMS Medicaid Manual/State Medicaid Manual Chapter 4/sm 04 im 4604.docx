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05F04" w:rsidRDefault="00705F04">
      <w:pPr>
        <w:tabs>
          <w:tab w:val="center" w:pos="4680"/>
          <w:tab w:val="right" w:pos="9360"/>
        </w:tabs>
        <w:spacing w:line="192" w:lineRule="auto"/>
        <w:rPr>
          <w:rFonts w:ascii="Times New" w:hAnsi="Times New"/>
          <w:u w:val="single"/>
        </w:rPr>
      </w:pPr>
      <w:r>
        <w:rPr>
          <w:rFonts w:ascii="Times New" w:hAnsi="Times New"/>
          <w:u w:val="single"/>
        </w:rPr>
        <w:t>10-91</w:t>
      </w:r>
      <w:r>
        <w:rPr>
          <w:rFonts w:ascii="Times New" w:hAnsi="Times New"/>
          <w:u w:val="single"/>
        </w:rPr>
        <w:tab/>
        <w:t>SERVICES</w:t>
      </w:r>
      <w:r>
        <w:rPr>
          <w:rFonts w:ascii="Times New" w:hAnsi="Times New"/>
          <w:u w:val="single"/>
        </w:rPr>
        <w:tab/>
        <w:t>IM 4604</w:t>
      </w:r>
    </w:p>
    <w:p w:rsidR="00705F04" w:rsidRDefault="00705F04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705F04" w:rsidRDefault="00705F04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705F04" w:rsidRDefault="00705F04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ind w:left="964" w:hanging="964"/>
        <w:rPr>
          <w:rFonts w:ascii="Times New" w:hAnsi="Times New"/>
        </w:rPr>
      </w:pPr>
      <w:r>
        <w:rPr>
          <w:rFonts w:ascii="Times New" w:hAnsi="Times New"/>
        </w:rPr>
        <w:t>IM 4604.</w:t>
      </w:r>
      <w:r>
        <w:rPr>
          <w:rFonts w:ascii="Times New" w:hAnsi="Times New"/>
        </w:rPr>
        <w:tab/>
        <w:t xml:space="preserve">AUTHORITY TO GRANT LIFE SAFETY CODE WAIVERS FOR MEDICAID ONLY </w:t>
      </w:r>
      <w:proofErr w:type="spellStart"/>
      <w:r>
        <w:rPr>
          <w:rFonts w:ascii="Times New" w:hAnsi="Times New"/>
        </w:rPr>
        <w:t>NFs</w:t>
      </w:r>
      <w:proofErr w:type="spellEnd"/>
    </w:p>
    <w:p w:rsidR="00705F04" w:rsidRDefault="00705F04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705F04" w:rsidRDefault="00705F04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When Medicaid </w:t>
      </w:r>
      <w:proofErr w:type="spellStart"/>
      <w:r>
        <w:rPr>
          <w:rFonts w:ascii="Times New" w:hAnsi="Times New"/>
        </w:rPr>
        <w:t>NFs</w:t>
      </w:r>
      <w:proofErr w:type="spellEnd"/>
      <w:r>
        <w:rPr>
          <w:rFonts w:ascii="Times New" w:hAnsi="Times New"/>
        </w:rPr>
        <w:t xml:space="preserve"> and Medicaid distinct part NF providers request a waiver of Life Safety Code requirements in accordance with §1919(d)(2)(B)(</w:t>
      </w:r>
      <w:proofErr w:type="spellStart"/>
      <w:r>
        <w:rPr>
          <w:rFonts w:ascii="Times New" w:hAnsi="Times New"/>
        </w:rPr>
        <w:t>i</w:t>
      </w:r>
      <w:proofErr w:type="spellEnd"/>
      <w:r>
        <w:rPr>
          <w:rFonts w:ascii="Times New" w:hAnsi="Times New"/>
        </w:rPr>
        <w:t>) of the Social Security Act, the SA will forward such requests to the HCFA-RO for review and approval.</w:t>
      </w:r>
    </w:p>
    <w:p w:rsidR="00705F04" w:rsidRDefault="00705F04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705F04" w:rsidRDefault="00705F04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705F04" w:rsidRDefault="00705F04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705F04" w:rsidRDefault="00705F04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705F04" w:rsidRDefault="00705F04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705F04" w:rsidRDefault="00705F04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705F04" w:rsidRDefault="00705F04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705F04" w:rsidRDefault="00705F04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705F04" w:rsidRDefault="00705F04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705F04" w:rsidRDefault="00705F04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705F04" w:rsidRDefault="00705F04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705F04" w:rsidRDefault="00705F04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705F04" w:rsidRDefault="00705F04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705F04" w:rsidRDefault="00705F04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705F04" w:rsidRDefault="00705F04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705F04" w:rsidRDefault="00705F04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705F04" w:rsidRDefault="00705F04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705F04" w:rsidRDefault="00705F04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705F04" w:rsidRDefault="00705F04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705F04" w:rsidRDefault="00705F04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705F04" w:rsidRDefault="00705F04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705F04" w:rsidRDefault="00705F04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705F04" w:rsidRDefault="00705F04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705F04" w:rsidRDefault="00705F04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705F04" w:rsidRDefault="00705F04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705F04" w:rsidRDefault="00705F04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705F04" w:rsidRDefault="00705F04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705F04" w:rsidRDefault="00705F04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705F04" w:rsidRDefault="00705F04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705F04" w:rsidRDefault="00705F04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705F04" w:rsidRDefault="00705F04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705F04" w:rsidRDefault="00705F04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705F04" w:rsidRDefault="00705F04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705F04" w:rsidRDefault="00705F04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705F04" w:rsidRDefault="00705F04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705F04" w:rsidRDefault="00705F04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705F04" w:rsidRDefault="00705F04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705F04" w:rsidRDefault="00705F04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705F04" w:rsidRDefault="00705F04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705F04" w:rsidRDefault="00705F04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705F04" w:rsidRDefault="00705F04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705F04" w:rsidRDefault="00705F04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705F04" w:rsidRDefault="00705F04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705F04" w:rsidRDefault="00705F04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705F04" w:rsidRDefault="00705F04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705F04" w:rsidRDefault="00705F04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705F04" w:rsidRDefault="00705F04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705F04" w:rsidRDefault="00705F04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705F04" w:rsidRDefault="00705F04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</w:rPr>
      </w:pPr>
    </w:p>
    <w:p w:rsidR="00705F04" w:rsidRDefault="00705F04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" w:hAnsi="Times New"/>
          <w:noProof/>
          <w:color w:val="000000"/>
        </w:rPr>
      </w:pPr>
      <w:proofErr w:type="spellStart"/>
      <w:r>
        <w:rPr>
          <w:rFonts w:ascii="Times New" w:hAnsi="Times New"/>
        </w:rPr>
        <w:t>Rev.IM</w:t>
      </w:r>
      <w:proofErr w:type="spellEnd"/>
      <w:r>
        <w:rPr>
          <w:rFonts w:ascii="Times New" w:hAnsi="Times New"/>
        </w:rPr>
        <w:t xml:space="preserve"> 91-1</w:t>
      </w:r>
    </w:p>
    <w:p w:rsidR="00705F04" w:rsidRDefault="00705F04">
      <w:pPr>
        <w:tabs>
          <w:tab w:val="left" w:pos="475"/>
        </w:tabs>
        <w:spacing w:line="192" w:lineRule="auto"/>
      </w:pPr>
    </w:p>
    <w:sectPr w:rsidR="00000000">
      <w:pgSz w:w="12240" w:h="15840"/>
      <w:pgMar w:top="1080" w:right="1440" w:bottom="1080" w:left="1440" w:header="144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oNotTrackMoves/>
  <w:defaultTabStop w:val="475"/>
  <w:displayHorizontalDrawingGridEvery w:val="0"/>
  <w:displayVerticalDrawingGridEvery w:val="0"/>
  <w:doNotUseMarginsForDrawingGridOrigin/>
  <w:noPunctuationKerning/>
  <w:characterSpacingControl w:val="doNotCompress"/>
  <w:compat>
    <w:wpJustificatio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4737"/>
    <w:rsid w:val="00705F04"/>
    <w:rsid w:val="00A5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28D5D74-1BE2-488C-8D66-463BC641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IMS%20for%20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TIMS for Word.dot</Template>
  <TotalTime>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U.S. Department of Education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Compaq</dc:creator>
  <cp:keywords/>
  <cp:lastModifiedBy>office</cp:lastModifiedBy>
  <cp:revision>2</cp:revision>
  <cp:lastPrinted>1601-01-01T00:00:00Z</cp:lastPrinted>
  <dcterms:created xsi:type="dcterms:W3CDTF">2025-09-24T04:58:00Z</dcterms:created>
  <dcterms:modified xsi:type="dcterms:W3CDTF">2025-09-24T04:58:00Z</dcterms:modified>
</cp:coreProperties>
</file>