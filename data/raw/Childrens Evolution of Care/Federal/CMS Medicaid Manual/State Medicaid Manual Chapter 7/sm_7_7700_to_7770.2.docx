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0C42" w:rsidRDefault="000F0C42">
      <w:pPr>
        <w:tabs>
          <w:tab w:val="left" w:pos="0"/>
          <w:tab w:val="left" w:pos="2760"/>
          <w:tab w:val="left" w:pos="6360"/>
          <w:tab w:val="left" w:pos="6480"/>
          <w:tab w:val="left" w:pos="7200"/>
          <w:tab w:val="left" w:pos="7920"/>
          <w:tab w:val="left" w:pos="8640"/>
          <w:tab w:val="left" w:pos="9072"/>
        </w:tabs>
        <w:suppressAutoHyphens/>
        <w:spacing w:line="191" w:lineRule="auto"/>
        <w:rPr>
          <w:spacing w:val="-3"/>
        </w:rPr>
      </w:pPr>
    </w:p>
    <w:p w:rsidR="000F0C42" w:rsidRDefault="000F0C42" w:rsidP="000F0C42">
      <w:pPr>
        <w:tabs>
          <w:tab w:val="center" w:pos="4680"/>
        </w:tabs>
        <w:suppressAutoHyphens/>
        <w:spacing w:line="191" w:lineRule="auto"/>
        <w:rPr>
          <w:spacing w:val="-3"/>
        </w:rPr>
      </w:pPr>
      <w:r>
        <w:tab/>
      </w:r>
      <w:r>
        <w:rPr>
          <w:spacing w:val="-3"/>
        </w:rPr>
        <w:t>CHAPTER 8</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center" w:pos="4680"/>
        </w:tabs>
        <w:suppressAutoHyphens/>
        <w:spacing w:line="191" w:lineRule="auto"/>
        <w:rPr>
          <w:spacing w:val="-3"/>
        </w:rPr>
      </w:pPr>
      <w:r>
        <w:rPr>
          <w:spacing w:val="-3"/>
        </w:rPr>
        <w:tab/>
        <w:t>QUALITY CONTROL OF NEGATIVE CASE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8452"/>
          <w:tab w:val="left" w:pos="8640"/>
          <w:tab w:val="left" w:pos="9072"/>
        </w:tabs>
        <w:suppressAutoHyphens/>
        <w:spacing w:line="191" w:lineRule="auto"/>
        <w:rPr>
          <w:spacing w:val="-3"/>
        </w:rPr>
      </w:pPr>
      <w:r>
        <w:rPr>
          <w:spacing w:val="-3"/>
        </w:rPr>
        <w:tab/>
      </w:r>
      <w:r>
        <w:rPr>
          <w:spacing w:val="-3"/>
          <w:u w:val="single"/>
        </w:rPr>
        <w:t>Section</w:t>
      </w:r>
    </w:p>
    <w:p w:rsidR="000F0C42" w:rsidRDefault="000F0C42" w:rsidP="000F0C42">
      <w:pPr>
        <w:tabs>
          <w:tab w:val="left" w:pos="0"/>
          <w:tab w:val="left" w:leader="dot" w:pos="9459"/>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00" w:history="1">
        <w:r w:rsidRPr="009B76AF">
          <w:rPr>
            <w:rStyle w:val="Hyperlink"/>
            <w:spacing w:val="-3"/>
          </w:rPr>
          <w:t>Intro</w:t>
        </w:r>
        <w:r w:rsidRPr="009B76AF">
          <w:rPr>
            <w:rStyle w:val="Hyperlink"/>
            <w:spacing w:val="-3"/>
          </w:rPr>
          <w:t>d</w:t>
        </w:r>
        <w:r w:rsidRPr="009B76AF">
          <w:rPr>
            <w:rStyle w:val="Hyperlink"/>
            <w:spacing w:val="-3"/>
          </w:rPr>
          <w:t>uction</w:t>
        </w:r>
      </w:hyperlink>
      <w:r>
        <w:rPr>
          <w:spacing w:val="-3"/>
        </w:rPr>
        <w:tab/>
        <w:t>7700</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10" w:history="1">
        <w:r w:rsidRPr="009B76AF">
          <w:rPr>
            <w:rStyle w:val="Hyperlink"/>
            <w:spacing w:val="-3"/>
          </w:rPr>
          <w:t xml:space="preserve">Definitions </w:t>
        </w:r>
        <w:r w:rsidRPr="009B76AF">
          <w:rPr>
            <w:rStyle w:val="Hyperlink"/>
            <w:spacing w:val="-3"/>
          </w:rPr>
          <w:t>o</w:t>
        </w:r>
        <w:r w:rsidRPr="009B76AF">
          <w:rPr>
            <w:rStyle w:val="Hyperlink"/>
            <w:spacing w:val="-3"/>
          </w:rPr>
          <w:t>f Key Terms</w:t>
        </w:r>
      </w:hyperlink>
      <w:r>
        <w:rPr>
          <w:spacing w:val="-3"/>
        </w:rPr>
        <w:tab/>
        <w:t>7710</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0" w:history="1">
        <w:r w:rsidRPr="009B76AF">
          <w:rPr>
            <w:rStyle w:val="Hyperlink"/>
            <w:spacing w:val="-3"/>
          </w:rPr>
          <w:t>Revi</w:t>
        </w:r>
        <w:r w:rsidRPr="009B76AF">
          <w:rPr>
            <w:rStyle w:val="Hyperlink"/>
            <w:spacing w:val="-3"/>
          </w:rPr>
          <w:t>e</w:t>
        </w:r>
        <w:r w:rsidRPr="009B76AF">
          <w:rPr>
            <w:rStyle w:val="Hyperlink"/>
            <w:spacing w:val="-3"/>
          </w:rPr>
          <w:t>wable Negative Case Actions</w:t>
        </w:r>
      </w:hyperlink>
      <w:r>
        <w:rPr>
          <w:spacing w:val="-3"/>
        </w:rPr>
        <w:tab/>
        <w:t>7720</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1" w:history="1">
        <w:r w:rsidRPr="009B76AF">
          <w:rPr>
            <w:rStyle w:val="Hyperlink"/>
            <w:spacing w:val="-3"/>
          </w:rPr>
          <w:t>Negati</w:t>
        </w:r>
        <w:r w:rsidRPr="009B76AF">
          <w:rPr>
            <w:rStyle w:val="Hyperlink"/>
            <w:spacing w:val="-3"/>
          </w:rPr>
          <w:t>v</w:t>
        </w:r>
        <w:r w:rsidRPr="009B76AF">
          <w:rPr>
            <w:rStyle w:val="Hyperlink"/>
            <w:spacing w:val="-3"/>
          </w:rPr>
          <w:t>e Case Actions Not Reviewed</w:t>
        </w:r>
      </w:hyperlink>
      <w:r>
        <w:rPr>
          <w:spacing w:val="-3"/>
        </w:rPr>
        <w:tab/>
        <w:t>7721</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2" w:history="1">
        <w:r w:rsidRPr="009B76AF">
          <w:rPr>
            <w:rStyle w:val="Hyperlink"/>
            <w:spacing w:val="-3"/>
          </w:rPr>
          <w:t>Review</w:t>
        </w:r>
        <w:r w:rsidRPr="009B76AF">
          <w:rPr>
            <w:rStyle w:val="Hyperlink"/>
            <w:spacing w:val="-3"/>
          </w:rPr>
          <w:t>s</w:t>
        </w:r>
        <w:r w:rsidRPr="009B76AF">
          <w:rPr>
            <w:rStyle w:val="Hyperlink"/>
            <w:spacing w:val="-3"/>
          </w:rPr>
          <w:t xml:space="preserve"> Not Completed</w:t>
        </w:r>
      </w:hyperlink>
      <w:r>
        <w:rPr>
          <w:spacing w:val="-3"/>
        </w:rPr>
        <w:tab/>
        <w:t>7722</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3" w:history="1">
        <w:r w:rsidRPr="009B76AF">
          <w:rPr>
            <w:rStyle w:val="Hyperlink"/>
            <w:spacing w:val="-3"/>
          </w:rPr>
          <w:t xml:space="preserve">Sample </w:t>
        </w:r>
        <w:r w:rsidRPr="009B76AF">
          <w:rPr>
            <w:rStyle w:val="Hyperlink"/>
            <w:spacing w:val="-3"/>
          </w:rPr>
          <w:t>R</w:t>
        </w:r>
        <w:r w:rsidRPr="009B76AF">
          <w:rPr>
            <w:rStyle w:val="Hyperlink"/>
            <w:spacing w:val="-3"/>
          </w:rPr>
          <w:t>equirements</w:t>
        </w:r>
      </w:hyperlink>
      <w:r>
        <w:rPr>
          <w:spacing w:val="-3"/>
        </w:rPr>
        <w:tab/>
        <w:t>7723</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4" w:history="1">
        <w:r w:rsidRPr="009B76AF">
          <w:rPr>
            <w:rStyle w:val="Hyperlink"/>
            <w:spacing w:val="-3"/>
          </w:rPr>
          <w:t>Requir</w:t>
        </w:r>
        <w:r w:rsidRPr="009B76AF">
          <w:rPr>
            <w:rStyle w:val="Hyperlink"/>
            <w:spacing w:val="-3"/>
          </w:rPr>
          <w:t>e</w:t>
        </w:r>
        <w:r w:rsidRPr="009B76AF">
          <w:rPr>
            <w:rStyle w:val="Hyperlink"/>
            <w:spacing w:val="-3"/>
          </w:rPr>
          <w:t>d Sample Sizes</w:t>
        </w:r>
      </w:hyperlink>
      <w:r>
        <w:rPr>
          <w:spacing w:val="-3"/>
        </w:rPr>
        <w:tab/>
        <w:t>7724</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5" w:history="1">
        <w:r w:rsidRPr="009B76AF">
          <w:rPr>
            <w:rStyle w:val="Hyperlink"/>
            <w:spacing w:val="-3"/>
          </w:rPr>
          <w:t>Sam</w:t>
        </w:r>
        <w:r w:rsidRPr="009B76AF">
          <w:rPr>
            <w:rStyle w:val="Hyperlink"/>
            <w:spacing w:val="-3"/>
          </w:rPr>
          <w:t>p</w:t>
        </w:r>
        <w:r w:rsidRPr="009B76AF">
          <w:rPr>
            <w:rStyle w:val="Hyperlink"/>
            <w:spacing w:val="-3"/>
          </w:rPr>
          <w:t>le Frame</w:t>
        </w:r>
      </w:hyperlink>
      <w:r>
        <w:rPr>
          <w:spacing w:val="-3"/>
        </w:rPr>
        <w:tab/>
        <w:t>7725</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26" w:history="1">
        <w:r w:rsidRPr="009B76AF">
          <w:rPr>
            <w:rStyle w:val="Hyperlink"/>
            <w:spacing w:val="-3"/>
          </w:rPr>
          <w:t>Sample</w:t>
        </w:r>
        <w:r w:rsidRPr="009B76AF">
          <w:rPr>
            <w:rStyle w:val="Hyperlink"/>
            <w:spacing w:val="-3"/>
          </w:rPr>
          <w:t xml:space="preserve"> </w:t>
        </w:r>
        <w:r w:rsidRPr="009B76AF">
          <w:rPr>
            <w:rStyle w:val="Hyperlink"/>
            <w:spacing w:val="-3"/>
          </w:rPr>
          <w:t>Selection Requirements</w:t>
        </w:r>
      </w:hyperlink>
      <w:r>
        <w:rPr>
          <w:spacing w:val="-3"/>
        </w:rPr>
        <w:tab/>
        <w:t>7726</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30" w:history="1">
        <w:r w:rsidRPr="009B76AF">
          <w:rPr>
            <w:rStyle w:val="Hyperlink"/>
            <w:spacing w:val="-3"/>
          </w:rPr>
          <w:t>Revie</w:t>
        </w:r>
        <w:r w:rsidRPr="009B76AF">
          <w:rPr>
            <w:rStyle w:val="Hyperlink"/>
            <w:spacing w:val="-3"/>
          </w:rPr>
          <w:t>w</w:t>
        </w:r>
        <w:r w:rsidRPr="009B76AF">
          <w:rPr>
            <w:rStyle w:val="Hyperlink"/>
            <w:spacing w:val="-3"/>
          </w:rPr>
          <w:t xml:space="preserve"> Process</w:t>
        </w:r>
      </w:hyperlink>
      <w:r>
        <w:rPr>
          <w:spacing w:val="-3"/>
        </w:rPr>
        <w:tab/>
        <w:t>7730</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31" w:history="1">
        <w:r w:rsidRPr="009B76AF">
          <w:rPr>
            <w:rStyle w:val="Hyperlink"/>
            <w:spacing w:val="-3"/>
          </w:rPr>
          <w:t>Review</w:t>
        </w:r>
        <w:r w:rsidRPr="009B76AF">
          <w:rPr>
            <w:rStyle w:val="Hyperlink"/>
            <w:spacing w:val="-3"/>
          </w:rPr>
          <w:t xml:space="preserve"> </w:t>
        </w:r>
        <w:r w:rsidRPr="009B76AF">
          <w:rPr>
            <w:rStyle w:val="Hyperlink"/>
            <w:spacing w:val="-3"/>
          </w:rPr>
          <w:t>of Eligibility Requirements</w:t>
        </w:r>
      </w:hyperlink>
      <w:r>
        <w:rPr>
          <w:spacing w:val="-3"/>
        </w:rPr>
        <w:tab/>
        <w:t>7731</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 xml:space="preserve">      </w:t>
      </w:r>
      <w:hyperlink w:anchor="s_7731_1" w:history="1">
        <w:r w:rsidRPr="009B76AF">
          <w:rPr>
            <w:rStyle w:val="Hyperlink"/>
            <w:spacing w:val="-3"/>
          </w:rPr>
          <w:t>Revi</w:t>
        </w:r>
        <w:r w:rsidRPr="009B76AF">
          <w:rPr>
            <w:rStyle w:val="Hyperlink"/>
            <w:spacing w:val="-3"/>
          </w:rPr>
          <w:t>e</w:t>
        </w:r>
        <w:r w:rsidRPr="009B76AF">
          <w:rPr>
            <w:rStyle w:val="Hyperlink"/>
            <w:spacing w:val="-3"/>
          </w:rPr>
          <w:t>w Focus Overview</w:t>
        </w:r>
      </w:hyperlink>
      <w:r>
        <w:rPr>
          <w:spacing w:val="-3"/>
        </w:rPr>
        <w:tab/>
        <w:t>7731.1</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 xml:space="preserve">      </w:t>
      </w:r>
      <w:hyperlink w:anchor="s_7731_2" w:history="1">
        <w:r w:rsidRPr="009B76AF">
          <w:rPr>
            <w:rStyle w:val="Hyperlink"/>
            <w:spacing w:val="-3"/>
          </w:rPr>
          <w:t>Ve</w:t>
        </w:r>
        <w:r w:rsidRPr="009B76AF">
          <w:rPr>
            <w:rStyle w:val="Hyperlink"/>
            <w:spacing w:val="-3"/>
          </w:rPr>
          <w:t>r</w:t>
        </w:r>
        <w:r w:rsidRPr="009B76AF">
          <w:rPr>
            <w:rStyle w:val="Hyperlink"/>
            <w:spacing w:val="-3"/>
          </w:rPr>
          <w:t>ification Requirements</w:t>
        </w:r>
      </w:hyperlink>
      <w:r>
        <w:rPr>
          <w:spacing w:val="-3"/>
        </w:rPr>
        <w:tab/>
        <w:t>7731.2</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 xml:space="preserve">      </w:t>
      </w:r>
      <w:hyperlink w:anchor="s_7731_3" w:history="1">
        <w:r w:rsidRPr="009B76AF">
          <w:rPr>
            <w:rStyle w:val="Hyperlink"/>
            <w:spacing w:val="-3"/>
          </w:rPr>
          <w:t>Re</w:t>
        </w:r>
        <w:r w:rsidRPr="009B76AF">
          <w:rPr>
            <w:rStyle w:val="Hyperlink"/>
            <w:spacing w:val="-3"/>
          </w:rPr>
          <w:t>v</w:t>
        </w:r>
        <w:r w:rsidRPr="009B76AF">
          <w:rPr>
            <w:rStyle w:val="Hyperlink"/>
            <w:spacing w:val="-3"/>
          </w:rPr>
          <w:t>iew Reason for Action</w:t>
        </w:r>
      </w:hyperlink>
      <w:r>
        <w:rPr>
          <w:spacing w:val="-3"/>
        </w:rPr>
        <w:tab/>
        <w:t>7731.3</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32" w:history="1">
        <w:r w:rsidRPr="009B76AF">
          <w:rPr>
            <w:rStyle w:val="Hyperlink"/>
            <w:spacing w:val="-3"/>
          </w:rPr>
          <w:t>Limited</w:t>
        </w:r>
        <w:r w:rsidRPr="009B76AF">
          <w:rPr>
            <w:rStyle w:val="Hyperlink"/>
            <w:spacing w:val="-3"/>
          </w:rPr>
          <w:t xml:space="preserve"> </w:t>
        </w:r>
        <w:r w:rsidRPr="009B76AF">
          <w:rPr>
            <w:rStyle w:val="Hyperlink"/>
            <w:spacing w:val="-3"/>
          </w:rPr>
          <w:t>Field Investiga</w:t>
        </w:r>
        <w:r w:rsidRPr="009B76AF">
          <w:rPr>
            <w:rStyle w:val="Hyperlink"/>
            <w:spacing w:val="-3"/>
          </w:rPr>
          <w:t>t</w:t>
        </w:r>
        <w:r w:rsidRPr="009B76AF">
          <w:rPr>
            <w:rStyle w:val="Hyperlink"/>
            <w:spacing w:val="-3"/>
          </w:rPr>
          <w:t>ion</w:t>
        </w:r>
      </w:hyperlink>
      <w:r>
        <w:rPr>
          <w:spacing w:val="-3"/>
        </w:rPr>
        <w:tab/>
        <w:t>7732</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33" w:history="1">
        <w:r w:rsidRPr="009B76AF">
          <w:rPr>
            <w:rStyle w:val="Hyperlink"/>
            <w:spacing w:val="-3"/>
          </w:rPr>
          <w:t xml:space="preserve">Review </w:t>
        </w:r>
        <w:r w:rsidRPr="009B76AF">
          <w:rPr>
            <w:rStyle w:val="Hyperlink"/>
            <w:spacing w:val="-3"/>
          </w:rPr>
          <w:t>o</w:t>
        </w:r>
        <w:r w:rsidRPr="009B76AF">
          <w:rPr>
            <w:rStyle w:val="Hyperlink"/>
            <w:spacing w:val="-3"/>
          </w:rPr>
          <w:t>f Timely Notice Requirements</w:t>
        </w:r>
      </w:hyperlink>
      <w:r>
        <w:rPr>
          <w:spacing w:val="-3"/>
        </w:rPr>
        <w:tab/>
        <w:t>7733</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40" w:history="1">
        <w:r w:rsidRPr="009B76AF">
          <w:rPr>
            <w:rStyle w:val="Hyperlink"/>
            <w:spacing w:val="-3"/>
          </w:rPr>
          <w:t>Repo</w:t>
        </w:r>
        <w:r w:rsidRPr="009B76AF">
          <w:rPr>
            <w:rStyle w:val="Hyperlink"/>
            <w:spacing w:val="-3"/>
          </w:rPr>
          <w:t>r</w:t>
        </w:r>
        <w:r w:rsidRPr="009B76AF">
          <w:rPr>
            <w:rStyle w:val="Hyperlink"/>
            <w:spacing w:val="-3"/>
          </w:rPr>
          <w:t>ting Requirements</w:t>
        </w:r>
      </w:hyperlink>
      <w:r>
        <w:rPr>
          <w:spacing w:val="-3"/>
        </w:rPr>
        <w:tab/>
        <w:t>7740</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50" w:history="1">
        <w:r w:rsidRPr="009B76AF">
          <w:rPr>
            <w:rStyle w:val="Hyperlink"/>
            <w:spacing w:val="-3"/>
          </w:rPr>
          <w:t xml:space="preserve">Review </w:t>
        </w:r>
        <w:r w:rsidRPr="009B76AF">
          <w:rPr>
            <w:rStyle w:val="Hyperlink"/>
            <w:spacing w:val="-3"/>
          </w:rPr>
          <w:t>S</w:t>
        </w:r>
        <w:r w:rsidRPr="009B76AF">
          <w:rPr>
            <w:rStyle w:val="Hyperlink"/>
            <w:spacing w:val="-3"/>
          </w:rPr>
          <w:t>chedule/Worksheet</w:t>
        </w:r>
      </w:hyperlink>
      <w:r>
        <w:rPr>
          <w:spacing w:val="-3"/>
        </w:rPr>
        <w:tab/>
        <w:t>7750</w:t>
      </w:r>
    </w:p>
    <w:p w:rsidR="000F0C42" w:rsidRDefault="000F0C42" w:rsidP="000F0C42">
      <w:pPr>
        <w:tabs>
          <w:tab w:val="left" w:pos="0"/>
          <w:tab w:val="left" w:leader="dot" w:pos="8452"/>
          <w:tab w:val="left" w:pos="8640"/>
          <w:tab w:val="left" w:pos="9072"/>
        </w:tabs>
        <w:suppressAutoHyphens/>
        <w:spacing w:line="191" w:lineRule="auto"/>
        <w:rPr>
          <w:spacing w:val="-3"/>
        </w:rPr>
      </w:pPr>
      <w:hyperlink w:anchor="s_7760" w:history="1">
        <w:r w:rsidRPr="009B76AF">
          <w:rPr>
            <w:rStyle w:val="Hyperlink"/>
            <w:spacing w:val="-3"/>
          </w:rPr>
          <w:t>Correct</w:t>
        </w:r>
        <w:r w:rsidRPr="009B76AF">
          <w:rPr>
            <w:rStyle w:val="Hyperlink"/>
            <w:spacing w:val="-3"/>
          </w:rPr>
          <w:t>i</w:t>
        </w:r>
        <w:r w:rsidRPr="009B76AF">
          <w:rPr>
            <w:rStyle w:val="Hyperlink"/>
            <w:spacing w:val="-3"/>
          </w:rPr>
          <w:t>ve Action</w:t>
        </w:r>
      </w:hyperlink>
      <w:r>
        <w:rPr>
          <w:spacing w:val="-3"/>
        </w:rPr>
        <w:tab/>
        <w:t>7760</w:t>
      </w:r>
    </w:p>
    <w:p w:rsidR="000F0C42" w:rsidRPr="009B76AF" w:rsidRDefault="000F0C42" w:rsidP="000F0C42">
      <w:pPr>
        <w:tabs>
          <w:tab w:val="left" w:pos="0"/>
          <w:tab w:val="left" w:leader="dot" w:pos="8452"/>
          <w:tab w:val="left" w:pos="8640"/>
          <w:tab w:val="left" w:pos="9072"/>
        </w:tabs>
        <w:suppressAutoHyphens/>
        <w:spacing w:line="191" w:lineRule="auto"/>
        <w:rPr>
          <w:rStyle w:val="Hyperlink"/>
          <w:spacing w:val="-3"/>
        </w:rPr>
      </w:pPr>
      <w:r>
        <w:rPr>
          <w:spacing w:val="-3"/>
        </w:rPr>
        <w:fldChar w:fldCharType="begin"/>
      </w:r>
      <w:r>
        <w:rPr>
          <w:spacing w:val="-3"/>
        </w:rPr>
        <w:instrText xml:space="preserve"> HYPERLINK  \l "s_7770" </w:instrText>
      </w:r>
      <w:r w:rsidRPr="009B76AF">
        <w:rPr>
          <w:spacing w:val="-3"/>
        </w:rPr>
      </w:r>
      <w:r>
        <w:rPr>
          <w:spacing w:val="-3"/>
        </w:rPr>
        <w:fldChar w:fldCharType="separate"/>
      </w:r>
      <w:r w:rsidRPr="009B76AF">
        <w:rPr>
          <w:rStyle w:val="Hyperlink"/>
          <w:spacing w:val="-3"/>
        </w:rPr>
        <w:t>Instru</w:t>
      </w:r>
      <w:r w:rsidRPr="009B76AF">
        <w:rPr>
          <w:rStyle w:val="Hyperlink"/>
          <w:spacing w:val="-3"/>
        </w:rPr>
        <w:t>c</w:t>
      </w:r>
      <w:r w:rsidRPr="009B76AF">
        <w:rPr>
          <w:rStyle w:val="Hyperlink"/>
          <w:spacing w:val="-3"/>
        </w:rPr>
        <w:t>t</w:t>
      </w:r>
      <w:r w:rsidRPr="009B76AF">
        <w:rPr>
          <w:rStyle w:val="Hyperlink"/>
          <w:spacing w:val="-3"/>
        </w:rPr>
        <w:t xml:space="preserve">ions for Medicaid Negative Case Action Review Schedule and </w:t>
      </w:r>
    </w:p>
    <w:p w:rsidR="000F0C42" w:rsidRDefault="000F0C42" w:rsidP="000F0C42">
      <w:pPr>
        <w:tabs>
          <w:tab w:val="left" w:pos="0"/>
          <w:tab w:val="left" w:leader="dot" w:pos="8452"/>
          <w:tab w:val="left" w:pos="8640"/>
          <w:tab w:val="left" w:pos="9072"/>
        </w:tabs>
        <w:suppressAutoHyphens/>
        <w:spacing w:line="191" w:lineRule="auto"/>
        <w:rPr>
          <w:spacing w:val="-3"/>
        </w:rPr>
      </w:pPr>
      <w:r w:rsidRPr="009B76AF">
        <w:rPr>
          <w:rStyle w:val="Hyperlink"/>
          <w:spacing w:val="-3"/>
        </w:rPr>
        <w:t xml:space="preserve">   Worksheet (Optional)</w:t>
      </w:r>
      <w:r>
        <w:rPr>
          <w:spacing w:val="-3"/>
        </w:rPr>
        <w:fldChar w:fldCharType="end"/>
      </w:r>
      <w:r>
        <w:rPr>
          <w:spacing w:val="-3"/>
        </w:rPr>
        <w:tab/>
        <w:t>7770</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 xml:space="preserve">      </w:t>
      </w:r>
      <w:hyperlink w:anchor="s_7770_1" w:history="1">
        <w:r w:rsidRPr="009B76AF">
          <w:rPr>
            <w:rStyle w:val="Hyperlink"/>
            <w:spacing w:val="-3"/>
          </w:rPr>
          <w:t>G</w:t>
        </w:r>
        <w:r w:rsidRPr="009B76AF">
          <w:rPr>
            <w:rStyle w:val="Hyperlink"/>
            <w:spacing w:val="-3"/>
          </w:rPr>
          <w:t>e</w:t>
        </w:r>
        <w:r w:rsidRPr="009B76AF">
          <w:rPr>
            <w:rStyle w:val="Hyperlink"/>
            <w:spacing w:val="-3"/>
          </w:rPr>
          <w:t>neral</w:t>
        </w:r>
      </w:hyperlink>
      <w:r>
        <w:rPr>
          <w:spacing w:val="-3"/>
        </w:rPr>
        <w:tab/>
        <w:t>7770.1</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 xml:space="preserve">      </w:t>
      </w:r>
      <w:hyperlink w:anchor="s_7770_2" w:history="1">
        <w:r w:rsidRPr="009B76AF">
          <w:rPr>
            <w:rStyle w:val="Hyperlink"/>
            <w:spacing w:val="-3"/>
          </w:rPr>
          <w:t>Spe</w:t>
        </w:r>
        <w:r w:rsidRPr="009B76AF">
          <w:rPr>
            <w:rStyle w:val="Hyperlink"/>
            <w:spacing w:val="-3"/>
          </w:rPr>
          <w:t>c</w:t>
        </w:r>
        <w:r w:rsidRPr="009B76AF">
          <w:rPr>
            <w:rStyle w:val="Hyperlink"/>
            <w:spacing w:val="-3"/>
          </w:rPr>
          <w:t>ific</w:t>
        </w:r>
        <w:r w:rsidRPr="009B76AF">
          <w:rPr>
            <w:rStyle w:val="Hyperlink"/>
            <w:spacing w:val="-3"/>
          </w:rPr>
          <w:t xml:space="preserve"> </w:t>
        </w:r>
        <w:r w:rsidRPr="009B76AF">
          <w:rPr>
            <w:rStyle w:val="Hyperlink"/>
            <w:spacing w:val="-3"/>
          </w:rPr>
          <w:t>Instructions</w:t>
        </w:r>
      </w:hyperlink>
      <w:r>
        <w:rPr>
          <w:spacing w:val="-3"/>
        </w:rPr>
        <w:tab/>
        <w:t>7770.2</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Exhibit - Medicaid Negative Case Action Review Schedule</w:t>
      </w:r>
    </w:p>
    <w:p w:rsidR="000F0C42" w:rsidRDefault="000F0C42" w:rsidP="000F0C42">
      <w:pPr>
        <w:tabs>
          <w:tab w:val="left" w:pos="0"/>
          <w:tab w:val="left" w:leader="dot" w:pos="8452"/>
          <w:tab w:val="left" w:pos="8640"/>
          <w:tab w:val="left" w:pos="9072"/>
        </w:tabs>
        <w:suppressAutoHyphens/>
        <w:spacing w:line="191" w:lineRule="auto"/>
        <w:rPr>
          <w:spacing w:val="-3"/>
        </w:rPr>
      </w:pPr>
      <w:r>
        <w:rPr>
          <w:spacing w:val="-3"/>
        </w:rPr>
        <w:t xml:space="preserve">   and Worksheet</w:t>
      </w:r>
      <w:r>
        <w:rPr>
          <w:spacing w:val="-3"/>
        </w:rPr>
        <w:tab/>
        <w:t>7-8-19</w:t>
      </w: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leader="dot" w:pos="8452"/>
          <w:tab w:val="left" w:pos="8640"/>
          <w:tab w:val="left" w:pos="9072"/>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Rev. 50</w:t>
      </w:r>
      <w:r>
        <w:rPr>
          <w:spacing w:val="-3"/>
        </w:rPr>
        <w:tab/>
        <w:t>7-8-1</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lastRenderedPageBreak/>
        <w:t>02-94</w:t>
      </w:r>
      <w:r>
        <w:rPr>
          <w:spacing w:val="-3"/>
          <w:u w:val="single"/>
        </w:rPr>
        <w:tab/>
        <w:t>QUALITY CONTROL OF NEGATIVE CASE ACTIONS</w:t>
      </w:r>
      <w:r>
        <w:rPr>
          <w:spacing w:val="-3"/>
          <w:u w:val="single"/>
        </w:rPr>
        <w:tab/>
        <w:t>7710</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0" w:name="s_7700"/>
      <w:r>
        <w:rPr>
          <w:noProof/>
          <w:color w:val="FF0000"/>
          <w:spacing w:val="-3"/>
        </w:rPr>
        <w:pict>
          <v:line id="_x0000_s1697" style="position:absolute;left:0;text-align:left;z-index:251314688" from="-8pt,.1pt" to="-8pt,14.1pt" o:allowincell="f" strokecolor="red"/>
        </w:pict>
      </w:r>
      <w:r>
        <w:rPr>
          <w:color w:val="FF0000"/>
          <w:spacing w:val="-3"/>
        </w:rPr>
        <w:t>7700</w:t>
      </w:r>
      <w:bookmarkEnd w:id="0"/>
      <w:r>
        <w:rPr>
          <w:color w:val="FF0000"/>
          <w:spacing w:val="-3"/>
        </w:rPr>
        <w:t>.</w:t>
      </w:r>
      <w:r>
        <w:rPr>
          <w:color w:val="FF0000"/>
          <w:spacing w:val="-3"/>
        </w:rPr>
        <w:tab/>
        <w:t>INTRODUCTION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698" style="position:absolute;left:0;text-align:left;z-index:251315712"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01" style="position:absolute;left:0;text-align:left;z-index:251318784" from="-8pt,21.65pt" to="-8pt,35.65pt" o:allowincell="f" strokecolor="red"/>
        </w:pict>
      </w:r>
      <w:r>
        <w:rPr>
          <w:noProof/>
          <w:color w:val="FF0000"/>
          <w:spacing w:val="-3"/>
        </w:rPr>
        <w:pict>
          <v:line id="_x0000_s1700" style="position:absolute;left:0;text-align:left;z-index:251317760" from="-8pt,11.15pt" to="-8pt,25.15pt" o:allowincell="f" strokecolor="red"/>
        </w:pict>
      </w:r>
      <w:r>
        <w:rPr>
          <w:noProof/>
          <w:color w:val="FF0000"/>
          <w:spacing w:val="-3"/>
        </w:rPr>
        <w:pict>
          <v:line id="_x0000_s1699" style="position:absolute;left:0;text-align:left;z-index:251316736" from="-8pt,-.1pt" to="-8pt,13.9pt" o:allowincell="f" strokecolor="red"/>
        </w:pict>
      </w:r>
      <w:r>
        <w:rPr>
          <w:color w:val="FF0000"/>
          <w:spacing w:val="-3"/>
        </w:rPr>
        <w:tab/>
        <w:t>A.</w:t>
      </w:r>
      <w:r>
        <w:rPr>
          <w:color w:val="FF0000"/>
          <w:spacing w:val="-3"/>
        </w:rPr>
        <w:tab/>
      </w:r>
      <w:r>
        <w:rPr>
          <w:color w:val="FF0000"/>
          <w:spacing w:val="-3"/>
          <w:u w:val="single"/>
        </w:rPr>
        <w:t>Purpose</w:t>
      </w:r>
      <w:r>
        <w:rPr>
          <w:color w:val="FF0000"/>
          <w:spacing w:val="-3"/>
        </w:rPr>
        <w:t>.--A continuing goal of Federal, State, and local governments is to improve the administration of public assistance programs.  The purpose of the negative case action (NCA) review is to assure that individuals receive medical assistance for which they are eligible.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02" style="position:absolute;left:0;text-align:left;z-index:251319808"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05" style="position:absolute;left:0;text-align:left;z-index:251322880" from="-8pt,21.95pt" to="-8pt,35.95pt" o:allowincell="f" strokecolor="red"/>
        </w:pict>
      </w:r>
      <w:r>
        <w:rPr>
          <w:noProof/>
          <w:color w:val="FF0000"/>
          <w:spacing w:val="-3"/>
        </w:rPr>
        <w:pict>
          <v:line id="_x0000_s1704" style="position:absolute;left:0;text-align:left;z-index:251321856" from="-8pt,10.7pt" to="-8pt,24.7pt" o:allowincell="f" strokecolor="red"/>
        </w:pict>
      </w:r>
      <w:r>
        <w:rPr>
          <w:noProof/>
          <w:color w:val="FF0000"/>
          <w:spacing w:val="-3"/>
        </w:rPr>
        <w:pict>
          <v:line id="_x0000_s1703" style="position:absolute;left:0;text-align:left;z-index:251320832" from="-8pt,.2pt" to="-8pt,14.2pt" o:allowincell="f" strokecolor="red"/>
        </w:pict>
      </w:r>
      <w:r>
        <w:rPr>
          <w:color w:val="FF0000"/>
          <w:spacing w:val="-3"/>
        </w:rPr>
        <w:t>The NCA review process is used as a management tool to evaluate the correctness of denials and terminations made by the agency.  Focus on areas which provide the most management information and provide reliable data for corrective action (CA).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06" style="position:absolute;left:0;text-align:left;z-index:251323904"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07" style="position:absolute;left:0;text-align:left;z-index:251324928" from="-8pt,-.2pt" to="-8pt,13.8pt" o:allowincell="f" strokecolor="red"/>
        </w:pict>
      </w:r>
      <w:r>
        <w:rPr>
          <w:color w:val="FF0000"/>
          <w:spacing w:val="-3"/>
        </w:rPr>
        <w:t>The negative case action process is: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08" style="position:absolute;left:0;text-align:left;z-index:251325952"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1709" style="position:absolute;left:0;text-align:left;z-index:251326976" from="-8pt,.3pt" to="-8pt,14.3pt" o:allowincell="f" strokecolor="red"/>
        </w:pict>
      </w:r>
      <w:r>
        <w:rPr>
          <w:color w:val="FF0000"/>
          <w:spacing w:val="-3"/>
        </w:rPr>
        <w:tab/>
      </w:r>
      <w:r>
        <w:rPr>
          <w:color w:val="FF0000"/>
          <w:spacing w:val="-3"/>
        </w:rPr>
        <w:tab/>
        <w:t>o</w:t>
      </w:r>
      <w:r>
        <w:rPr>
          <w:color w:val="FF0000"/>
          <w:spacing w:val="-3"/>
        </w:rPr>
        <w:tab/>
        <w:t>A continuous review of State samples of negative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0" style="position:absolute;left:0;text-align:left;z-index:251328000"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2" style="position:absolute;left:0;text-align:left;z-index:251330048" from="-8pt,11.35pt" to="-8pt,25.35pt" o:allowincell="f" strokecolor="red"/>
        </w:pict>
      </w:r>
      <w:r>
        <w:rPr>
          <w:noProof/>
          <w:color w:val="FF0000"/>
          <w:spacing w:val="-3"/>
        </w:rPr>
        <w:pict>
          <v:line id="_x0000_s1711" style="position:absolute;left:0;text-align:left;z-index:251329024" from="-8pt,.1pt" to="-8pt,14.1pt" o:allowincell="f" strokecolor="red"/>
        </w:pict>
      </w:r>
      <w:r>
        <w:rPr>
          <w:color w:val="FF0000"/>
          <w:spacing w:val="-3"/>
        </w:rPr>
        <w:tab/>
      </w:r>
      <w:r>
        <w:rPr>
          <w:color w:val="FF0000"/>
          <w:spacing w:val="-3"/>
        </w:rPr>
        <w:tab/>
        <w:t>o</w:t>
      </w:r>
      <w:r>
        <w:rPr>
          <w:color w:val="FF0000"/>
          <w:spacing w:val="-3"/>
        </w:rPr>
        <w:tab/>
        <w:t>Periodic compilation and analysis of findings to determine the cause of and reasons for incorrect actions; and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3" style="position:absolute;left:0;text-align:left;z-index:251331072"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4" style="position:absolute;left:0;text-align:left;z-index:251332096" from="-8pt,.15pt" to="-8pt,14.15pt" o:allowincell="f" strokecolor="red"/>
        </w:pict>
      </w:r>
      <w:r>
        <w:rPr>
          <w:color w:val="FF0000"/>
          <w:spacing w:val="-3"/>
        </w:rPr>
        <w:tab/>
      </w:r>
      <w:r>
        <w:rPr>
          <w:color w:val="FF0000"/>
          <w:spacing w:val="-3"/>
        </w:rPr>
        <w:tab/>
        <w:t>o</w:t>
      </w:r>
      <w:r>
        <w:rPr>
          <w:color w:val="FF0000"/>
          <w:spacing w:val="-3"/>
        </w:rPr>
        <w:tab/>
        <w:t>Corrective action to reduce or eliminate causes of incorrect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5" style="position:absolute;left:0;text-align:left;z-index:251333120"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6" style="position:absolute;left:0;text-align:left;z-index:251334144" from="-8pt,-.05pt" to="-8pt,13.95pt" o:allowincell="f" strokecolor="red"/>
        </w:pict>
      </w:r>
      <w:r>
        <w:rPr>
          <w:color w:val="FF0000"/>
          <w:spacing w:val="-3"/>
        </w:rPr>
        <w:t>States are required to:</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7" style="position:absolute;left:0;text-align:left;z-index:251335168"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1718" style="position:absolute;left:0;text-align:left;z-index:251336192" from="-8pt,-.25pt" to="-8pt,13.75pt" o:allowincell="f" strokecolor="red"/>
        </w:pict>
      </w:r>
      <w:r>
        <w:rPr>
          <w:color w:val="FF0000"/>
          <w:spacing w:val="-3"/>
        </w:rPr>
        <w:tab/>
      </w:r>
      <w:r>
        <w:rPr>
          <w:color w:val="FF0000"/>
          <w:spacing w:val="-3"/>
        </w:rPr>
        <w:tab/>
        <w:t>o</w:t>
      </w:r>
      <w:r>
        <w:rPr>
          <w:color w:val="FF0000"/>
          <w:spacing w:val="-3"/>
        </w:rPr>
        <w:tab/>
        <w:t>Use the expanded review methodology;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19" style="position:absolute;left:0;text-align:left;z-index:251337216"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20" style="position:absolute;left:0;text-align:left;z-index:251338240" from="-8pt,.3pt" to="-8pt,14.3pt" o:allowincell="f" strokecolor="red"/>
        </w:pict>
      </w:r>
      <w:r>
        <w:rPr>
          <w:color w:val="FF0000"/>
          <w:spacing w:val="-3"/>
        </w:rPr>
        <w:tab/>
      </w:r>
      <w:r>
        <w:rPr>
          <w:color w:val="FF0000"/>
          <w:spacing w:val="-3"/>
        </w:rPr>
        <w:tab/>
        <w:t>o</w:t>
      </w:r>
      <w:r>
        <w:rPr>
          <w:color w:val="FF0000"/>
          <w:spacing w:val="-3"/>
        </w:rPr>
        <w:tab/>
        <w:t>Provide a summary report on the NCA reviews; and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21" style="position:absolute;left:0;text-align:left;z-index:251339264"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22" style="position:absolute;left:0;text-align:left;z-index:251340288" from="-8pt,.05pt" to="-8pt,14.05pt" o:allowincell="f" strokecolor="red"/>
        </w:pict>
      </w:r>
      <w:r>
        <w:rPr>
          <w:color w:val="FF0000"/>
          <w:spacing w:val="-3"/>
        </w:rPr>
        <w:tab/>
      </w:r>
      <w:r>
        <w:rPr>
          <w:color w:val="FF0000"/>
          <w:spacing w:val="-3"/>
        </w:rPr>
        <w:tab/>
        <w:t>o</w:t>
      </w:r>
      <w:r>
        <w:rPr>
          <w:color w:val="FF0000"/>
          <w:spacing w:val="-3"/>
        </w:rPr>
        <w:tab/>
        <w:t>Use NCA information for development and implementation of needed CA.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23" style="position:absolute;left:0;text-align:left;z-index:251341312"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27" style="position:absolute;left:0;text-align:left;z-index:251345408" from="-8pt,32.85pt" to="-8pt,46.85pt" o:allowincell="f" strokecolor="red"/>
        </w:pict>
      </w:r>
      <w:r>
        <w:rPr>
          <w:noProof/>
          <w:color w:val="FF0000"/>
          <w:spacing w:val="-3"/>
        </w:rPr>
        <w:pict>
          <v:line id="_x0000_s1726" style="position:absolute;left:0;text-align:left;z-index:251344384" from="-8pt,22.35pt" to="-8pt,36.35pt" o:allowincell="f" strokecolor="red"/>
        </w:pict>
      </w:r>
      <w:r>
        <w:rPr>
          <w:noProof/>
          <w:color w:val="FF0000"/>
          <w:spacing w:val="-3"/>
        </w:rPr>
        <w:pict>
          <v:line id="_x0000_s1725" style="position:absolute;left:0;text-align:left;z-index:251343360" from="-8pt,11.1pt" to="-8pt,25.1pt" o:allowincell="f" strokecolor="red"/>
        </w:pict>
      </w:r>
      <w:r>
        <w:rPr>
          <w:noProof/>
          <w:color w:val="FF0000"/>
          <w:spacing w:val="-3"/>
        </w:rPr>
        <w:pict>
          <v:line id="_x0000_s1724" style="position:absolute;left:0;text-align:left;z-index:251342336" from="-8pt,-.15pt" to="-8pt,13.85pt" o:allowincell="f" strokecolor="red"/>
        </w:pict>
      </w:r>
      <w:r>
        <w:rPr>
          <w:color w:val="FF0000"/>
          <w:spacing w:val="-3"/>
        </w:rPr>
        <w:tab/>
        <w:t>B.</w:t>
      </w:r>
      <w:r>
        <w:rPr>
          <w:color w:val="FF0000"/>
          <w:spacing w:val="-3"/>
        </w:rPr>
        <w:tab/>
      </w:r>
      <w:r>
        <w:rPr>
          <w:color w:val="FF0000"/>
          <w:spacing w:val="-3"/>
          <w:u w:val="single"/>
        </w:rPr>
        <w:t>Scope of Negative Case Action Review Process</w:t>
      </w:r>
      <w:r>
        <w:rPr>
          <w:color w:val="FF0000"/>
          <w:spacing w:val="-3"/>
        </w:rPr>
        <w:t>.--The focus of the NCA review process is adherence to eligibility requirements, that is, the correctness of the agency's action to deny or terminate assistance.  Review the notice of termination for timeliness as a subsidiary review.  An error in timely notice requirements is coded for State CA purposes only.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28" style="position:absolute;left:0;text-align:left;z-index:251346432"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34" style="position:absolute;left:0;text-align:left;z-index:251352576" from="-8pt,55.2pt" to="-8pt,69.2pt" o:allowincell="f" strokecolor="red"/>
        </w:pict>
      </w:r>
      <w:r>
        <w:rPr>
          <w:noProof/>
          <w:color w:val="FF0000"/>
          <w:spacing w:val="-3"/>
        </w:rPr>
        <w:pict>
          <v:line id="_x0000_s1733" style="position:absolute;left:0;text-align:left;z-index:251351552" from="-8pt,43.95pt" to="-8pt,57.95pt" o:allowincell="f" strokecolor="red"/>
        </w:pict>
      </w:r>
      <w:r>
        <w:rPr>
          <w:noProof/>
          <w:color w:val="FF0000"/>
          <w:spacing w:val="-3"/>
        </w:rPr>
        <w:pict>
          <v:line id="_x0000_s1732" style="position:absolute;left:0;text-align:left;z-index:251350528" from="-8pt,32.7pt" to="-8pt,46.7pt" o:allowincell="f" strokecolor="red"/>
        </w:pict>
      </w:r>
      <w:r>
        <w:rPr>
          <w:noProof/>
          <w:color w:val="FF0000"/>
          <w:spacing w:val="-3"/>
        </w:rPr>
        <w:pict>
          <v:line id="_x0000_s1731" style="position:absolute;left:0;text-align:left;z-index:251349504" from="-8pt,22.2pt" to="-8pt,36.2pt" o:allowincell="f" strokecolor="red"/>
        </w:pict>
      </w:r>
      <w:r>
        <w:rPr>
          <w:noProof/>
          <w:color w:val="FF0000"/>
          <w:spacing w:val="-3"/>
        </w:rPr>
        <w:pict>
          <v:line id="_x0000_s1730" style="position:absolute;left:0;text-align:left;z-index:251348480" from="-8pt,10.95pt" to="-8pt,24.95pt" o:allowincell="f" strokecolor="red"/>
        </w:pict>
      </w:r>
      <w:r>
        <w:rPr>
          <w:noProof/>
          <w:color w:val="FF0000"/>
          <w:spacing w:val="-3"/>
        </w:rPr>
        <w:pict>
          <v:line id="_x0000_s1729" style="position:absolute;left:0;text-align:left;z-index:251347456" from="-8pt,-.3pt" to="-8pt,13.7pt" o:allowincell="f" strokecolor="red"/>
        </w:pict>
      </w:r>
      <w:r>
        <w:rPr>
          <w:color w:val="FF0000"/>
          <w:spacing w:val="-3"/>
        </w:rPr>
        <w:t>You are permitted to design an NCA system tailored to your specific needs and program requirements.  Such designs may consist of targeting a particular assistance group or specific types of cases such as Aid to Families with Dependent Children (AFDC) or Supplemental Security Income (SSI) cash terminations or spenddown cases.  You may target only terminations or only denials for any group or type of case.  An NCA system design also may target a combination of groups, case terminations, or denials at varying times throughout the year.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35" style="position:absolute;left:0;text-align:left;z-index:251353600"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37" style="position:absolute;left:0;text-align:left;z-index:251355648" from="-8pt,11.3pt" to="-8pt,25.3pt" o:allowincell="f" strokecolor="red"/>
        </w:pict>
      </w:r>
      <w:r>
        <w:rPr>
          <w:noProof/>
          <w:color w:val="FF0000"/>
          <w:spacing w:val="-3"/>
        </w:rPr>
        <w:pict>
          <v:line id="_x0000_s1736" style="position:absolute;left:0;text-align:left;z-index:251354624" from="-8pt,.05pt" to="-8pt,14.05pt" o:allowincell="f" strokecolor="red"/>
        </w:pict>
      </w:r>
      <w:r>
        <w:rPr>
          <w:color w:val="FF0000"/>
          <w:spacing w:val="-3"/>
        </w:rPr>
        <w:t>Specific considerations for State NCA design inclusions and sampling requirements are discussed in this chapter.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38" style="position:absolute;left:0;text-align:left;z-index:251356672"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 w:name="s_7710"/>
      <w:r>
        <w:rPr>
          <w:noProof/>
          <w:color w:val="FF0000"/>
          <w:spacing w:val="-3"/>
        </w:rPr>
        <w:pict>
          <v:line id="_x0000_s1739" style="position:absolute;left:0;text-align:left;z-index:251357696" from="-8pt,.1pt" to="-8pt,14.1pt" o:allowincell="f" strokecolor="red"/>
        </w:pict>
      </w:r>
      <w:r>
        <w:rPr>
          <w:color w:val="FF0000"/>
          <w:spacing w:val="-3"/>
        </w:rPr>
        <w:t>7710</w:t>
      </w:r>
      <w:bookmarkEnd w:id="1"/>
      <w:r>
        <w:rPr>
          <w:color w:val="FF0000"/>
          <w:spacing w:val="-3"/>
        </w:rPr>
        <w:t>.</w:t>
      </w:r>
      <w:r>
        <w:rPr>
          <w:color w:val="FF0000"/>
          <w:spacing w:val="-3"/>
        </w:rPr>
        <w:tab/>
        <w:t>DEFINITIONS OF KEY TERMS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40" style="position:absolute;left:0;text-align:left;z-index:251358720"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41" style="position:absolute;left:0;text-align:left;z-index:251359744" from="-8pt,-.1pt" to="-8pt,13.9pt" o:allowincell="f" strokecolor="red"/>
        </w:pict>
      </w:r>
      <w:r>
        <w:rPr>
          <w:color w:val="FF0000"/>
          <w:spacing w:val="-3"/>
          <w:u w:val="single"/>
        </w:rPr>
        <w:t>Application</w:t>
      </w:r>
      <w:r>
        <w:rPr>
          <w:color w:val="FF0000"/>
          <w:spacing w:val="-3"/>
        </w:rPr>
        <w:t>.--An application is a formal request, in writing, for Medicaid.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u w:val="single"/>
        </w:rPr>
      </w:pPr>
      <w:r>
        <w:rPr>
          <w:noProof/>
          <w:color w:val="FF0000"/>
          <w:spacing w:val="-3"/>
          <w:u w:val="single"/>
        </w:rPr>
        <w:pict>
          <v:line id="_x0000_s1742" style="position:absolute;left:0;text-align:left;z-index:251360768"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44" style="position:absolute;left:0;text-align:left;z-index:251362816" from="-8pt,10.95pt" to="-8pt,24.95pt" o:allowincell="f" strokecolor="red"/>
        </w:pict>
      </w:r>
      <w:r>
        <w:rPr>
          <w:noProof/>
          <w:color w:val="FF0000"/>
          <w:spacing w:val="-3"/>
          <w:u w:val="single"/>
        </w:rPr>
        <w:pict>
          <v:line id="_x0000_s1743" style="position:absolute;left:0;text-align:left;z-index:251361792" from="-8pt,-.3pt" to="-8pt,13.7pt" o:allowincell="f" strokecolor="red"/>
        </w:pict>
      </w:r>
      <w:r>
        <w:rPr>
          <w:color w:val="FF0000"/>
          <w:spacing w:val="-3"/>
          <w:u w:val="single"/>
        </w:rPr>
        <w:t>Assistance</w:t>
      </w:r>
      <w:r>
        <w:rPr>
          <w:color w:val="FF0000"/>
          <w:spacing w:val="-3"/>
        </w:rPr>
        <w:t>.--Assistance, as used here, includes SSI and AFDC cash assistance cases, as well as medical assistance.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45" style="position:absolute;left:0;text-align:left;z-index:251363840"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47" style="position:absolute;left:0;text-align:left;z-index:251365888" from="-8pt,11pt" to="-8pt,25pt" o:allowincell="f" strokecolor="red"/>
        </w:pict>
      </w:r>
      <w:r>
        <w:rPr>
          <w:noProof/>
          <w:color w:val="FF0000"/>
          <w:spacing w:val="-3"/>
          <w:u w:val="single"/>
        </w:rPr>
        <w:pict>
          <v:line id="_x0000_s1746" style="position:absolute;left:0;text-align:left;z-index:251364864" from="-8pt,-.25pt" to="-8pt,13.75pt" o:allowincell="f" strokecolor="red"/>
        </w:pict>
      </w:r>
      <w:r>
        <w:rPr>
          <w:color w:val="FF0000"/>
          <w:spacing w:val="-3"/>
          <w:u w:val="single"/>
        </w:rPr>
        <w:t>Case (Sample Unit)</w:t>
      </w:r>
      <w:r>
        <w:rPr>
          <w:color w:val="FF0000"/>
          <w:spacing w:val="-3"/>
        </w:rPr>
        <w:t>.--Any case or individual denied or terminated for medical assistance, as defined in the State's sampling plan.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Rev. 50</w:t>
      </w:r>
      <w:r>
        <w:rPr>
          <w:spacing w:val="-3"/>
        </w:rPr>
        <w:tab/>
        <w:t>7-8-3</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lastRenderedPageBreak/>
        <w:t>7710 (Cont.)</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49" style="position:absolute;left:0;text-align:left;z-index:251367936" from="-8pt,11.35pt" to="-8pt,25.35pt" o:allowincell="f" strokecolor="red"/>
        </w:pict>
      </w:r>
      <w:r>
        <w:rPr>
          <w:noProof/>
          <w:color w:val="FF0000"/>
          <w:spacing w:val="-3"/>
          <w:u w:val="single"/>
        </w:rPr>
        <w:pict>
          <v:line id="_x0000_s1748" style="position:absolute;left:0;text-align:left;z-index:251366912" from="-8pt,.1pt" to="-8pt,14.1pt" o:allowincell="f" strokecolor="red"/>
        </w:pict>
      </w:r>
      <w:r>
        <w:rPr>
          <w:color w:val="FF0000"/>
          <w:spacing w:val="-3"/>
          <w:u w:val="single"/>
        </w:rPr>
        <w:t>Case Record</w:t>
      </w:r>
      <w:r>
        <w:rPr>
          <w:color w:val="FF0000"/>
          <w:spacing w:val="-3"/>
        </w:rPr>
        <w:t>.--A file retained by the State agency (including electronically stored data) which contains all pertinent information of a beneficiary's basis for medical assistance.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50" style="position:absolute;left:0;text-align:left;z-index:251368960"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52" style="position:absolute;left:0;text-align:left;z-index:251371008" from="-8pt,10.65pt" to="-8pt,24.65pt" o:allowincell="f" strokecolor="red"/>
        </w:pict>
      </w:r>
      <w:r>
        <w:rPr>
          <w:noProof/>
          <w:color w:val="FF0000"/>
          <w:spacing w:val="-3"/>
          <w:u w:val="single"/>
        </w:rPr>
        <w:pict>
          <v:line id="_x0000_s1751" style="position:absolute;left:0;text-align:left;z-index:251369984" from="-8pt,.15pt" to="-8pt,14.15pt" o:allowincell="f" strokecolor="red"/>
        </w:pict>
      </w:r>
      <w:r>
        <w:rPr>
          <w:color w:val="FF0000"/>
          <w:spacing w:val="-3"/>
          <w:u w:val="single"/>
        </w:rPr>
        <w:t>Collateral Contact</w:t>
      </w:r>
      <w:r>
        <w:rPr>
          <w:color w:val="FF0000"/>
          <w:spacing w:val="-3"/>
        </w:rPr>
        <w:t>.--Any contact made by the reviewer, other than with the beneficiary, to determine eligibility of any case member.  These could be banks, landlords, neighbors, and other contacts.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53" style="position:absolute;left:0;text-align:left;z-index:251372032"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56" style="position:absolute;left:0;text-align:left;z-index:251375104" from="-8pt,21.95pt" to="-8pt,35.95pt" o:allowincell="f" strokecolor="red"/>
        </w:pict>
      </w:r>
      <w:r>
        <w:rPr>
          <w:noProof/>
          <w:color w:val="FF0000"/>
          <w:spacing w:val="-3"/>
          <w:u w:val="single"/>
        </w:rPr>
        <w:pict>
          <v:line id="_x0000_s1755" style="position:absolute;left:0;text-align:left;z-index:251374080" from="-8pt,10.7pt" to="-8pt,24.7pt" o:allowincell="f" strokecolor="red"/>
        </w:pict>
      </w:r>
      <w:r>
        <w:rPr>
          <w:noProof/>
          <w:color w:val="FF0000"/>
          <w:spacing w:val="-3"/>
          <w:u w:val="single"/>
        </w:rPr>
        <w:pict>
          <v:line id="_x0000_s1754" style="position:absolute;left:0;text-align:left;z-index:251373056" from="-8pt,.2pt" to="-8pt,14.2pt" o:allowincell="f" strokecolor="red"/>
        </w:pict>
      </w:r>
      <w:r>
        <w:rPr>
          <w:color w:val="FF0000"/>
          <w:spacing w:val="-3"/>
          <w:u w:val="single"/>
        </w:rPr>
        <w:t>Decision Date</w:t>
      </w:r>
      <w:r>
        <w:rPr>
          <w:color w:val="FF0000"/>
          <w:spacing w:val="-3"/>
        </w:rPr>
        <w:t>.--The date the eligibility worker officially took action to deny or terminate medical benefits.  In some instances, the decision date may be months after a change in circumstances.  The agency may not have known about the change or may not have acted promptly on reported information.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57" style="position:absolute;left:0;text-align:left;z-index:251376128"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59" style="position:absolute;left:0;text-align:left;z-index:251378176" from="-8pt,11.05pt" to="-8pt,25.05pt" o:allowincell="f" strokecolor="red"/>
        </w:pict>
      </w:r>
      <w:r>
        <w:rPr>
          <w:noProof/>
          <w:color w:val="FF0000"/>
          <w:spacing w:val="-3"/>
          <w:u w:val="single"/>
        </w:rPr>
        <w:pict>
          <v:line id="_x0000_s1758" style="position:absolute;left:0;text-align:left;z-index:251377152" from="-8pt,-.2pt" to="-8pt,13.8pt" o:allowincell="f" strokecolor="red"/>
        </w:pict>
      </w:r>
      <w:r>
        <w:rPr>
          <w:color w:val="FF0000"/>
          <w:spacing w:val="-3"/>
          <w:u w:val="single"/>
        </w:rPr>
        <w:t>Decision Month</w:t>
      </w:r>
      <w:r>
        <w:rPr>
          <w:color w:val="FF0000"/>
          <w:spacing w:val="-3"/>
        </w:rPr>
        <w:t>.--The decision month is the month for which the applicant/ beneficiary's circumstances are reviewed to determine eligibility.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60" style="position:absolute;left:0;text-align:left;z-index:251379200"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63" style="position:absolute;left:0;text-align:left;z-index:251382272" from="-8pt,22.35pt" to="-8pt,36.35pt" o:allowincell="f" strokecolor="red"/>
        </w:pict>
      </w:r>
      <w:r>
        <w:rPr>
          <w:noProof/>
          <w:color w:val="FF0000"/>
          <w:spacing w:val="-3"/>
          <w:u w:val="single"/>
        </w:rPr>
        <w:pict>
          <v:line id="_x0000_s1762" style="position:absolute;left:0;text-align:left;z-index:251381248" from="-8pt,11.1pt" to="-8pt,25.1pt" o:allowincell="f" strokecolor="red"/>
        </w:pict>
      </w:r>
      <w:r>
        <w:rPr>
          <w:noProof/>
          <w:color w:val="FF0000"/>
          <w:spacing w:val="-3"/>
          <w:u w:val="single"/>
        </w:rPr>
        <w:pict>
          <v:line id="_x0000_s1761" style="position:absolute;left:0;text-align:left;z-index:251380224" from="-8pt,-.15pt" to="-8pt,13.85pt" o:allowincell="f" strokecolor="red"/>
        </w:pict>
      </w:r>
      <w:r>
        <w:rPr>
          <w:color w:val="FF0000"/>
          <w:spacing w:val="-3"/>
          <w:u w:val="single"/>
        </w:rPr>
        <w:t>Documentation</w:t>
      </w:r>
      <w:r>
        <w:rPr>
          <w:color w:val="FF0000"/>
          <w:spacing w:val="-3"/>
        </w:rPr>
        <w:t>.--Copies of official evidence to determine a beneficiary's eligibility, such as, birth certificate, death certificate, court order, insurance policies, pay stubs, award letters, medical bills and expenses, and letters and responses from collateral sources.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64" style="position:absolute;left:0;text-align:left;z-index:251383296"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66" style="position:absolute;left:0;text-align:left;z-index:251385344" from="-8pt,10.65pt" to="-8pt,24.65pt" o:allowincell="f" strokecolor="red"/>
        </w:pict>
      </w:r>
      <w:r>
        <w:rPr>
          <w:noProof/>
          <w:color w:val="FF0000"/>
          <w:spacing w:val="-3"/>
          <w:u w:val="single"/>
        </w:rPr>
        <w:pict>
          <v:line id="_x0000_s1765" style="position:absolute;left:0;text-align:left;z-index:251384320" from="-8pt,.15pt" to="-8pt,14.15pt" o:allowincell="f" strokecolor="red"/>
        </w:pict>
      </w:r>
      <w:r>
        <w:rPr>
          <w:color w:val="FF0000"/>
          <w:spacing w:val="-3"/>
          <w:u w:val="single"/>
        </w:rPr>
        <w:t>Effective Date</w:t>
      </w:r>
      <w:r>
        <w:rPr>
          <w:color w:val="FF0000"/>
          <w:spacing w:val="-3"/>
        </w:rPr>
        <w:t>.--This is the date the agency's action to deny or terminate medical assistance became effective.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67" style="position:absolute;left:0;text-align:left;z-index:251386368"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70" style="position:absolute;left:0;text-align:left;z-index:251389440" from="-8pt,21.95pt" to="-8pt,35.95pt" o:allowincell="f" strokecolor="red"/>
        </w:pict>
      </w:r>
      <w:r>
        <w:rPr>
          <w:noProof/>
          <w:color w:val="FF0000"/>
          <w:spacing w:val="-3"/>
        </w:rPr>
        <w:pict>
          <v:line id="_x0000_s1769" style="position:absolute;left:0;text-align:left;z-index:251388416" from="-8pt,10.7pt" to="-8pt,24.7pt" o:allowincell="f" strokecolor="red"/>
        </w:pict>
      </w:r>
      <w:r>
        <w:rPr>
          <w:noProof/>
          <w:color w:val="FF0000"/>
          <w:spacing w:val="-3"/>
        </w:rPr>
        <w:pict>
          <v:line id="_x0000_s1768" style="position:absolute;left:0;text-align:left;z-index:251387392" from="-8pt,.2pt" to="-8pt,14.2pt" o:allowincell="f" strokecolor="red"/>
        </w:pict>
      </w:r>
      <w:r>
        <w:rPr>
          <w:color w:val="FF0000"/>
          <w:spacing w:val="-3"/>
        </w:rPr>
        <w:t>For applications, the effective date is the date on which the application was officially withdrawn or the agency officially took action to deny the application.  This date always coincides with the decision date and the month of sample selection.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71" style="position:absolute;left:0;text-align:left;z-index:251390464"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74" style="position:absolute;left:0;text-align:left;z-index:251393536" from="-8pt,22.3pt" to="-8pt,36.3pt" o:allowincell="f" strokecolor="red"/>
        </w:pict>
      </w:r>
      <w:r>
        <w:rPr>
          <w:noProof/>
          <w:color w:val="FF0000"/>
          <w:spacing w:val="-3"/>
        </w:rPr>
        <w:pict>
          <v:line id="_x0000_s1773" style="position:absolute;left:0;text-align:left;z-index:251392512" from="-8pt,11.05pt" to="-8pt,25.05pt" o:allowincell="f" strokecolor="red"/>
        </w:pict>
      </w:r>
      <w:r>
        <w:rPr>
          <w:noProof/>
          <w:color w:val="FF0000"/>
          <w:spacing w:val="-3"/>
        </w:rPr>
        <w:pict>
          <v:line id="_x0000_s1772" style="position:absolute;left:0;text-align:left;z-index:251391488" from="-8pt,-.2pt" to="-8pt,13.8pt" o:allowincell="f" strokecolor="red"/>
        </w:pict>
      </w:r>
      <w:r>
        <w:rPr>
          <w:color w:val="FF0000"/>
          <w:spacing w:val="-3"/>
        </w:rPr>
        <w:t xml:space="preserve">For terminations, the effective date is the date </w:t>
      </w:r>
      <w:r>
        <w:rPr>
          <w:color w:val="FF0000"/>
          <w:spacing w:val="-3"/>
          <w:u w:val="single"/>
        </w:rPr>
        <w:t>for which</w:t>
      </w:r>
      <w:r>
        <w:rPr>
          <w:color w:val="FF0000"/>
          <w:spacing w:val="-3"/>
        </w:rPr>
        <w:t xml:space="preserve"> the beneficiary first did not receive medical assistance or appear on the Medicaid eligibility file.  The effective date coincides with the sample month.</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75" style="position:absolute;left:0;text-align:left;z-index:251394560"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78" style="position:absolute;left:0;text-align:left;z-index:251397632" from="-8pt,21.85pt" to="-8pt,35.85pt" o:allowincell="f" strokecolor="red"/>
        </w:pict>
      </w:r>
      <w:r>
        <w:rPr>
          <w:noProof/>
          <w:color w:val="FF0000"/>
          <w:spacing w:val="-3"/>
        </w:rPr>
        <w:pict>
          <v:line id="_x0000_s1777" style="position:absolute;left:0;text-align:left;z-index:251396608" from="-8pt,11.35pt" to="-8pt,25.35pt" o:allowincell="f" strokecolor="red"/>
        </w:pict>
      </w:r>
      <w:r>
        <w:rPr>
          <w:noProof/>
          <w:color w:val="FF0000"/>
          <w:spacing w:val="-3"/>
        </w:rPr>
        <w:pict>
          <v:line id="_x0000_s1776" style="position:absolute;left:0;text-align:left;z-index:251395584" from="-8pt,.1pt" to="-8pt,14.1pt" o:allowincell="f" strokecolor="red"/>
        </w:pict>
      </w:r>
      <w:r>
        <w:rPr>
          <w:color w:val="FF0000"/>
          <w:spacing w:val="-3"/>
        </w:rPr>
        <w:t>For spenddown cases, the effective date is the last day of the spenddown or authorization period when spenddown was not met.  In 1-month spenddown States, the effective date is the last day of the month.  Spenddown cases which have not met their spenddown liability are treated the same as denied cases.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79" style="position:absolute;left:0;text-align:left;z-index:251398656"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1785" style="position:absolute;left:0;text-align:left;z-index:251404800" from="-8pt,55.2pt" to="-8pt,69.2pt" o:allowincell="f" strokecolor="red"/>
        </w:pict>
      </w:r>
      <w:r>
        <w:rPr>
          <w:noProof/>
          <w:color w:val="FF0000"/>
          <w:spacing w:val="-3"/>
        </w:rPr>
        <w:pict>
          <v:line id="_x0000_s1784" style="position:absolute;left:0;text-align:left;z-index:251403776" from="-8pt,43.95pt" to="-8pt,57.95pt" o:allowincell="f" strokecolor="red"/>
        </w:pict>
      </w:r>
      <w:r>
        <w:rPr>
          <w:noProof/>
          <w:color w:val="FF0000"/>
          <w:spacing w:val="-3"/>
        </w:rPr>
        <w:pict>
          <v:line id="_x0000_s1783" style="position:absolute;left:0;text-align:left;z-index:251402752" from="-8pt,32.7pt" to="-8pt,46.7pt" o:allowincell="f" strokecolor="red"/>
        </w:pict>
      </w:r>
      <w:r>
        <w:rPr>
          <w:noProof/>
          <w:color w:val="FF0000"/>
          <w:spacing w:val="-3"/>
        </w:rPr>
        <w:pict>
          <v:line id="_x0000_s1782" style="position:absolute;left:0;text-align:left;z-index:251401728" from="-8pt,22.2pt" to="-8pt,36.2pt" o:allowincell="f" strokecolor="red"/>
        </w:pict>
      </w:r>
      <w:r>
        <w:rPr>
          <w:noProof/>
          <w:color w:val="FF0000"/>
          <w:spacing w:val="-3"/>
        </w:rPr>
        <w:pict>
          <v:line id="_x0000_s1781" style="position:absolute;left:0;text-align:left;z-index:251400704" from="-8pt,10.95pt" to="-8pt,24.95pt" o:allowincell="f" strokecolor="red"/>
        </w:pict>
      </w:r>
      <w:r>
        <w:rPr>
          <w:noProof/>
          <w:color w:val="FF0000"/>
          <w:spacing w:val="-3"/>
        </w:rPr>
        <w:pict>
          <v:line id="_x0000_s1780" style="position:absolute;left:0;text-align:left;z-index:251399680" from="-8pt,-.3pt" to="-8pt,13.7pt" o:allowincell="f" strokecolor="red"/>
        </w:pict>
      </w:r>
      <w:r>
        <w:rPr>
          <w:color w:val="FF0000"/>
          <w:spacing w:val="-3"/>
        </w:rPr>
        <w:t>EXAMPLE:</w:t>
      </w:r>
      <w:r>
        <w:rPr>
          <w:color w:val="FF0000"/>
          <w:spacing w:val="-3"/>
        </w:rPr>
        <w:tab/>
        <w:t>On March 1, the beneficiary's resources exceeded the limit and have continuously exceeded it since that time.  On May 10, the agency discovered this and on May 15 took formal action to terminate assistance effective June 1.  In this example, the effective date is June 1 and the decision date is May 15.  For the review of eligibility requirements, the decision date is the critical point in time.  For the review of timely notice requirements, the effective date is the focal point.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86" style="position:absolute;left:0;text-align:left;z-index:251405824"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88" style="position:absolute;left:0;text-align:left;z-index:251407872" from="-8pt,11.3pt" to="-8pt,25.3pt" o:allowincell="f" strokecolor="red"/>
        </w:pict>
      </w:r>
      <w:r>
        <w:rPr>
          <w:noProof/>
          <w:color w:val="FF0000"/>
          <w:spacing w:val="-3"/>
          <w:u w:val="single"/>
        </w:rPr>
        <w:pict>
          <v:line id="_x0000_s1787" style="position:absolute;left:0;text-align:left;z-index:251406848" from="-8pt,.05pt" to="-8pt,14.05pt" o:allowincell="f" strokecolor="red"/>
        </w:pict>
      </w:r>
      <w:r>
        <w:rPr>
          <w:color w:val="FF0000"/>
          <w:spacing w:val="-3"/>
          <w:u w:val="single"/>
        </w:rPr>
        <w:t>Inquiries</w:t>
      </w:r>
      <w:r>
        <w:rPr>
          <w:color w:val="FF0000"/>
          <w:spacing w:val="-3"/>
        </w:rPr>
        <w:t>.--Inquiries are informal requests for information that do not result in the filing of a formal written application.  These are not considered negative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89" style="position:absolute;left:0;text-align:left;z-index:251408896"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u w:val="single"/>
        </w:rPr>
        <w:pict>
          <v:line id="_x0000_s1792" style="position:absolute;left:0;text-align:left;z-index:251411968" from="-8pt,21.85pt" to="-8pt,35.85pt" o:allowincell="f" strokecolor="red"/>
        </w:pict>
      </w:r>
      <w:r>
        <w:rPr>
          <w:noProof/>
          <w:color w:val="FF0000"/>
          <w:spacing w:val="-3"/>
          <w:u w:val="single"/>
        </w:rPr>
        <w:pict>
          <v:line id="_x0000_s1791" style="position:absolute;left:0;text-align:left;z-index:251410944" from="-8pt,11.35pt" to="-8pt,25.35pt" o:allowincell="f" strokecolor="red"/>
        </w:pict>
      </w:r>
      <w:r>
        <w:rPr>
          <w:noProof/>
          <w:color w:val="FF0000"/>
          <w:spacing w:val="-3"/>
          <w:u w:val="single"/>
        </w:rPr>
        <w:pict>
          <v:line id="_x0000_s1790" style="position:absolute;left:0;text-align:left;z-index:251409920" from="-8pt,.1pt" to="-8pt,14.1pt" o:allowincell="f" strokecolor="red"/>
        </w:pict>
      </w:r>
      <w:r>
        <w:rPr>
          <w:color w:val="FF0000"/>
          <w:spacing w:val="-3"/>
          <w:u w:val="single"/>
        </w:rPr>
        <w:t>Limited Field Investigation</w:t>
      </w:r>
      <w:r>
        <w:rPr>
          <w:color w:val="FF0000"/>
          <w:spacing w:val="-3"/>
        </w:rPr>
        <w:t>.--The limited field investigation consists of obtaining and verifying information from the beneficiary or collateral contacts.  This does not necessarily require a face-to-face interview.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7-8-4</w:t>
      </w:r>
      <w:r>
        <w:rPr>
          <w:spacing w:val="-3"/>
        </w:rPr>
        <w:tab/>
        <w:t xml:space="preserve">Rev. 50 </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7720</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96" style="position:absolute;left:0;text-align:left;z-index:251416064" from="-8pt,33.1pt" to="-8pt,47.1pt" o:allowincell="f" strokecolor="red"/>
        </w:pict>
      </w:r>
      <w:r>
        <w:rPr>
          <w:noProof/>
          <w:color w:val="FF0000"/>
          <w:spacing w:val="-3"/>
          <w:u w:val="single"/>
        </w:rPr>
        <w:pict>
          <v:line id="_x0000_s1795" style="position:absolute;left:0;text-align:left;z-index:251415040" from="-8pt,21.85pt" to="-8pt,35.85pt" o:allowincell="f" strokecolor="red"/>
        </w:pict>
      </w:r>
      <w:r>
        <w:rPr>
          <w:noProof/>
          <w:color w:val="FF0000"/>
          <w:spacing w:val="-3"/>
          <w:u w:val="single"/>
        </w:rPr>
        <w:pict>
          <v:line id="_x0000_s1794" style="position:absolute;left:0;text-align:left;z-index:251414016" from="-8pt,11.35pt" to="-8pt,25.35pt" o:allowincell="f" strokecolor="red"/>
        </w:pict>
      </w:r>
      <w:r>
        <w:rPr>
          <w:noProof/>
          <w:color w:val="FF0000"/>
          <w:spacing w:val="-3"/>
          <w:u w:val="single"/>
        </w:rPr>
        <w:pict>
          <v:line id="_x0000_s1793" style="position:absolute;left:0;text-align:left;z-index:251412992" from="-8pt,.1pt" to="-8pt,14.1pt" o:allowincell="f" strokecolor="red"/>
        </w:pict>
      </w:r>
      <w:r>
        <w:rPr>
          <w:color w:val="FF0000"/>
          <w:spacing w:val="-3"/>
          <w:u w:val="single"/>
        </w:rPr>
        <w:t>Negative Action</w:t>
      </w:r>
      <w:r>
        <w:rPr>
          <w:color w:val="FF0000"/>
          <w:spacing w:val="-3"/>
        </w:rPr>
        <w:t>.--Any action taken by the local agency to deny or terminate medical benefits to a case.  Termination or denial means the determination that a case is ineligible for the medical services provided under the agency's Medicaid program.  This is different from the determination to disallow, in whole or in part, a provider's medical claim for payment.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797" style="position:absolute;left:0;text-align:left;z-index:251417088"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799" style="position:absolute;left:0;text-align:left;z-index:251419136" from="-8pt,11.2pt" to="-8pt,25.2pt" o:allowincell="f" strokecolor="red"/>
        </w:pict>
      </w:r>
      <w:r>
        <w:rPr>
          <w:noProof/>
          <w:color w:val="FF0000"/>
          <w:spacing w:val="-3"/>
          <w:u w:val="single"/>
        </w:rPr>
        <w:pict>
          <v:line id="_x0000_s1798" style="position:absolute;left:0;text-align:left;z-index:251418112" from="-8pt,-.05pt" to="-8pt,13.95pt" o:allowincell="f" strokecolor="red"/>
        </w:pict>
      </w:r>
      <w:r>
        <w:rPr>
          <w:color w:val="FF0000"/>
          <w:spacing w:val="-3"/>
          <w:u w:val="single"/>
        </w:rPr>
        <w:t>Review Period</w:t>
      </w:r>
      <w:r>
        <w:rPr>
          <w:color w:val="FF0000"/>
          <w:spacing w:val="-3"/>
        </w:rPr>
        <w:t>.--The review period is the Federal fiscal year, October through September.  The NCA review period is an annual period.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00" style="position:absolute;left:0;text-align:left;z-index:251420160"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801" style="position:absolute;left:0;text-align:left;z-index:251421184" from="-8pt,0" to="-8pt,14pt" o:allowincell="f" strokecolor="red"/>
        </w:pict>
      </w:r>
      <w:r>
        <w:rPr>
          <w:color w:val="FF0000"/>
          <w:spacing w:val="-3"/>
          <w:u w:val="single"/>
        </w:rPr>
        <w:t>Selection Month</w:t>
      </w:r>
      <w:r>
        <w:rPr>
          <w:color w:val="FF0000"/>
          <w:spacing w:val="-3"/>
        </w:rPr>
        <w:t>.--The selection month is the specific calendar month in which the NCA is effective.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02" style="position:absolute;left:0;text-align:left;z-index:251422208"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807" style="position:absolute;left:0;text-align:left;z-index:251427328" from="-8pt,44.05pt" to="-8pt,58.05pt" o:allowincell="f" strokecolor="red"/>
        </w:pict>
      </w:r>
      <w:r>
        <w:rPr>
          <w:noProof/>
          <w:color w:val="FF0000"/>
          <w:spacing w:val="-3"/>
          <w:u w:val="single"/>
        </w:rPr>
        <w:pict>
          <v:line id="_x0000_s1806" style="position:absolute;left:0;text-align:left;z-index:251426304" from="-8pt,32.8pt" to="-8pt,46.8pt" o:allowincell="f" strokecolor="red"/>
        </w:pict>
      </w:r>
      <w:r>
        <w:rPr>
          <w:noProof/>
          <w:color w:val="FF0000"/>
          <w:spacing w:val="-3"/>
          <w:u w:val="single"/>
        </w:rPr>
        <w:pict>
          <v:line id="_x0000_s1805" style="position:absolute;left:0;text-align:left;z-index:251425280" from="-8pt,22.3pt" to="-8pt,36.3pt" o:allowincell="f" strokecolor="red"/>
        </w:pict>
      </w:r>
      <w:r>
        <w:rPr>
          <w:noProof/>
          <w:color w:val="FF0000"/>
          <w:spacing w:val="-3"/>
          <w:u w:val="single"/>
        </w:rPr>
        <w:pict>
          <v:line id="_x0000_s1804" style="position:absolute;left:0;text-align:left;z-index:251424256" from="-8pt,11.05pt" to="-8pt,25.05pt" o:allowincell="f" strokecolor="red"/>
        </w:pict>
      </w:r>
      <w:r>
        <w:rPr>
          <w:noProof/>
          <w:color w:val="FF0000"/>
          <w:spacing w:val="-3"/>
          <w:u w:val="single"/>
        </w:rPr>
        <w:pict>
          <v:line id="_x0000_s1803" style="position:absolute;left:0;text-align:left;z-index:251423232" from="-8pt,-.2pt" to="-8pt,13.8pt" o:allowincell="f" strokecolor="red"/>
        </w:pict>
      </w:r>
      <w:r>
        <w:rPr>
          <w:color w:val="FF0000"/>
          <w:spacing w:val="-3"/>
          <w:u w:val="single"/>
        </w:rPr>
        <w:t>Spenddown</w:t>
      </w:r>
      <w:r>
        <w:rPr>
          <w:color w:val="FF0000"/>
          <w:spacing w:val="-3"/>
        </w:rPr>
        <w:t>.--This applies to individuals in medically needy and §209(b) States.  It allows individuals with income above the established level who meet all other eligibility criteria to incur medical expenses or remedial care expenses that equal or exceed the amount of excess income to become eligible for Medicaid.  The amount of incurred medical or remedial care expenses necessary to become eligible is the spenddown amount.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08" style="position:absolute;left:0;text-align:left;z-index:251428352"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810" style="position:absolute;left:0;text-align:left;z-index:251430400" from="-8pt,11.15pt" to="-8pt,25.15pt" o:allowincell="f" strokecolor="red"/>
        </w:pict>
      </w:r>
      <w:r>
        <w:rPr>
          <w:noProof/>
          <w:color w:val="FF0000"/>
          <w:spacing w:val="-3"/>
          <w:u w:val="single"/>
        </w:rPr>
        <w:pict>
          <v:line id="_x0000_s1809" style="position:absolute;left:0;text-align:left;z-index:251429376" from="-8pt,-.1pt" to="-8pt,13.9pt" o:allowincell="f" strokecolor="red"/>
        </w:pict>
      </w:r>
      <w:r>
        <w:rPr>
          <w:color w:val="FF0000"/>
          <w:spacing w:val="-3"/>
          <w:u w:val="single"/>
        </w:rPr>
        <w:t>Timely Notice</w:t>
      </w:r>
      <w:r>
        <w:rPr>
          <w:color w:val="FF0000"/>
          <w:spacing w:val="-3"/>
        </w:rPr>
        <w:t>.--States are obligated to provide beneficiaries with a minimum of 10 days advance notice of termination, except as otherwise specified by Federal regulations and the State plan.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11" style="position:absolute;left:0;text-align:left;z-index:251431424"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960" w:hanging="960"/>
        <w:rPr>
          <w:color w:val="FF0000"/>
          <w:spacing w:val="-3"/>
        </w:rPr>
      </w:pPr>
      <w:bookmarkStart w:id="2" w:name="s_7720"/>
      <w:r>
        <w:rPr>
          <w:noProof/>
          <w:color w:val="FF0000"/>
          <w:spacing w:val="-3"/>
        </w:rPr>
        <w:pict>
          <v:line id="_x0000_s1812" style="position:absolute;left:0;text-align:left;z-index:251432448" from="-8pt,-.05pt" to="-8pt,13.95pt" o:allowincell="f" strokecolor="red"/>
        </w:pict>
      </w:r>
      <w:r>
        <w:rPr>
          <w:color w:val="FF0000"/>
          <w:spacing w:val="-3"/>
        </w:rPr>
        <w:t>7720</w:t>
      </w:r>
      <w:bookmarkEnd w:id="2"/>
      <w:r>
        <w:rPr>
          <w:color w:val="FF0000"/>
          <w:spacing w:val="-3"/>
        </w:rPr>
        <w:t>.</w:t>
      </w:r>
      <w:r>
        <w:rPr>
          <w:color w:val="FF0000"/>
          <w:spacing w:val="-3"/>
        </w:rPr>
        <w:tab/>
        <w:t>REVIEWABLE NEGATIVE CASE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13" style="position:absolute;left:0;text-align:left;z-index:251433472"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15" style="position:absolute;left:0;text-align:left;z-index:251435520" from="-8pt,11pt" to="-8pt,25pt" o:allowincell="f" strokecolor="red"/>
        </w:pict>
      </w:r>
      <w:r>
        <w:rPr>
          <w:noProof/>
          <w:color w:val="FF0000"/>
          <w:spacing w:val="-3"/>
        </w:rPr>
        <w:pict>
          <v:line id="_x0000_s1814" style="position:absolute;left:0;text-align:left;z-index:251434496" from="-8pt,-.25pt" to="-8pt,13.75pt" o:allowincell="f" strokecolor="red"/>
        </w:pict>
      </w:r>
      <w:r>
        <w:rPr>
          <w:color w:val="FF0000"/>
          <w:spacing w:val="-3"/>
        </w:rPr>
        <w:t>Specify in the sampling plan which NCAs will be reviewed.  List the specific NCAs selected for review in the plan.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16" style="position:absolute;left:0;text-align:left;z-index:251436544"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u w:val="single"/>
        </w:rPr>
        <w:pict>
          <v:line id="_x0000_s1818" style="position:absolute;left:0;text-align:left;z-index:251438592" from="-8pt,11.05pt" to="-8pt,25.05pt" o:allowincell="f" strokecolor="red"/>
        </w:pict>
      </w:r>
      <w:r>
        <w:rPr>
          <w:noProof/>
          <w:color w:val="FF0000"/>
          <w:spacing w:val="-3"/>
          <w:u w:val="single"/>
        </w:rPr>
        <w:pict>
          <v:line id="_x0000_s1817" style="position:absolute;left:0;text-align:left;z-index:251437568" from="-8pt,-.2pt" to="-8pt,13.8pt" o:allowincell="f" strokecolor="red"/>
        </w:pict>
      </w:r>
      <w:r>
        <w:rPr>
          <w:color w:val="FF0000"/>
          <w:spacing w:val="-3"/>
          <w:u w:val="single"/>
        </w:rPr>
        <w:t>Consider</w:t>
      </w:r>
      <w:r>
        <w:rPr>
          <w:color w:val="FF0000"/>
          <w:spacing w:val="-3"/>
        </w:rPr>
        <w:t xml:space="preserve"> the following optional categories of denials and terminations when making a decision on the focus of the NCA reviews.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19" style="position:absolute;left:0;text-align:left;z-index:251439616"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0" style="position:absolute;left:0;text-align:left;z-index:251440640" from="-8pt,-.15pt" to="-8pt,13.85pt" o:allowincell="f" strokecolor="red"/>
        </w:pict>
      </w:r>
      <w:r>
        <w:rPr>
          <w:color w:val="FF0000"/>
          <w:spacing w:val="-3"/>
        </w:rPr>
        <w:t>Reviewable NCAs may include: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1" style="position:absolute;left:0;text-align:left;z-index:251441664"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2" style="position:absolute;left:0;text-align:left;z-index:251442688" from="-8pt,.4pt" to="-8pt,14.4pt" o:allowincell="f" strokecolor="red"/>
        </w:pict>
      </w:r>
      <w:r>
        <w:rPr>
          <w:color w:val="FF0000"/>
          <w:spacing w:val="-3"/>
        </w:rPr>
        <w:tab/>
        <w:t>o</w:t>
      </w:r>
      <w:r>
        <w:rPr>
          <w:color w:val="FF0000"/>
          <w:spacing w:val="-3"/>
        </w:rPr>
        <w:tab/>
        <w:t>Terminated or denied medical assistance only cases or individuals;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3" style="position:absolute;left:0;text-align:left;z-index:251443712"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4" style="position:absolute;left:0;text-align:left;z-index:251444736" from="-8pt,.15pt" to="-8pt,14.15pt" o:allowincell="f" strokecolor="red"/>
        </w:pict>
      </w:r>
      <w:r>
        <w:rPr>
          <w:color w:val="FF0000"/>
          <w:spacing w:val="-3"/>
        </w:rPr>
        <w:tab/>
        <w:t>o</w:t>
      </w:r>
      <w:r>
        <w:rPr>
          <w:color w:val="FF0000"/>
          <w:spacing w:val="-3"/>
        </w:rPr>
        <w:tab/>
        <w:t xml:space="preserve">Terminated AFDC and SSI cash cases that </w:t>
      </w:r>
      <w:r>
        <w:rPr>
          <w:color w:val="FF0000"/>
          <w:spacing w:val="-3"/>
          <w:u w:val="single"/>
        </w:rPr>
        <w:t>also</w:t>
      </w:r>
      <w:r>
        <w:rPr>
          <w:color w:val="FF0000"/>
          <w:spacing w:val="-3"/>
        </w:rPr>
        <w:t xml:space="preserve"> had medical assistance terminated; and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5" style="position:absolute;left:0;text-align:left;z-index:251445760"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6" style="position:absolute;left:0;text-align:left;z-index:251446784" from="-8pt,-.05pt" to="-8pt,13.95pt" o:allowincell="f" strokecolor="red"/>
        </w:pict>
      </w:r>
      <w:r>
        <w:rPr>
          <w:color w:val="FF0000"/>
          <w:spacing w:val="-3"/>
        </w:rPr>
        <w:tab/>
        <w:t>o</w:t>
      </w:r>
      <w:r>
        <w:rPr>
          <w:color w:val="FF0000"/>
          <w:spacing w:val="-3"/>
        </w:rPr>
        <w:tab/>
        <w:t>Spenddown cases including but not limited to those: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7" style="position:absolute;left:0;text-align:left;z-index:251447808"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29" style="position:absolute;left:0;text-align:left;z-index:251449856" from="-8pt,11pt" to="-8pt,25pt" o:allowincell="f" strokecolor="red"/>
        </w:pict>
      </w:r>
      <w:r>
        <w:rPr>
          <w:noProof/>
          <w:color w:val="FF0000"/>
          <w:spacing w:val="-3"/>
        </w:rPr>
        <w:pict>
          <v:line id="_x0000_s1828" style="position:absolute;left:0;text-align:left;z-index:251448832" from="-8pt,-.25pt" to="-8pt,13.75pt" o:allowincell="f" strokecolor="red"/>
        </w:pict>
      </w:r>
      <w:r>
        <w:rPr>
          <w:color w:val="FF0000"/>
          <w:spacing w:val="-3"/>
        </w:rPr>
        <w:tab/>
      </w:r>
      <w:r>
        <w:rPr>
          <w:color w:val="FF0000"/>
          <w:spacing w:val="-3"/>
        </w:rPr>
        <w:tab/>
        <w:t>-</w:t>
      </w:r>
      <w:r>
        <w:rPr>
          <w:color w:val="FF0000"/>
          <w:spacing w:val="-3"/>
        </w:rPr>
        <w:tab/>
        <w:t>Terminated automatically at the end of a spenddown period when the beneficiary did not meet liability;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0" style="position:absolute;left:0;text-align:left;z-index:251450880"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2" style="position:absolute;left:0;text-align:left;z-index:251452928" from="-8pt,11.05pt" to="-8pt,25.05pt" o:allowincell="f" strokecolor="red"/>
        </w:pict>
      </w:r>
      <w:r>
        <w:rPr>
          <w:noProof/>
          <w:color w:val="FF0000"/>
          <w:spacing w:val="-3"/>
        </w:rPr>
        <w:pict>
          <v:line id="_x0000_s1831" style="position:absolute;left:0;text-align:left;z-index:251451904" from="-8pt,-.2pt" to="-8pt,13.8pt" o:allowincell="f" strokecolor="red"/>
        </w:pict>
      </w:r>
      <w:r>
        <w:rPr>
          <w:color w:val="FF0000"/>
          <w:spacing w:val="-3"/>
        </w:rPr>
        <w:tab/>
      </w:r>
      <w:r>
        <w:rPr>
          <w:color w:val="FF0000"/>
          <w:spacing w:val="-3"/>
        </w:rPr>
        <w:tab/>
        <w:t>-</w:t>
      </w:r>
      <w:r>
        <w:rPr>
          <w:color w:val="FF0000"/>
          <w:spacing w:val="-3"/>
        </w:rPr>
        <w:tab/>
        <w:t>In 1-month spenddown States for each month spenddown was not met or only at end of the spenddown/authorization period; 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3" style="position:absolute;left:0;text-align:left;z-index:251453952"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4" style="position:absolute;left:0;text-align:left;z-index:251454976" from="-8pt,-.15pt" to="-8pt,13.85pt" o:allowincell="f" strokecolor="red"/>
        </w:pict>
      </w:r>
      <w:r>
        <w:rPr>
          <w:color w:val="FF0000"/>
          <w:spacing w:val="-3"/>
        </w:rPr>
        <w:tab/>
      </w:r>
      <w:r>
        <w:rPr>
          <w:color w:val="FF0000"/>
          <w:spacing w:val="-3"/>
        </w:rPr>
        <w:tab/>
        <w:t>-</w:t>
      </w:r>
      <w:r>
        <w:rPr>
          <w:color w:val="FF0000"/>
          <w:spacing w:val="-3"/>
        </w:rPr>
        <w:tab/>
        <w:t>Terminated at the end of the spenddown period when spenddown was met.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5" style="position:absolute;left:0;text-align:left;z-index:251456000"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6" style="position:absolute;left:0;text-align:left;z-index:251457024" from="-8pt,.4pt" to="-8pt,14.4pt" o:allowincell="f" strokecolor="red"/>
        </w:pict>
      </w:r>
      <w:r>
        <w:rPr>
          <w:color w:val="FF0000"/>
          <w:spacing w:val="-3"/>
        </w:rPr>
        <w:t>Include consideration of the following questions when designing your NCA sampling plan.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7" style="position:absolute;left:0;text-align:left;z-index:251458048"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39" style="position:absolute;left:0;text-align:left;z-index:251460096" from="-8pt,10.7pt" to="-8pt,24.7pt" o:allowincell="f" strokecolor="red"/>
        </w:pict>
      </w:r>
      <w:r>
        <w:rPr>
          <w:noProof/>
          <w:color w:val="FF0000"/>
          <w:spacing w:val="-3"/>
        </w:rPr>
        <w:pict>
          <v:line id="_x0000_s1838" style="position:absolute;left:0;text-align:left;z-index:251459072" from="-8pt,.2pt" to="-8pt,14.2pt" o:allowincell="f" strokecolor="red"/>
        </w:pict>
      </w:r>
      <w:r>
        <w:rPr>
          <w:color w:val="FF0000"/>
          <w:spacing w:val="-3"/>
        </w:rPr>
        <w:tab/>
        <w:t>o</w:t>
      </w:r>
      <w:r>
        <w:rPr>
          <w:color w:val="FF0000"/>
          <w:spacing w:val="-3"/>
        </w:rPr>
        <w:tab/>
        <w:t>Do you currently have information to substantiate the correctness of terminations and denials?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0" style="position:absolute;left:0;text-align:left;z-index:251461120"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1841" style="position:absolute;left:0;text-align:left;z-index:251462144" from="-8pt,.25pt" to="-8pt,14.25pt" o:allowincell="f" strokecolor="red"/>
        </w:pict>
      </w:r>
      <w:r>
        <w:rPr>
          <w:color w:val="FF0000"/>
          <w:spacing w:val="-3"/>
        </w:rPr>
        <w:tab/>
        <w:t>o</w:t>
      </w:r>
      <w:r>
        <w:rPr>
          <w:color w:val="FF0000"/>
          <w:spacing w:val="-3"/>
        </w:rPr>
        <w:tab/>
        <w:t>Are there other audits or reviews in place that can obtain the needed information?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Rev. 50</w:t>
      </w:r>
      <w:r>
        <w:rPr>
          <w:spacing w:val="-3"/>
        </w:rPr>
        <w:tab/>
        <w:t>7-8-5</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7721</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2" style="position:absolute;left:0;text-align:left;z-index:251463168" from="-8pt,.1pt" to="-8pt,14.1pt" o:allowincell="f" strokecolor="red"/>
        </w:pict>
      </w:r>
      <w:r>
        <w:rPr>
          <w:color w:val="FF0000"/>
          <w:spacing w:val="-3"/>
        </w:rPr>
        <w:tab/>
        <w:t>o</w:t>
      </w:r>
      <w:r>
        <w:rPr>
          <w:color w:val="FF0000"/>
          <w:spacing w:val="-3"/>
        </w:rPr>
        <w:tab/>
        <w:t>Are there areas where no information is available?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3" style="position:absolute;left:0;text-align:left;z-index:251464192"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5" style="position:absolute;left:0;text-align:left;z-index:251466240" from="-8pt,11.15pt" to="-8pt,25.15pt" o:allowincell="f" strokecolor="red"/>
        </w:pict>
      </w:r>
      <w:r>
        <w:rPr>
          <w:noProof/>
          <w:color w:val="FF0000"/>
          <w:spacing w:val="-3"/>
        </w:rPr>
        <w:pict>
          <v:line id="_x0000_s1844" style="position:absolute;left:0;text-align:left;z-index:251465216" from="-8pt,-.1pt" to="-8pt,13.9pt" o:allowincell="f" strokecolor="red"/>
        </w:pict>
      </w:r>
      <w:r>
        <w:rPr>
          <w:color w:val="FF0000"/>
          <w:spacing w:val="-3"/>
        </w:rPr>
        <w:tab/>
        <w:t>o</w:t>
      </w:r>
      <w:r>
        <w:rPr>
          <w:color w:val="FF0000"/>
          <w:spacing w:val="-3"/>
        </w:rPr>
        <w:tab/>
        <w:t>If reviews are focused, what policy or geographic areas provide the most useful information to management?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6" style="position:absolute;left:0;text-align:left;z-index:251467264"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7" style="position:absolute;left:0;text-align:left;z-index:251468288" from="-8pt,-.05pt" to="-8pt,13.95pt" o:allowincell="f" strokecolor="red"/>
        </w:pict>
      </w:r>
      <w:r>
        <w:rPr>
          <w:color w:val="FF0000"/>
          <w:spacing w:val="-3"/>
        </w:rPr>
        <w:tab/>
        <w:t>o</w:t>
      </w:r>
      <w:r>
        <w:rPr>
          <w:color w:val="FF0000"/>
          <w:spacing w:val="-3"/>
        </w:rPr>
        <w:tab/>
        <w:t>Are advocates concerned about a specific area?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48" style="position:absolute;left:0;text-align:left;z-index:251469312"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960" w:hanging="960"/>
        <w:rPr>
          <w:color w:val="FF0000"/>
          <w:spacing w:val="-3"/>
        </w:rPr>
      </w:pPr>
      <w:bookmarkStart w:id="3" w:name="s_7721"/>
      <w:r>
        <w:rPr>
          <w:noProof/>
          <w:color w:val="FF0000"/>
          <w:spacing w:val="-3"/>
        </w:rPr>
        <w:pict>
          <v:line id="_x0000_s1849" style="position:absolute;left:0;text-align:left;z-index:251470336" from="-8pt,-.25pt" to="-8pt,13.75pt" o:allowincell="f" strokecolor="red"/>
        </w:pict>
      </w:r>
      <w:r>
        <w:rPr>
          <w:color w:val="FF0000"/>
          <w:spacing w:val="-3"/>
        </w:rPr>
        <w:t>7721</w:t>
      </w:r>
      <w:bookmarkEnd w:id="3"/>
      <w:r>
        <w:rPr>
          <w:color w:val="FF0000"/>
          <w:spacing w:val="-3"/>
        </w:rPr>
        <w:t>.</w:t>
      </w:r>
      <w:r>
        <w:rPr>
          <w:color w:val="FF0000"/>
          <w:spacing w:val="-3"/>
        </w:rPr>
        <w:tab/>
        <w:t>NEGATIVE CASE ACTIONS NOT REVIEWED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0" style="position:absolute;left:0;text-align:left;z-index:251471360"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2" style="position:absolute;left:0;text-align:left;z-index:251473408" from="-8pt,10.75pt" to="-8pt,24.75pt" o:allowincell="f" strokecolor="red"/>
        </w:pict>
      </w:r>
      <w:r>
        <w:rPr>
          <w:noProof/>
          <w:color w:val="FF0000"/>
          <w:spacing w:val="-3"/>
        </w:rPr>
        <w:pict>
          <v:line id="_x0000_s1851" style="position:absolute;left:0;text-align:left;z-index:251472384" from="-8pt,.25pt" to="-8pt,14.25pt" o:allowincell="f" strokecolor="red"/>
        </w:pict>
      </w:r>
      <w:r>
        <w:rPr>
          <w:color w:val="FF0000"/>
          <w:spacing w:val="-3"/>
        </w:rPr>
        <w:t>Exclude certain negative actions from the NCA sample.  Make every effort to eliminate these cases in the sample selection process.  Such actions include the following types of cases.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3" style="position:absolute;left:0;text-align:left;z-index:251474432"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5" style="position:absolute;left:0;text-align:left;z-index:251476480" from="-8pt,10.8pt" to="-8pt,24.8pt" o:allowincell="f" strokecolor="red"/>
        </w:pict>
      </w:r>
      <w:r>
        <w:rPr>
          <w:noProof/>
          <w:color w:val="FF0000"/>
          <w:spacing w:val="-3"/>
        </w:rPr>
        <w:pict>
          <v:line id="_x0000_s1854" style="position:absolute;left:0;text-align:left;z-index:251475456" from="-8pt,.3pt" to="-8pt,14.3pt" o:allowincell="f" strokecolor="red"/>
        </w:pict>
      </w:r>
      <w:r>
        <w:rPr>
          <w:color w:val="FF0000"/>
          <w:spacing w:val="-3"/>
        </w:rPr>
        <w:tab/>
        <w:t>1.</w:t>
      </w:r>
      <w:r>
        <w:rPr>
          <w:color w:val="FF0000"/>
          <w:spacing w:val="-3"/>
        </w:rPr>
        <w:tab/>
        <w:t>Beneficiary transfers or moves to another county or to another assistance unit without interruption of assistance.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6" style="position:absolute;left:0;text-align:left;z-index:251477504"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7" style="position:absolute;left:0;text-align:left;z-index:251478528" from="-8pt,.4pt" to="-8pt,14.4pt" o:allowincell="f" strokecolor="red"/>
        </w:pict>
      </w:r>
      <w:r>
        <w:rPr>
          <w:color w:val="FF0000"/>
          <w:spacing w:val="-3"/>
        </w:rPr>
        <w:tab/>
        <w:t>2.</w:t>
      </w:r>
      <w:r>
        <w:rPr>
          <w:color w:val="FF0000"/>
          <w:spacing w:val="-3"/>
        </w:rPr>
        <w:tab/>
        <w:t>Cases subject to sampling and review as active cases in the same month.</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58" style="position:absolute;left:0;text-align:left;z-index:251479552"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60" style="position:absolute;left:0;text-align:left;z-index:251481600" from="-8pt,10.65pt" to="-8pt,24.65pt" o:allowincell="f" strokecolor="red"/>
        </w:pict>
      </w:r>
      <w:r>
        <w:rPr>
          <w:noProof/>
          <w:color w:val="FF0000"/>
          <w:spacing w:val="-3"/>
        </w:rPr>
        <w:pict>
          <v:line id="_x0000_s1859" style="position:absolute;left:0;text-align:left;z-index:251480576" from="-8pt,.15pt" to="-8pt,14.15pt" o:allowincell="f" strokecolor="red"/>
        </w:pict>
      </w:r>
      <w:r>
        <w:rPr>
          <w:color w:val="FF0000"/>
          <w:spacing w:val="-3"/>
        </w:rPr>
        <w:tab/>
        <w:t>3.</w:t>
      </w:r>
      <w:r>
        <w:rPr>
          <w:color w:val="FF0000"/>
          <w:spacing w:val="-3"/>
        </w:rPr>
        <w:tab/>
        <w:t>Cases transferred to other coverage groups without interruption of assistance.  An example is a case transferred from categorically needy to medically needy.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61" style="position:absolute;left:0;text-align:left;z-index:251482624"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63" style="position:absolute;left:0;text-align:left;z-index:251484672" from="-8pt,10.7pt" to="-8pt,24.7pt" o:allowincell="f" strokecolor="red"/>
        </w:pict>
      </w:r>
      <w:r>
        <w:rPr>
          <w:noProof/>
          <w:color w:val="FF0000"/>
          <w:spacing w:val="-3"/>
        </w:rPr>
        <w:pict>
          <v:line id="_x0000_s1862" style="position:absolute;left:0;text-align:left;z-index:251483648" from="-8pt,.2pt" to="-8pt,14.2pt" o:allowincell="f" strokecolor="red"/>
        </w:pict>
      </w:r>
      <w:r>
        <w:rPr>
          <w:color w:val="FF0000"/>
          <w:spacing w:val="-3"/>
        </w:rPr>
        <w:tab/>
        <w:t>4.</w:t>
      </w:r>
      <w:r>
        <w:rPr>
          <w:color w:val="FF0000"/>
          <w:spacing w:val="-3"/>
        </w:rPr>
        <w:tab/>
        <w:t>Service case closing.  A case may have had other services terminated in a prior month but remained open for medical services.  Do not review a case that is closed for services only.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64" style="position:absolute;left:0;text-align:left;z-index:251485696"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68" style="position:absolute;left:0;text-align:left;z-index:251489792" from="-8pt,33.3pt" to="-8pt,47.3pt" o:allowincell="f" strokecolor="red"/>
        </w:pict>
      </w:r>
      <w:r>
        <w:rPr>
          <w:noProof/>
          <w:color w:val="FF0000"/>
          <w:spacing w:val="-3"/>
        </w:rPr>
        <w:pict>
          <v:line id="_x0000_s1867" style="position:absolute;left:0;text-align:left;z-index:251488768" from="-8pt,22.05pt" to="-8pt,36.05pt" o:allowincell="f" strokecolor="red"/>
        </w:pict>
      </w:r>
      <w:r>
        <w:rPr>
          <w:noProof/>
          <w:color w:val="FF0000"/>
          <w:spacing w:val="-3"/>
        </w:rPr>
        <w:pict>
          <v:line id="_x0000_s1866" style="position:absolute;left:0;text-align:left;z-index:251487744" from="-8pt,10.8pt" to="-8pt,24.8pt" o:allowincell="f" strokecolor="red"/>
        </w:pict>
      </w:r>
      <w:r>
        <w:rPr>
          <w:noProof/>
          <w:color w:val="FF0000"/>
          <w:spacing w:val="-3"/>
        </w:rPr>
        <w:pict>
          <v:line id="_x0000_s1865" style="position:absolute;left:0;text-align:left;z-index:251486720" from="-8pt,.3pt" to="-8pt,14.3pt" o:allowincell="f" strokecolor="red"/>
        </w:pict>
      </w:r>
      <w:r>
        <w:rPr>
          <w:color w:val="FF0000"/>
          <w:spacing w:val="-3"/>
        </w:rPr>
        <w:tab/>
        <w:t>5.</w:t>
      </w:r>
      <w:r>
        <w:rPr>
          <w:color w:val="FF0000"/>
          <w:spacing w:val="-3"/>
        </w:rPr>
        <w:tab/>
        <w:t>Cases that are under appeal for proposed termination or denial of Medicaid benefits.  If the beneficiary's Medicaid eligibility is being properly continued based upon an appeal from a proposed termination, and as of the selection month the appeal decision has not been rendered, drop the review.  Code the reason as "not subject to review."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69" style="position:absolute;left:0;text-align:left;z-index:251490816"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71" style="position:absolute;left:0;text-align:left;z-index:251492864" from="-8pt,11.35pt" to="-8pt,25.35pt" o:allowincell="f" strokecolor="red"/>
        </w:pict>
      </w:r>
      <w:r>
        <w:rPr>
          <w:noProof/>
          <w:color w:val="FF0000"/>
          <w:spacing w:val="-3"/>
        </w:rPr>
        <w:pict>
          <v:line id="_x0000_s1870" style="position:absolute;left:0;text-align:left;z-index:251491840" from="-8pt,.1pt" to="-8pt,14.1pt" o:allowincell="f" strokecolor="red"/>
        </w:pict>
      </w:r>
      <w:r>
        <w:rPr>
          <w:color w:val="FF0000"/>
          <w:spacing w:val="-3"/>
        </w:rPr>
        <w:tab/>
        <w:t>6.</w:t>
      </w:r>
      <w:r>
        <w:rPr>
          <w:color w:val="FF0000"/>
          <w:spacing w:val="-3"/>
        </w:rPr>
        <w:tab/>
        <w:t>Cases denied or terminated that were subsequently approved or reinstated prior to sample selection with no break in coverage.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72" style="position:absolute;left:0;text-align:left;z-index:251493888"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74" style="position:absolute;left:0;text-align:left;z-index:251495936" from="-8pt,10.65pt" to="-8pt,24.65pt" o:allowincell="f" strokecolor="red"/>
        </w:pict>
      </w:r>
      <w:r>
        <w:rPr>
          <w:noProof/>
          <w:color w:val="FF0000"/>
          <w:spacing w:val="-3"/>
        </w:rPr>
        <w:pict>
          <v:line id="_x0000_s1873" style="position:absolute;left:0;text-align:left;z-index:251494912" from="-8pt,.15pt" to="-8pt,14.15pt" o:allowincell="f" strokecolor="red"/>
        </w:pict>
      </w:r>
      <w:r>
        <w:rPr>
          <w:color w:val="FF0000"/>
          <w:spacing w:val="-3"/>
        </w:rPr>
        <w:tab/>
        <w:t>7.</w:t>
      </w:r>
      <w:r>
        <w:rPr>
          <w:color w:val="FF0000"/>
          <w:spacing w:val="-3"/>
        </w:rPr>
        <w:tab/>
        <w:t>Cases denied for various coverage groups but ultimately determined eligible for medical assistance.  This could occur in States which use automated eligibility systems.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75" style="position:absolute;left:0;text-align:left;z-index:251496960"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960" w:hanging="960"/>
        <w:rPr>
          <w:color w:val="FF0000"/>
          <w:spacing w:val="-3"/>
        </w:rPr>
      </w:pPr>
      <w:bookmarkStart w:id="4" w:name="s_7722"/>
      <w:r>
        <w:rPr>
          <w:noProof/>
          <w:color w:val="FF0000"/>
          <w:spacing w:val="-3"/>
        </w:rPr>
        <w:pict>
          <v:line id="_x0000_s1876" style="position:absolute;left:0;text-align:left;z-index:251497984" from="-8pt,.25pt" to="-8pt,14.25pt" o:allowincell="f" strokecolor="red"/>
        </w:pict>
      </w:r>
      <w:r>
        <w:rPr>
          <w:color w:val="FF0000"/>
          <w:spacing w:val="-3"/>
        </w:rPr>
        <w:t>7722</w:t>
      </w:r>
      <w:bookmarkEnd w:id="4"/>
      <w:r>
        <w:rPr>
          <w:color w:val="FF0000"/>
          <w:spacing w:val="-3"/>
        </w:rPr>
        <w:t>.</w:t>
      </w:r>
      <w:r>
        <w:rPr>
          <w:color w:val="FF0000"/>
          <w:spacing w:val="-3"/>
        </w:rPr>
        <w:tab/>
        <w:t xml:space="preserve"> REVIEWS NOT COMPLETED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77" style="position:absolute;left:0;text-align:left;z-index:251499008"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1" style="position:absolute;left:0;text-align:left;z-index:251503104" from="-8pt,33pt" to="-8pt,47pt" o:allowincell="f" strokecolor="red"/>
        </w:pict>
      </w:r>
      <w:r>
        <w:rPr>
          <w:noProof/>
          <w:color w:val="FF0000"/>
          <w:spacing w:val="-3"/>
        </w:rPr>
        <w:pict>
          <v:line id="_x0000_s1880" style="position:absolute;left:0;text-align:left;z-index:251502080" from="-8pt,21.75pt" to="-8pt,35.75pt" o:allowincell="f" strokecolor="red"/>
        </w:pict>
      </w:r>
      <w:r>
        <w:rPr>
          <w:noProof/>
          <w:color w:val="FF0000"/>
          <w:spacing w:val="-3"/>
        </w:rPr>
        <w:pict>
          <v:line id="_x0000_s1879" style="position:absolute;left:0;text-align:left;z-index:251501056" from="-8pt,11.25pt" to="-8pt,25.25pt" o:allowincell="f" strokecolor="red"/>
        </w:pict>
      </w:r>
      <w:r>
        <w:rPr>
          <w:noProof/>
          <w:color w:val="FF0000"/>
          <w:spacing w:val="-3"/>
        </w:rPr>
        <w:pict>
          <v:line id="_x0000_s1878" style="position:absolute;left:0;text-align:left;z-index:251500032" from="-8pt,0" to="-8pt,14pt" o:allowincell="f" strokecolor="red"/>
        </w:pict>
      </w:r>
      <w:r>
        <w:rPr>
          <w:color w:val="FF0000"/>
          <w:spacing w:val="-3"/>
        </w:rPr>
        <w:t>Incomplete reviews, unless kept to a minimum, may raise questions about the validity of the NCA findings.  Make every attempt to review cases that are properly selected in the sample.  However, there are acceptable reasons for not completing a case review.  Record on the worksheet the reason(s) for not completing a review.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2" style="position:absolute;left:0;text-align:left;z-index:251504128"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3" style="position:absolute;left:0;text-align:left;z-index:251505152" from="-8pt,-.15pt" to="-8pt,13.85pt" o:allowincell="f" strokecolor="red"/>
        </w:pict>
      </w:r>
      <w:r>
        <w:rPr>
          <w:color w:val="FF0000"/>
          <w:spacing w:val="-3"/>
        </w:rPr>
        <w:t>Acceptable reasons are: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4" style="position:absolute;left:0;text-align:left;z-index:251506176"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5" style="position:absolute;left:0;text-align:left;z-index:251507200" from="-8pt,.4pt" to="-8pt,14.4pt" o:allowincell="f" strokecolor="red"/>
        </w:pict>
      </w:r>
      <w:r>
        <w:rPr>
          <w:color w:val="FF0000"/>
          <w:spacing w:val="-3"/>
        </w:rPr>
        <w:tab/>
        <w:t>o</w:t>
      </w:r>
      <w:r>
        <w:rPr>
          <w:color w:val="FF0000"/>
          <w:spacing w:val="-3"/>
        </w:rPr>
        <w:tab/>
        <w:t>Not subject to review/listed in error,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6" style="position:absolute;left:0;text-align:left;z-index:251508224"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7" style="position:absolute;left:0;text-align:left;z-index:251509248" from="-8pt,.2pt" to="-8pt,14.2pt" o:allowincell="f" strokecolor="red"/>
        </w:pict>
      </w:r>
      <w:r>
        <w:rPr>
          <w:color w:val="FF0000"/>
          <w:spacing w:val="-3"/>
        </w:rPr>
        <w:tab/>
        <w:t>o</w:t>
      </w:r>
      <w:r>
        <w:rPr>
          <w:color w:val="FF0000"/>
          <w:spacing w:val="-3"/>
        </w:rPr>
        <w:tab/>
        <w:t>Unable to locate/moved out of State,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8" style="position:absolute;left:0;text-align:left;z-index:251510272"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89" style="position:absolute;left:0;text-align:left;z-index:251511296" from="-8pt,-.05pt" to="-8pt,13.95pt" o:allowincell="f" strokecolor="red"/>
        </w:pict>
      </w:r>
      <w:r>
        <w:rPr>
          <w:color w:val="FF0000"/>
          <w:spacing w:val="-3"/>
        </w:rPr>
        <w:tab/>
        <w:t>o</w:t>
      </w:r>
      <w:r>
        <w:rPr>
          <w:color w:val="FF0000"/>
          <w:spacing w:val="-3"/>
        </w:rPr>
        <w:tab/>
        <w:t xml:space="preserve">Unwilling to give information, and </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90" style="position:absolute;left:0;text-align:left;z-index:251512320"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91" style="position:absolute;left:0;text-align:left;z-index:251513344" from="-8pt,-.25pt" to="-8pt,13.75pt" o:allowincell="f" strokecolor="red"/>
        </w:pict>
      </w:r>
      <w:r>
        <w:rPr>
          <w:color w:val="FF0000"/>
          <w:spacing w:val="-3"/>
        </w:rPr>
        <w:tab/>
        <w:t>o</w:t>
      </w:r>
      <w:r>
        <w:rPr>
          <w:color w:val="FF0000"/>
          <w:spacing w:val="-3"/>
        </w:rPr>
        <w:tab/>
        <w:t>Other.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7-8-6</w:t>
      </w:r>
      <w:r>
        <w:rPr>
          <w:spacing w:val="-3"/>
        </w:rPr>
        <w:tab/>
        <w:t>Rev. 50</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7724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93" style="position:absolute;left:0;text-align:left;z-index:251515392" from="-8pt,11.35pt" to="-8pt,25.35pt" o:allowincell="f" strokecolor="red"/>
        </w:pict>
      </w:r>
      <w:r>
        <w:rPr>
          <w:noProof/>
          <w:color w:val="FF0000"/>
          <w:spacing w:val="-3"/>
        </w:rPr>
        <w:pict>
          <v:line id="_x0000_s1892" style="position:absolute;left:0;text-align:left;z-index:251514368" from="-8pt,.1pt" to="-8pt,14.1pt" o:allowincell="f" strokecolor="red"/>
        </w:pict>
      </w:r>
      <w:r>
        <w:rPr>
          <w:color w:val="FF0000"/>
          <w:spacing w:val="-3"/>
        </w:rPr>
        <w:t>When such cases are in the sample, drop the review and code the review schedule according to instructions in §7770.  See §7721 for cases not subject to review.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94" style="position:absolute;left:0;text-align:left;z-index:251516416"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98" style="position:absolute;left:0;text-align:left;z-index:251520512" from="-8pt,33.15pt" to="-8pt,47.15pt" o:allowincell="f" strokecolor="red"/>
        </w:pict>
      </w:r>
      <w:r>
        <w:rPr>
          <w:noProof/>
          <w:color w:val="FF0000"/>
          <w:spacing w:val="-3"/>
        </w:rPr>
        <w:pict>
          <v:line id="_x0000_s1897" style="position:absolute;left:0;text-align:left;z-index:251519488" from="-8pt,21.9pt" to="-8pt,35.9pt" o:allowincell="f" strokecolor="red"/>
        </w:pict>
      </w:r>
      <w:r>
        <w:rPr>
          <w:noProof/>
          <w:color w:val="FF0000"/>
          <w:spacing w:val="-3"/>
        </w:rPr>
        <w:pict>
          <v:line id="_x0000_s1896" style="position:absolute;left:0;text-align:left;z-index:251518464" from="-8pt,10.65pt" to="-8pt,24.65pt" o:allowincell="f" strokecolor="red"/>
        </w:pict>
      </w:r>
      <w:r>
        <w:rPr>
          <w:noProof/>
          <w:color w:val="FF0000"/>
          <w:spacing w:val="-3"/>
        </w:rPr>
        <w:pict>
          <v:line id="_x0000_s1895" style="position:absolute;left:0;text-align:left;z-index:251517440" from="-8pt,.15pt" to="-8pt,14.15pt" o:allowincell="f" strokecolor="red"/>
        </w:pict>
      </w:r>
      <w:r>
        <w:rPr>
          <w:color w:val="FF0000"/>
          <w:spacing w:val="-3"/>
        </w:rPr>
        <w:t>Before dropping a case from the review process, consider whether the case record contains adequate documentation to validate an NCA and whether the applicant/beneficiary can be located.  Attempt to locate the applicant/beneficiary by telephone or correspondence before dropping.  In some cases, it is appropriate to attempt a field visit.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899" style="position:absolute;left:0;text-align:left;z-index:251521536"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5" w:name="s_7723"/>
      <w:r>
        <w:rPr>
          <w:noProof/>
          <w:color w:val="FF0000"/>
          <w:spacing w:val="-3"/>
        </w:rPr>
        <w:pict>
          <v:line id="_x0000_s1900" style="position:absolute;left:0;text-align:left;z-index:251522560" from="-8pt,0" to="-8pt,14pt" o:allowincell="f" strokecolor="red"/>
        </w:pict>
      </w:r>
      <w:r>
        <w:rPr>
          <w:color w:val="FF0000"/>
          <w:spacing w:val="-3"/>
        </w:rPr>
        <w:t>7723</w:t>
      </w:r>
      <w:bookmarkEnd w:id="5"/>
      <w:r>
        <w:rPr>
          <w:color w:val="FF0000"/>
          <w:spacing w:val="-3"/>
        </w:rPr>
        <w:t>.</w:t>
      </w:r>
      <w:r>
        <w:rPr>
          <w:color w:val="FF0000"/>
          <w:spacing w:val="-3"/>
        </w:rPr>
        <w:tab/>
        <w:t>SAMPLE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1" style="position:absolute;left:0;text-align:left;z-index:251523584"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3" style="position:absolute;left:0;text-align:left;z-index:251525632" from="-8pt,11.05pt" to="-8pt,25.05pt" o:allowincell="f" strokecolor="red"/>
        </w:pict>
      </w:r>
      <w:r>
        <w:rPr>
          <w:noProof/>
          <w:color w:val="FF0000"/>
          <w:spacing w:val="-3"/>
        </w:rPr>
        <w:pict>
          <v:line id="_x0000_s1902" style="position:absolute;left:0;text-align:left;z-index:251524608" from="-8pt,-.2pt" to="-8pt,13.8pt" o:allowincell="f" strokecolor="red"/>
        </w:pict>
      </w:r>
      <w:r>
        <w:rPr>
          <w:color w:val="FF0000"/>
          <w:spacing w:val="-3"/>
        </w:rPr>
        <w:tab/>
        <w:t>A.</w:t>
      </w:r>
      <w:r>
        <w:rPr>
          <w:color w:val="FF0000"/>
          <w:spacing w:val="-3"/>
        </w:rPr>
        <w:tab/>
      </w:r>
      <w:r>
        <w:rPr>
          <w:color w:val="FF0000"/>
          <w:spacing w:val="-3"/>
          <w:u w:val="single"/>
        </w:rPr>
        <w:t>General</w:t>
      </w:r>
      <w:r>
        <w:rPr>
          <w:color w:val="FF0000"/>
          <w:spacing w:val="-3"/>
        </w:rPr>
        <w:t>.--There are minimal NCA sample requirements.  The intent is that States design an NCA process which provides management information for CA purposes.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4" style="position:absolute;left:0;text-align:left;z-index:251526656"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6" style="position:absolute;left:0;text-align:left;z-index:251528704" from="-8pt,11.1pt" to="-8pt,25.1pt" o:allowincell="f" strokecolor="red"/>
        </w:pict>
      </w:r>
      <w:r>
        <w:rPr>
          <w:noProof/>
          <w:color w:val="FF0000"/>
          <w:spacing w:val="-3"/>
        </w:rPr>
        <w:pict>
          <v:line id="_x0000_s1905" style="position:absolute;left:0;text-align:left;z-index:251527680" from="-8pt,-.15pt" to="-8pt,13.85pt" o:allowincell="f" strokecolor="red"/>
        </w:pict>
      </w:r>
      <w:r>
        <w:rPr>
          <w:color w:val="FF0000"/>
          <w:spacing w:val="-3"/>
        </w:rPr>
        <w:t>The State sampling plan provides States the flexibility to design a plan that meets its State's needs for problem identification and CA, based on focusing the sample on specific types of NCA.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7" style="position:absolute;left:0;text-align:left;z-index:251529728"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8" style="position:absolute;left:0;text-align:left;z-index:251530752" from="-8pt,-.1pt" to="-8pt,13.9pt" o:allowincell="f" strokecolor="red"/>
        </w:pict>
      </w:r>
      <w:r>
        <w:rPr>
          <w:color w:val="FF0000"/>
          <w:spacing w:val="-3"/>
        </w:rPr>
        <w:t>The following are mandatory sample criteria: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09" style="position:absolute;left:0;text-align:left;z-index:251531776"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10" style="position:absolute;left:0;text-align:left;z-index:251532800" from="-8pt,-.3pt" to="-8pt,13.7pt" o:allowincell="f" strokecolor="red"/>
        </w:pict>
      </w:r>
      <w:r>
        <w:rPr>
          <w:color w:val="FF0000"/>
          <w:spacing w:val="-3"/>
        </w:rPr>
        <w:tab/>
      </w:r>
      <w:r>
        <w:rPr>
          <w:color w:val="FF0000"/>
          <w:spacing w:val="-3"/>
        </w:rPr>
        <w:tab/>
        <w:t>o</w:t>
      </w:r>
      <w:r>
        <w:rPr>
          <w:color w:val="FF0000"/>
          <w:spacing w:val="-3"/>
        </w:rPr>
        <w:tab/>
        <w:t>The review period must be an annual period from October through September;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11" style="position:absolute;left:0;text-align:left;z-index:251533824"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12" style="position:absolute;left:0;text-align:left;z-index:251534848" from="-8pt,.2pt" to="-8pt,14.2pt" o:allowincell="f" strokecolor="red"/>
        </w:pict>
      </w:r>
      <w:r>
        <w:rPr>
          <w:color w:val="FF0000"/>
          <w:spacing w:val="-3"/>
        </w:rPr>
        <w:tab/>
      </w:r>
      <w:r>
        <w:rPr>
          <w:color w:val="FF0000"/>
          <w:spacing w:val="-3"/>
        </w:rPr>
        <w:tab/>
        <w:t>o</w:t>
      </w:r>
      <w:r>
        <w:rPr>
          <w:color w:val="FF0000"/>
          <w:spacing w:val="-3"/>
        </w:rPr>
        <w:tab/>
        <w:t>States must complete the minimum sample size; and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13" style="position:absolute;left:0;text-align:left;z-index:251535872"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14" style="position:absolute;left:0;text-align:left;z-index:251536896" from="-8pt,0" to="-8pt,14pt" o:allowincell="f" strokecolor="red"/>
        </w:pict>
      </w:r>
      <w:r>
        <w:rPr>
          <w:color w:val="FF0000"/>
          <w:spacing w:val="-3"/>
        </w:rPr>
        <w:tab/>
      </w:r>
      <w:r>
        <w:rPr>
          <w:color w:val="FF0000"/>
          <w:spacing w:val="-3"/>
        </w:rPr>
        <w:tab/>
        <w:t>o</w:t>
      </w:r>
      <w:r>
        <w:rPr>
          <w:color w:val="FF0000"/>
          <w:spacing w:val="-3"/>
        </w:rPr>
        <w:tab/>
        <w:t>States must submit a sampling plan for approval.</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15" style="position:absolute;left:0;text-align:left;z-index:251537920"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23" style="position:absolute;left:0;text-align:left;z-index:251546112" from="-8pt,77.05pt" to="-8pt,91.05pt" o:allowincell="f" strokecolor="red"/>
        </w:pict>
      </w:r>
      <w:r>
        <w:rPr>
          <w:noProof/>
          <w:color w:val="FF0000"/>
          <w:spacing w:val="-3"/>
        </w:rPr>
        <w:pict>
          <v:line id="_x0000_s1922" style="position:absolute;left:0;text-align:left;z-index:251545088" from="-8pt,65.8pt" to="-8pt,79.8pt" o:allowincell="f" strokecolor="red"/>
        </w:pict>
      </w:r>
      <w:r>
        <w:rPr>
          <w:noProof/>
          <w:color w:val="FF0000"/>
          <w:spacing w:val="-3"/>
        </w:rPr>
        <w:pict>
          <v:line id="_x0000_s1921" style="position:absolute;left:0;text-align:left;z-index:251544064" from="-8pt,55.3pt" to="-8pt,69.3pt" o:allowincell="f" strokecolor="red"/>
        </w:pict>
      </w:r>
      <w:r>
        <w:rPr>
          <w:noProof/>
          <w:color w:val="FF0000"/>
          <w:spacing w:val="-3"/>
        </w:rPr>
        <w:pict>
          <v:line id="_x0000_s1920" style="position:absolute;left:0;text-align:left;z-index:251543040" from="-8pt,44.05pt" to="-8pt,58.05pt" o:allowincell="f" strokecolor="red"/>
        </w:pict>
      </w:r>
      <w:r>
        <w:rPr>
          <w:noProof/>
          <w:color w:val="FF0000"/>
          <w:spacing w:val="-3"/>
        </w:rPr>
        <w:pict>
          <v:line id="_x0000_s1919" style="position:absolute;left:0;text-align:left;z-index:251542016" from="-8pt,32.8pt" to="-8pt,46.8pt" o:allowincell="f" strokecolor="red"/>
        </w:pict>
      </w:r>
      <w:r>
        <w:rPr>
          <w:noProof/>
          <w:color w:val="FF0000"/>
          <w:spacing w:val="-3"/>
        </w:rPr>
        <w:pict>
          <v:line id="_x0000_s1918" style="position:absolute;left:0;text-align:left;z-index:251540992" from="-8pt,22.3pt" to="-8pt,36.3pt" o:allowincell="f" strokecolor="red"/>
        </w:pict>
      </w:r>
      <w:r>
        <w:rPr>
          <w:noProof/>
          <w:color w:val="FF0000"/>
          <w:spacing w:val="-3"/>
        </w:rPr>
        <w:pict>
          <v:line id="_x0000_s1917" style="position:absolute;left:0;text-align:left;z-index:251539968" from="-8pt,11.05pt" to="-8pt,25.05pt" o:allowincell="f" strokecolor="red"/>
        </w:pict>
      </w:r>
      <w:r>
        <w:rPr>
          <w:noProof/>
          <w:color w:val="FF0000"/>
          <w:spacing w:val="-3"/>
        </w:rPr>
        <w:pict>
          <v:line id="_x0000_s1916" style="position:absolute;left:0;text-align:left;z-index:251538944" from="-8pt,-.2pt" to="-8pt,13.8pt" o:allowincell="f" strokecolor="red"/>
        </w:pict>
      </w:r>
      <w:r>
        <w:rPr>
          <w:color w:val="FF0000"/>
          <w:spacing w:val="-3"/>
        </w:rPr>
        <w:tab/>
        <w:t>B.</w:t>
      </w:r>
      <w:r>
        <w:rPr>
          <w:color w:val="FF0000"/>
          <w:spacing w:val="-3"/>
        </w:rPr>
        <w:tab/>
      </w:r>
      <w:r>
        <w:rPr>
          <w:color w:val="FF0000"/>
          <w:spacing w:val="-3"/>
          <w:u w:val="single"/>
        </w:rPr>
        <w:t>Sampling Plan</w:t>
      </w:r>
      <w:r>
        <w:rPr>
          <w:color w:val="FF0000"/>
          <w:spacing w:val="-3"/>
        </w:rPr>
        <w:t>.--Submit revised sampling plans to the regional office (RO) with specific documentation of changes of a previously approved sample plan by August 1.  Submit changes in random start numbers, sample intervals, or caseload estimates at least 2 weeks before the first sample selection of the period.  The sampling plan must contain detailed descriptions of the types of actions subject to sampling, the sources of the sampling frame, population to be sampled (if targeting), and the procedures used to develop the sample frame.  Specify the method of sample selection and describe the stratification procedures, if used.  Specify the methodology for establishing each stratum sampling frame.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24" style="position:absolute;left:0;text-align:left;z-index:251547136"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26" style="position:absolute;left:0;text-align:left;z-index:251549184" from="-8pt,11.2pt" to="-8pt,25.2pt" o:allowincell="f" strokecolor="red"/>
        </w:pict>
      </w:r>
      <w:r>
        <w:rPr>
          <w:noProof/>
          <w:color w:val="FF0000"/>
          <w:spacing w:val="-3"/>
        </w:rPr>
        <w:pict>
          <v:line id="_x0000_s1925" style="position:absolute;left:0;text-align:left;z-index:251548160" from="-8pt,-.05pt" to="-8pt,13.95pt" o:allowincell="f" strokecolor="red"/>
        </w:pict>
      </w:r>
      <w:r>
        <w:rPr>
          <w:color w:val="FF0000"/>
          <w:spacing w:val="-3"/>
        </w:rPr>
        <w:t>Specify in the sampling plan if you will substitute AFDC-NCA reviews for Medicaid/AFDC termination reviews and the process for substitution.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27" style="position:absolute;left:0;text-align:left;z-index:251550208"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6" w:name="s_7724"/>
      <w:r>
        <w:rPr>
          <w:noProof/>
          <w:color w:val="FF0000"/>
          <w:spacing w:val="-3"/>
        </w:rPr>
        <w:pict>
          <v:line id="_x0000_s1928" style="position:absolute;left:0;text-align:left;z-index:251551232" from="-8pt,0" to="-8pt,14pt" o:allowincell="f" strokecolor="red"/>
        </w:pict>
      </w:r>
      <w:r>
        <w:rPr>
          <w:color w:val="FF0000"/>
          <w:spacing w:val="-3"/>
        </w:rPr>
        <w:t>7724</w:t>
      </w:r>
      <w:bookmarkEnd w:id="6"/>
      <w:r>
        <w:rPr>
          <w:color w:val="FF0000"/>
          <w:spacing w:val="-3"/>
        </w:rPr>
        <w:t>.</w:t>
      </w:r>
      <w:r>
        <w:rPr>
          <w:color w:val="FF0000"/>
          <w:spacing w:val="-3"/>
        </w:rPr>
        <w:tab/>
        <w:t>REQUIRED SAMPLE SIZES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29" style="position:absolute;left:0;text-align:left;z-index:251552256"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33" style="position:absolute;left:0;text-align:left;z-index:251556352" from="-8pt,32.8pt" to="-8pt,46.8pt" o:allowincell="f" strokecolor="red"/>
        </w:pict>
      </w:r>
      <w:r>
        <w:rPr>
          <w:noProof/>
          <w:color w:val="FF0000"/>
          <w:spacing w:val="-3"/>
        </w:rPr>
        <w:pict>
          <v:line id="_x0000_s1932" style="position:absolute;left:0;text-align:left;z-index:251555328" from="-8pt,22.3pt" to="-8pt,36.3pt" o:allowincell="f" strokecolor="red"/>
        </w:pict>
      </w:r>
      <w:r>
        <w:rPr>
          <w:noProof/>
          <w:color w:val="FF0000"/>
          <w:spacing w:val="-3"/>
        </w:rPr>
        <w:pict>
          <v:line id="_x0000_s1931" style="position:absolute;left:0;text-align:left;z-index:251554304" from="-8pt,11.05pt" to="-8pt,25.05pt" o:allowincell="f" strokecolor="red"/>
        </w:pict>
      </w:r>
      <w:r>
        <w:rPr>
          <w:noProof/>
          <w:color w:val="FF0000"/>
          <w:spacing w:val="-3"/>
        </w:rPr>
        <w:pict>
          <v:line id="_x0000_s1930" style="position:absolute;left:0;text-align:left;z-index:251553280" from="-8pt,-.2pt" to="-8pt,13.8pt" o:allowincell="f" strokecolor="red"/>
        </w:pict>
      </w:r>
      <w:r>
        <w:rPr>
          <w:color w:val="FF0000"/>
          <w:spacing w:val="-3"/>
        </w:rPr>
        <w:t>Determine the required sample size by the estimated number of all negative actions for the prior annual review period.  Do not include AFDC and SSI cash terminations and denials or spenddown cases in the estimate.  If the State is planning an action which will significantly affect terminations, use the information to develop estimated universe and sampling intervals.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34" style="position:absolute;left:0;text-align:left;z-index:251557376"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36" style="position:absolute;left:0;text-align:left;z-index:251559424" from="-8pt,10.9pt" to="-8pt,24.9pt" o:allowincell="f" strokecolor="red"/>
        </w:pict>
      </w:r>
      <w:r>
        <w:rPr>
          <w:noProof/>
          <w:color w:val="FF0000"/>
          <w:spacing w:val="-3"/>
        </w:rPr>
        <w:pict>
          <v:line id="_x0000_s1935" style="position:absolute;left:0;text-align:left;z-index:251558400" from="-8pt,.4pt" to="-8pt,14.4pt" o:allowincell="f" strokecolor="red"/>
        </w:pict>
      </w:r>
      <w:r>
        <w:rPr>
          <w:color w:val="FF0000"/>
          <w:spacing w:val="-3"/>
        </w:rPr>
        <w:t xml:space="preserve">The table below lists required minimum numbers of </w:t>
      </w:r>
      <w:r>
        <w:rPr>
          <w:color w:val="FF0000"/>
          <w:spacing w:val="-3"/>
          <w:u w:val="single"/>
        </w:rPr>
        <w:t>completed</w:t>
      </w:r>
      <w:r>
        <w:rPr>
          <w:color w:val="FF0000"/>
          <w:spacing w:val="-3"/>
        </w:rPr>
        <w:t xml:space="preserve"> NCA reviews for each </w:t>
      </w:r>
      <w:r>
        <w:rPr>
          <w:color w:val="FF0000"/>
          <w:spacing w:val="-3"/>
          <w:u w:val="single"/>
        </w:rPr>
        <w:t>annual</w:t>
      </w:r>
      <w:r>
        <w:rPr>
          <w:color w:val="FF0000"/>
          <w:spacing w:val="-3"/>
        </w:rPr>
        <w:t xml:space="preserve"> review period.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37" style="position:absolute;left:0;text-align:left;z-index:251560448"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38" style="position:absolute;left:0;text-align:left;z-index:251561472" from="-8pt,-.3pt" to="-8pt,13.7pt" o:allowincell="f" strokecolor="red"/>
        </w:pict>
      </w:r>
      <w:r>
        <w:rPr>
          <w:color w:val="FF0000"/>
          <w:spacing w:val="-3"/>
        </w:rPr>
        <w:tab/>
      </w:r>
      <w:r>
        <w:rPr>
          <w:color w:val="FF0000"/>
          <w:spacing w:val="-3"/>
          <w:u w:val="single"/>
        </w:rPr>
        <w:t>Universe Size</w:t>
      </w:r>
      <w:r>
        <w:rPr>
          <w:color w:val="FF0000"/>
          <w:spacing w:val="-3"/>
        </w:rPr>
        <w:tab/>
      </w:r>
      <w:r>
        <w:rPr>
          <w:color w:val="FF0000"/>
          <w:spacing w:val="-3"/>
        </w:rPr>
        <w:tab/>
      </w:r>
      <w:r>
        <w:rPr>
          <w:color w:val="FF0000"/>
          <w:spacing w:val="-3"/>
        </w:rPr>
        <w:tab/>
      </w:r>
      <w:r>
        <w:rPr>
          <w:color w:val="FF0000"/>
          <w:spacing w:val="-3"/>
          <w:u w:val="single"/>
        </w:rPr>
        <w:t>Total Sample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39" style="position:absolute;left:0;text-align:left;z-index:251562496"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40" style="position:absolute;left:0;text-align:left;z-index:251563520" from="-8pt,.25pt" to="-8pt,14.25pt" o:allowincell="f" strokecolor="red"/>
        </w:pict>
      </w:r>
      <w:r>
        <w:rPr>
          <w:color w:val="FF0000"/>
          <w:spacing w:val="-3"/>
        </w:rPr>
        <w:tab/>
        <w:t>Under 20,000</w:t>
      </w:r>
      <w:r>
        <w:rPr>
          <w:color w:val="FF0000"/>
          <w:spacing w:val="-3"/>
        </w:rPr>
        <w:tab/>
      </w:r>
      <w:r>
        <w:rPr>
          <w:color w:val="FF0000"/>
          <w:spacing w:val="-3"/>
        </w:rPr>
        <w:tab/>
      </w:r>
      <w:r>
        <w:rPr>
          <w:color w:val="FF0000"/>
          <w:spacing w:val="-3"/>
        </w:rPr>
        <w:tab/>
      </w:r>
      <w:r>
        <w:rPr>
          <w:color w:val="FF0000"/>
          <w:spacing w:val="-3"/>
        </w:rPr>
        <w:tab/>
      </w:r>
      <w:r>
        <w:rPr>
          <w:color w:val="FF0000"/>
          <w:spacing w:val="-3"/>
        </w:rPr>
        <w:tab/>
        <w:t>120</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1941" style="position:absolute;left:0;text-align:left;z-index:251564544" from="-8pt,-.25pt" to="-8pt,13.75pt" o:allowincell="f" strokecolor="red"/>
        </w:pict>
      </w:r>
      <w:r>
        <w:rPr>
          <w:color w:val="FF0000"/>
          <w:spacing w:val="-3"/>
        </w:rPr>
        <w:tab/>
        <w:t>20,000 and over</w:t>
      </w:r>
      <w:r>
        <w:rPr>
          <w:color w:val="FF0000"/>
          <w:spacing w:val="-3"/>
        </w:rPr>
        <w:tab/>
      </w:r>
      <w:r>
        <w:rPr>
          <w:color w:val="FF0000"/>
          <w:spacing w:val="-3"/>
        </w:rPr>
        <w:tab/>
      </w:r>
      <w:r>
        <w:rPr>
          <w:color w:val="FF0000"/>
          <w:spacing w:val="-3"/>
        </w:rPr>
        <w:tab/>
      </w:r>
      <w:r>
        <w:rPr>
          <w:color w:val="FF0000"/>
          <w:spacing w:val="-3"/>
        </w:rPr>
        <w:tab/>
        <w:t>210</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Rev. 50</w:t>
      </w:r>
      <w:r>
        <w:rPr>
          <w:spacing w:val="-3"/>
        </w:rPr>
        <w:tab/>
        <w:t>7-8-7</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7725</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42" style="position:absolute;left:0;text-align:left;z-index:251565568" from="-8pt,.1pt" to="-8pt,14.1pt" o:allowincell="f" strokecolor="red"/>
        </w:pict>
      </w:r>
      <w:r>
        <w:rPr>
          <w:color w:val="FF0000"/>
          <w:spacing w:val="-3"/>
        </w:rPr>
        <w:t>Include stratum sample sizes, where applicable, in the State sampling plan.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43" style="position:absolute;left:0;text-align:left;z-index:251566592"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7" w:name="s_7725"/>
      <w:r>
        <w:rPr>
          <w:noProof/>
          <w:color w:val="FF0000"/>
          <w:spacing w:val="-3"/>
        </w:rPr>
        <w:pict>
          <v:line id="_x0000_s1944" style="position:absolute;left:0;text-align:left;z-index:251567616" from="-8pt,-.1pt" to="-8pt,13.9pt" o:allowincell="f" strokecolor="red"/>
        </w:pict>
      </w:r>
      <w:r>
        <w:rPr>
          <w:color w:val="FF0000"/>
          <w:spacing w:val="-3"/>
        </w:rPr>
        <w:t>7725</w:t>
      </w:r>
      <w:bookmarkEnd w:id="7"/>
      <w:r>
        <w:rPr>
          <w:color w:val="FF0000"/>
          <w:spacing w:val="-3"/>
        </w:rPr>
        <w:t>.</w:t>
      </w:r>
      <w:r>
        <w:rPr>
          <w:color w:val="FF0000"/>
          <w:spacing w:val="-3"/>
        </w:rPr>
        <w:tab/>
        <w:t>SAMPLE FRAME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45" style="position:absolute;left:0;text-align:left;z-index:251568640"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48" style="position:absolute;left:0;text-align:left;z-index:251571712" from="-8pt,22.2pt" to="-8pt,36.2pt" o:allowincell="f" strokecolor="red"/>
        </w:pict>
      </w:r>
      <w:r>
        <w:rPr>
          <w:noProof/>
          <w:color w:val="FF0000"/>
          <w:spacing w:val="-3"/>
        </w:rPr>
        <w:pict>
          <v:line id="_x0000_s1947" style="position:absolute;left:0;text-align:left;z-index:251570688" from="-8pt,10.95pt" to="-8pt,24.95pt" o:allowincell="f" strokecolor="red"/>
        </w:pict>
      </w:r>
      <w:r>
        <w:rPr>
          <w:noProof/>
          <w:color w:val="FF0000"/>
          <w:spacing w:val="-3"/>
        </w:rPr>
        <w:pict>
          <v:line id="_x0000_s1946" style="position:absolute;left:0;text-align:left;z-index:251569664" from="-8pt,-.3pt" to="-8pt,13.7pt" o:allowincell="f" strokecolor="red"/>
        </w:pict>
      </w:r>
      <w:r>
        <w:rPr>
          <w:color w:val="FF0000"/>
          <w:spacing w:val="-3"/>
        </w:rPr>
        <w:t>The sample frame is a list of all completed actions taken by the agency to deny or terminate Medicaid eligibility in a given month, or the subset of the list that was targeted.  Clearly define the types of actions included in the sampling frame in the sampling plan.  (See §7720.)</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49" style="position:absolute;left:0;text-align:left;z-index:251572736"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1" style="position:absolute;left:0;text-align:left;z-index:251574784" from="-8pt,11.25pt" to="-8pt,25.25pt" o:allowincell="f" strokecolor="red"/>
        </w:pict>
      </w:r>
      <w:r>
        <w:rPr>
          <w:noProof/>
          <w:color w:val="FF0000"/>
          <w:spacing w:val="-3"/>
        </w:rPr>
        <w:pict>
          <v:line id="_x0000_s1950" style="position:absolute;left:0;text-align:left;z-index:251573760" from="-8pt,0" to="-8pt,14pt" o:allowincell="f" strokecolor="red"/>
        </w:pict>
      </w:r>
      <w:r>
        <w:rPr>
          <w:color w:val="FF0000"/>
          <w:spacing w:val="-3"/>
        </w:rPr>
        <w:t>Develop a clean list of cases subject to NCA review to limit the number of dropped cases.  Drop incorrectly selected cases.  Code these cases as "not subject to review/listed in error."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2" style="position:absolute;left:0;text-align:left;z-index:251575808"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3" style="position:absolute;left:0;text-align:left;z-index:251576832" from="-8pt,.05pt" to="-8pt,14.05pt" o:allowincell="f" strokecolor="red"/>
        </w:pict>
      </w:r>
      <w:r>
        <w:rPr>
          <w:color w:val="FF0000"/>
          <w:spacing w:val="-3"/>
        </w:rPr>
        <w:t>Include NCAs in the sample frame based on the following optional groups of negative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4" style="position:absolute;left:0;text-align:left;z-index:251577856"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6" style="position:absolute;left:0;text-align:left;z-index:251579904" from="-8pt,11.1pt" to="-8pt,25.1pt" o:allowincell="f" strokecolor="red"/>
        </w:pict>
      </w:r>
      <w:r>
        <w:rPr>
          <w:noProof/>
          <w:color w:val="FF0000"/>
          <w:spacing w:val="-3"/>
        </w:rPr>
        <w:pict>
          <v:line id="_x0000_s1955" style="position:absolute;left:0;text-align:left;z-index:251578880" from="-8pt,-.15pt" to="-8pt,13.85pt" o:allowincell="f" strokecolor="red"/>
        </w:pict>
      </w:r>
      <w:r>
        <w:rPr>
          <w:color w:val="FF0000"/>
          <w:spacing w:val="-3"/>
        </w:rPr>
        <w:tab/>
        <w:t>o</w:t>
      </w:r>
      <w:r>
        <w:rPr>
          <w:color w:val="FF0000"/>
          <w:spacing w:val="-3"/>
        </w:rPr>
        <w:tab/>
        <w:t>Terminated cases.  Sample in the first month the case did not appear on the Medicaid eligibility file;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7" style="position:absolute;left:0;text-align:left;z-index:251580928"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8" style="position:absolute;left:0;text-align:left;z-index:251581952" from="-8pt,-.1pt" to="-8pt,13.9pt" o:allowincell="f" strokecolor="red"/>
        </w:pict>
      </w:r>
      <w:r>
        <w:rPr>
          <w:color w:val="FF0000"/>
          <w:spacing w:val="-3"/>
        </w:rPr>
        <w:tab/>
        <w:t>o</w:t>
      </w:r>
      <w:r>
        <w:rPr>
          <w:color w:val="FF0000"/>
          <w:spacing w:val="-3"/>
        </w:rPr>
        <w:tab/>
        <w:t>Denied cases.  Sample in the month the action was taken; and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59" style="position:absolute;left:0;text-align:left;z-index:251582976"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61" style="position:absolute;left:0;text-align:left;z-index:251585024" from="-8pt,10.95pt" to="-8pt,24.95pt" o:allowincell="f" strokecolor="red"/>
        </w:pict>
      </w:r>
      <w:r>
        <w:rPr>
          <w:noProof/>
          <w:color w:val="FF0000"/>
          <w:spacing w:val="-3"/>
        </w:rPr>
        <w:pict>
          <v:line id="_x0000_s1960" style="position:absolute;left:0;text-align:left;z-index:251584000" from="-8pt,-.3pt" to="-8pt,13.7pt" o:allowincell="f" strokecolor="red"/>
        </w:pict>
      </w:r>
      <w:r>
        <w:rPr>
          <w:color w:val="FF0000"/>
          <w:spacing w:val="-3"/>
        </w:rPr>
        <w:tab/>
        <w:t>o</w:t>
      </w:r>
      <w:r>
        <w:rPr>
          <w:color w:val="FF0000"/>
          <w:spacing w:val="-3"/>
        </w:rPr>
        <w:tab/>
        <w:t>Spenddown cases.  Sample as of the last day of the month, or the spenddown or authorization period in which liability requirements were not met.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62" style="position:absolute;left:0;text-align:left;z-index:251586048"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1966" style="position:absolute;left:0;text-align:left;z-index:251590144" from="-8pt,32.75pt" to="-8pt,46.75pt" o:allowincell="f" strokecolor="red"/>
        </w:pict>
      </w:r>
      <w:r>
        <w:rPr>
          <w:noProof/>
          <w:color w:val="FF0000"/>
          <w:spacing w:val="-3"/>
        </w:rPr>
        <w:pict>
          <v:line id="_x0000_s1965" style="position:absolute;left:0;text-align:left;z-index:251589120" from="-8pt,22.25pt" to="-8pt,36.25pt" o:allowincell="f" strokecolor="red"/>
        </w:pict>
      </w:r>
      <w:r>
        <w:rPr>
          <w:noProof/>
          <w:color w:val="FF0000"/>
          <w:spacing w:val="-3"/>
        </w:rPr>
        <w:pict>
          <v:line id="_x0000_s1964" style="position:absolute;left:0;text-align:left;z-index:251588096" from="-8pt,11pt" to="-8pt,25pt" o:allowincell="f" strokecolor="red"/>
        </w:pict>
      </w:r>
      <w:r>
        <w:rPr>
          <w:noProof/>
          <w:color w:val="FF0000"/>
          <w:spacing w:val="-3"/>
        </w:rPr>
        <w:pict>
          <v:line id="_x0000_s1963" style="position:absolute;left:0;text-align:left;z-index:251587072" from="-8pt,-.25pt" to="-8pt,13.75pt" o:allowincell="f" strokecolor="red"/>
        </w:pict>
      </w:r>
      <w:r>
        <w:rPr>
          <w:color w:val="FF0000"/>
          <w:spacing w:val="-3"/>
        </w:rPr>
        <w:t>EXAMPLE 1:</w:t>
      </w:r>
      <w:r>
        <w:rPr>
          <w:color w:val="FF0000"/>
          <w:spacing w:val="-3"/>
        </w:rPr>
        <w:tab/>
        <w:t>On June 15, the agency determines that a beneficiary is no longer eligible for Medicaid due to excess resources.  The agency notifies the beneficiary on June 18 that his/her Medicaid benefits will end effective July 1.  The case is subject to sample in July.  July was the first month in which the case did not appear on the eligibility file.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67" style="position:absolute;left:0;text-align:left;z-index:251591168"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1970" style="position:absolute;left:0;text-align:left;z-index:251594240" from="-8pt,22.1pt" to="-8pt,36.1pt" o:allowincell="f" strokecolor="red"/>
        </w:pict>
      </w:r>
      <w:r>
        <w:rPr>
          <w:noProof/>
          <w:color w:val="FF0000"/>
          <w:spacing w:val="-3"/>
        </w:rPr>
        <w:pict>
          <v:line id="_x0000_s1969" style="position:absolute;left:0;text-align:left;z-index:251593216" from="-8pt,10.85pt" to="-8pt,24.85pt" o:allowincell="f" strokecolor="red"/>
        </w:pict>
      </w:r>
      <w:r>
        <w:rPr>
          <w:noProof/>
          <w:color w:val="FF0000"/>
          <w:spacing w:val="-3"/>
        </w:rPr>
        <w:pict>
          <v:line id="_x0000_s1968" style="position:absolute;left:0;text-align:left;z-index:251592192" from="-8pt,.35pt" to="-8pt,14.35pt" o:allowincell="f" strokecolor="red"/>
        </w:pict>
      </w:r>
      <w:r>
        <w:rPr>
          <w:color w:val="FF0000"/>
          <w:spacing w:val="-3"/>
        </w:rPr>
        <w:t>EXAMPLE 2:</w:t>
      </w:r>
      <w:r>
        <w:rPr>
          <w:color w:val="FF0000"/>
          <w:spacing w:val="-3"/>
        </w:rPr>
        <w:tab/>
        <w:t>A case is put in a pend status for a 3-month spenddown period beginning January 1.  As of March 31, the case did not meet spenddown requirements.  The effective date for the eligibility denial is March 31.  The case is subject to sampling for March.</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71" style="position:absolute;left:0;text-align:left;z-index:251595264"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8" w:name="s_7726"/>
      <w:r>
        <w:rPr>
          <w:noProof/>
          <w:color w:val="FF0000"/>
          <w:spacing w:val="-3"/>
        </w:rPr>
        <w:pict>
          <v:line id="_x0000_s1972" style="position:absolute;left:0;text-align:left;z-index:251596288" from="-8pt,-.1pt" to="-8pt,13.9pt" o:allowincell="f" strokecolor="red"/>
        </w:pict>
      </w:r>
      <w:r>
        <w:rPr>
          <w:color w:val="FF0000"/>
          <w:spacing w:val="-3"/>
        </w:rPr>
        <w:t>7726</w:t>
      </w:r>
      <w:bookmarkEnd w:id="8"/>
      <w:r>
        <w:rPr>
          <w:color w:val="FF0000"/>
          <w:spacing w:val="-3"/>
        </w:rPr>
        <w:t>.</w:t>
      </w:r>
      <w:r>
        <w:rPr>
          <w:color w:val="FF0000"/>
          <w:spacing w:val="-3"/>
        </w:rPr>
        <w:tab/>
        <w:t>SAMPLE SELECTION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73" style="position:absolute;left:0;text-align:left;z-index:251597312"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78" style="position:absolute;left:0;text-align:left;z-index:251602432" from="-8pt,43.95pt" to="-8pt,57.95pt" o:allowincell="f" strokecolor="red"/>
        </w:pict>
      </w:r>
      <w:r>
        <w:rPr>
          <w:noProof/>
          <w:color w:val="FF0000"/>
          <w:spacing w:val="-3"/>
        </w:rPr>
        <w:pict>
          <v:line id="_x0000_s1977" style="position:absolute;left:0;text-align:left;z-index:251601408" from="-8pt,32.7pt" to="-8pt,46.7pt" o:allowincell="f" strokecolor="red"/>
        </w:pict>
      </w:r>
      <w:r>
        <w:rPr>
          <w:noProof/>
          <w:color w:val="FF0000"/>
          <w:spacing w:val="-3"/>
        </w:rPr>
        <w:pict>
          <v:line id="_x0000_s1976" style="position:absolute;left:0;text-align:left;z-index:251600384" from="-8pt,22.2pt" to="-8pt,36.2pt" o:allowincell="f" strokecolor="red"/>
        </w:pict>
      </w:r>
      <w:r>
        <w:rPr>
          <w:noProof/>
          <w:color w:val="FF0000"/>
          <w:spacing w:val="-3"/>
        </w:rPr>
        <w:pict>
          <v:line id="_x0000_s1975" style="position:absolute;left:0;text-align:left;z-index:251599360" from="-8pt,10.95pt" to="-8pt,24.95pt" o:allowincell="f" strokecolor="red"/>
        </w:pict>
      </w:r>
      <w:r>
        <w:rPr>
          <w:noProof/>
          <w:color w:val="FF0000"/>
          <w:spacing w:val="-3"/>
        </w:rPr>
        <w:pict>
          <v:line id="_x0000_s1974" style="position:absolute;left:0;text-align:left;z-index:251598336" from="-8pt,-.3pt" to="-8pt,13.7pt" o:allowincell="f" strokecolor="red"/>
        </w:pict>
      </w:r>
      <w:r>
        <w:rPr>
          <w:color w:val="FF0000"/>
          <w:spacing w:val="-3"/>
        </w:rPr>
        <w:t>Multiple applications (by the same applicant) denied in the same month are separate NCAs. Each is subject to sample selection.  However, each application can have only one denial regardless of the number of reasons for denial.  Conversely, if an applicant is denied for various coverage groups but found eligible for Medicaid assistance under another coverage group, these denials are not negative actions.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79" style="position:absolute;left:0;text-align:left;z-index:251603456"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81" style="position:absolute;left:0;text-align:left;z-index:251605504" from="-8pt,11.05pt" to="-8pt,25.05pt" o:allowincell="f" strokecolor="red"/>
        </w:pict>
      </w:r>
      <w:r>
        <w:rPr>
          <w:noProof/>
          <w:color w:val="FF0000"/>
          <w:spacing w:val="-3"/>
        </w:rPr>
        <w:pict>
          <v:line id="_x0000_s1980" style="position:absolute;left:0;text-align:left;z-index:251604480" from="-8pt,-.2pt" to="-8pt,13.8pt" o:allowincell="f" strokecolor="red"/>
        </w:pict>
      </w:r>
      <w:r>
        <w:rPr>
          <w:color w:val="FF0000"/>
          <w:spacing w:val="-3"/>
        </w:rPr>
        <w:t>For QC purposes, include an unsigned application in the NCA sample frame if the State treated it as a formal application, i.e., gave formal notice of denial or withdrawal.</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82" style="position:absolute;left:0;text-align:left;z-index:251606528"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84" style="position:absolute;left:0;text-align:left;z-index:251608576" from="-8pt,11.1pt" to="-8pt,25.1pt" o:allowincell="f" strokecolor="red"/>
        </w:pict>
      </w:r>
      <w:r>
        <w:rPr>
          <w:noProof/>
          <w:color w:val="FF0000"/>
          <w:spacing w:val="-3"/>
        </w:rPr>
        <w:pict>
          <v:line id="_x0000_s1983" style="position:absolute;left:0;text-align:left;z-index:251607552" from="-8pt,-.15pt" to="-8pt,13.85pt" o:allowincell="f" strokecolor="red"/>
        </w:pict>
      </w:r>
      <w:r>
        <w:rPr>
          <w:color w:val="FF0000"/>
          <w:spacing w:val="-3"/>
        </w:rPr>
        <w:t>Applications are subject to sample selection in the month during which the application is withdrawn or the agency denies or otherwise disposes of the application.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85" style="position:absolute;left:0;text-align:left;z-index:251609600"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1987" style="position:absolute;left:0;text-align:left;z-index:251611648" from="-8pt,11.15pt" to="-8pt,25.15pt" o:allowincell="f" strokecolor="red"/>
        </w:pict>
      </w:r>
      <w:r>
        <w:rPr>
          <w:noProof/>
          <w:color w:val="FF0000"/>
          <w:spacing w:val="-3"/>
        </w:rPr>
        <w:pict>
          <v:line id="_x0000_s1986" style="position:absolute;left:0;text-align:left;z-index:251610624" from="-8pt,-.1pt" to="-8pt,13.9pt" o:allowincell="f" strokecolor="red"/>
        </w:pict>
      </w:r>
      <w:r>
        <w:rPr>
          <w:color w:val="FF0000"/>
          <w:spacing w:val="-3"/>
        </w:rPr>
        <w:t xml:space="preserve">Terminations are subject to sample selection </w:t>
      </w:r>
      <w:r>
        <w:rPr>
          <w:color w:val="FF0000"/>
          <w:spacing w:val="-3"/>
          <w:u w:val="single"/>
        </w:rPr>
        <w:t>only</w:t>
      </w:r>
      <w:r>
        <w:rPr>
          <w:color w:val="FF0000"/>
          <w:spacing w:val="-3"/>
        </w:rPr>
        <w:t xml:space="preserve"> in the first month that the case did not appear on the Medicaid eligibility file.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7-8-8</w:t>
      </w:r>
      <w:r>
        <w:rPr>
          <w:spacing w:val="-3"/>
        </w:rPr>
        <w:tab/>
        <w:t xml:space="preserve">Rev. 50 </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7731.1</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88" style="position:absolute;left:0;text-align:left;z-index:251612672" from="-8pt,.1pt" to="-8pt,14.1pt" o:allowincell="f" strokecolor="red"/>
        </w:pict>
      </w:r>
      <w:r>
        <w:rPr>
          <w:color w:val="FF0000"/>
          <w:spacing w:val="-3"/>
        </w:rPr>
        <w:t xml:space="preserve">Specify in the sampling plan the method to be used in selecting the NCA sample.  </w:t>
      </w:r>
      <w:r>
        <w:rPr>
          <w:noProof/>
          <w:color w:val="FF0000"/>
          <w:spacing w:val="-3"/>
        </w:rPr>
        <w:pict>
          <v:line id="_x0000_s1992" style="position:absolute;left:0;text-align:left;z-index:251616768;mso-position-horizontal-relative:text;mso-position-vertical-relative:text" from="-8pt,32.6pt" to="-8pt,46.6pt" o:allowincell="f" strokecolor="red"/>
        </w:pict>
      </w:r>
      <w:r>
        <w:rPr>
          <w:noProof/>
          <w:color w:val="FF0000"/>
          <w:spacing w:val="-3"/>
        </w:rPr>
        <w:pict>
          <v:line id="_x0000_s1991" style="position:absolute;left:0;text-align:left;z-index:251615744;mso-position-horizontal-relative:text;mso-position-vertical-relative:text" from="-8pt,22.1pt" to="-8pt,36.1pt" o:allowincell="f" strokecolor="red"/>
        </w:pict>
      </w:r>
      <w:r>
        <w:rPr>
          <w:noProof/>
          <w:color w:val="FF0000"/>
          <w:spacing w:val="-3"/>
        </w:rPr>
        <w:pict>
          <v:line id="_x0000_s1990" style="position:absolute;left:0;text-align:left;z-index:251614720;mso-position-horizontal-relative:text;mso-position-vertical-relative:text" from="-8pt,10.85pt" to="-8pt,24.85pt" o:allowincell="f" strokecolor="red"/>
        </w:pict>
      </w:r>
      <w:r>
        <w:rPr>
          <w:noProof/>
          <w:color w:val="FF0000"/>
          <w:spacing w:val="-3"/>
        </w:rPr>
        <w:pict>
          <v:line id="_x0000_s1989" style="position:absolute;left:0;text-align:left;z-index:251613696;mso-position-horizontal-relative:text;mso-position-vertical-relative:text" from="-8pt,.35pt" to="-8pt,14.35pt" o:allowincell="f" strokecolor="red"/>
        </w:pict>
      </w:r>
      <w:r>
        <w:rPr>
          <w:color w:val="FF0000"/>
          <w:spacing w:val="-3"/>
        </w:rPr>
        <w:t>Select the sample promptly so reviews are close to the effective date of the action.  Contact with the applicant or former beneficiary is more difficult as time lapses.  If possible, complete the sample list no later than the 15th day following the month in which actions become subject to sampling.  Begin sample selection promptly after the list is available.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93" style="position:absolute;left:0;text-align:left;z-index:251617792"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9" w:name="s_7730"/>
      <w:r>
        <w:rPr>
          <w:noProof/>
          <w:color w:val="FF0000"/>
          <w:spacing w:val="-3"/>
        </w:rPr>
        <w:pict>
          <v:line id="_x0000_s1994" style="position:absolute;left:0;text-align:left;z-index:251618816" from="-8pt,.2pt" to="-8pt,14.2pt" o:allowincell="f" strokecolor="red"/>
        </w:pict>
      </w:r>
      <w:r>
        <w:rPr>
          <w:color w:val="FF0000"/>
          <w:spacing w:val="-3"/>
        </w:rPr>
        <w:t>7730</w:t>
      </w:r>
      <w:bookmarkEnd w:id="9"/>
      <w:r>
        <w:rPr>
          <w:color w:val="FF0000"/>
          <w:spacing w:val="-3"/>
        </w:rPr>
        <w:t>.</w:t>
      </w:r>
      <w:r>
        <w:rPr>
          <w:color w:val="FF0000"/>
          <w:spacing w:val="-3"/>
        </w:rPr>
        <w:tab/>
        <w:t>REVIEW PROCESS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95" style="position:absolute;left:0;text-align:left;z-index:251619840"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97" style="position:absolute;left:0;text-align:left;z-index:251621888" from="-8pt,11.25pt" to="-8pt,25.25pt" o:allowincell="f" strokecolor="red"/>
        </w:pict>
      </w:r>
      <w:r>
        <w:rPr>
          <w:noProof/>
          <w:color w:val="FF0000"/>
          <w:spacing w:val="-3"/>
        </w:rPr>
        <w:pict>
          <v:line id="_x0000_s1996" style="position:absolute;left:0;text-align:left;z-index:251620864" from="-8pt,0" to="-8pt,14pt" o:allowincell="f" strokecolor="red"/>
        </w:pict>
      </w:r>
      <w:r>
        <w:rPr>
          <w:color w:val="FF0000"/>
          <w:spacing w:val="-3"/>
        </w:rPr>
        <w:t>Conduct the NCA review according to (1) the State plan, (2) operating procedures consistent with the State plan (permissible State practice), and (3) instructions in this manual.</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1998" style="position:absolute;left:0;text-align:left;z-index:251622912"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01" style="position:absolute;left:0;text-align:left;z-index:251625984" from="-8pt,21.8pt" to="-8pt,35.8pt" o:allowincell="f" strokecolor="red"/>
        </w:pict>
      </w:r>
      <w:r>
        <w:rPr>
          <w:noProof/>
          <w:color w:val="FF0000"/>
          <w:spacing w:val="-3"/>
        </w:rPr>
        <w:pict>
          <v:line id="_x0000_s2000" style="position:absolute;left:0;text-align:left;z-index:251624960" from="-8pt,11.3pt" to="-8pt,25.3pt" o:allowincell="f" strokecolor="red"/>
        </w:pict>
      </w:r>
      <w:r>
        <w:rPr>
          <w:noProof/>
          <w:color w:val="FF0000"/>
          <w:spacing w:val="-3"/>
        </w:rPr>
        <w:pict>
          <v:line id="_x0000_s1999" style="position:absolute;left:0;text-align:left;z-index:251623936" from="-8pt,.05pt" to="-8pt,14.05pt" o:allowincell="f" strokecolor="red"/>
        </w:pict>
      </w:r>
      <w:r>
        <w:rPr>
          <w:color w:val="FF0000"/>
          <w:spacing w:val="-3"/>
        </w:rPr>
        <w:t xml:space="preserve">Conduct the NCA eligibility review in relation to </w:t>
      </w:r>
      <w:r>
        <w:rPr>
          <w:color w:val="FF0000"/>
          <w:spacing w:val="-3"/>
          <w:u w:val="single"/>
        </w:rPr>
        <w:t>any</w:t>
      </w:r>
      <w:r>
        <w:rPr>
          <w:color w:val="FF0000"/>
          <w:spacing w:val="-3"/>
        </w:rPr>
        <w:t xml:space="preserve"> reason(s) for terminating or denying medical assistance.  First, review for the correctness of the recorded reason.  If that is not valid, review for any reason.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02" style="position:absolute;left:0;text-align:left;z-index:251627008"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07" style="position:absolute;left:0;text-align:left;z-index:251632128" from="-8pt,43.9pt" to="-8pt,57.9pt" o:allowincell="f" strokecolor="red"/>
        </w:pict>
      </w:r>
      <w:r>
        <w:rPr>
          <w:noProof/>
          <w:color w:val="FF0000"/>
          <w:spacing w:val="-3"/>
        </w:rPr>
        <w:pict>
          <v:line id="_x0000_s2006" style="position:absolute;left:0;text-align:left;z-index:251631104" from="-8pt,32.65pt" to="-8pt,46.65pt" o:allowincell="f" strokecolor="red"/>
        </w:pict>
      </w:r>
      <w:r>
        <w:rPr>
          <w:noProof/>
          <w:color w:val="FF0000"/>
          <w:spacing w:val="-3"/>
        </w:rPr>
        <w:pict>
          <v:line id="_x0000_s2005" style="position:absolute;left:0;text-align:left;z-index:251630080" from="-8pt,22.15pt" to="-8pt,36.15pt" o:allowincell="f" strokecolor="red"/>
        </w:pict>
      </w:r>
      <w:r>
        <w:rPr>
          <w:noProof/>
          <w:color w:val="FF0000"/>
          <w:spacing w:val="-3"/>
        </w:rPr>
        <w:pict>
          <v:line id="_x0000_s2004" style="position:absolute;left:0;text-align:left;z-index:251629056" from="-8pt,10.9pt" to="-8pt,24.9pt" o:allowincell="f" strokecolor="red"/>
        </w:pict>
      </w:r>
      <w:r>
        <w:rPr>
          <w:noProof/>
          <w:color w:val="FF0000"/>
          <w:spacing w:val="-3"/>
        </w:rPr>
        <w:pict>
          <v:line id="_x0000_s2003" style="position:absolute;left:0;text-align:left;z-index:251628032" from="-8pt,.4pt" to="-8pt,14.4pt" o:allowincell="f" strokecolor="red"/>
        </w:pict>
      </w:r>
      <w:r>
        <w:rPr>
          <w:color w:val="FF0000"/>
          <w:spacing w:val="-3"/>
        </w:rPr>
        <w:t xml:space="preserve">When possible, limit the review to the agency's records.  If the agency's records do not document the eligibility decision, conduct a limited field investigation to determine if the agency's decision to terminate or deny was correct.  Whether conducting a case record review or a field investigation, find the agency's action correct if you discover and document a reason for ineligibility </w:t>
      </w:r>
      <w:r>
        <w:rPr>
          <w:color w:val="FF0000"/>
          <w:spacing w:val="-3"/>
          <w:u w:val="single"/>
        </w:rPr>
        <w:t>other</w:t>
      </w:r>
      <w:r>
        <w:rPr>
          <w:color w:val="FF0000"/>
          <w:spacing w:val="-3"/>
        </w:rPr>
        <w:t xml:space="preserve"> than the agency's reason.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08" style="position:absolute;left:0;text-align:left;z-index:251633152"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11" style="position:absolute;left:0;text-align:left;z-index:251636224" from="-8pt,22.25pt" to="-8pt,36.25pt" o:allowincell="f" strokecolor="red"/>
        </w:pict>
      </w:r>
      <w:r>
        <w:rPr>
          <w:noProof/>
          <w:color w:val="FF0000"/>
          <w:spacing w:val="-3"/>
        </w:rPr>
        <w:pict>
          <v:line id="_x0000_s2010" style="position:absolute;left:0;text-align:left;z-index:251635200" from="-8pt,11pt" to="-8pt,25pt" o:allowincell="f" strokecolor="red"/>
        </w:pict>
      </w:r>
      <w:r>
        <w:rPr>
          <w:noProof/>
          <w:color w:val="FF0000"/>
          <w:spacing w:val="-3"/>
        </w:rPr>
        <w:pict>
          <v:line id="_x0000_s2009" style="position:absolute;left:0;text-align:left;z-index:251634176" from="-8pt,-.25pt" to="-8pt,13.75pt" o:allowincell="f" strokecolor="red"/>
        </w:pict>
      </w:r>
      <w:r>
        <w:rPr>
          <w:color w:val="FF0000"/>
          <w:spacing w:val="-3"/>
        </w:rPr>
        <w:t>Limit the review of terminated cash assistance cases to the Medicaid eligibility requirements.  Accept the reason for the cash assistance termination as correct.  That termination is reviewable under other program review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12" style="position:absolute;left:0;text-align:left;z-index:251637248"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13" style="position:absolute;left:0;text-align:left;z-index:251638272" from="-8pt,.05pt" to="-8pt,14.05pt" o:allowincell="f" strokecolor="red"/>
        </w:pict>
      </w:r>
      <w:r>
        <w:rPr>
          <w:color w:val="FF0000"/>
          <w:spacing w:val="-3"/>
        </w:rPr>
        <w:t>The case is in error if there is no valid reason for the denial or termination.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14" style="position:absolute;left:0;text-align:left;z-index:251639296"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0" w:name="s_7731"/>
      <w:r>
        <w:rPr>
          <w:noProof/>
          <w:color w:val="FF0000"/>
          <w:spacing w:val="-3"/>
        </w:rPr>
        <w:pict>
          <v:line id="_x0000_s2015" style="position:absolute;left:0;text-align:left;z-index:251640320" from="-8pt,-.15pt" to="-8pt,13.85pt" o:allowincell="f" strokecolor="red"/>
        </w:pict>
      </w:r>
      <w:r>
        <w:rPr>
          <w:color w:val="FF0000"/>
          <w:spacing w:val="-3"/>
        </w:rPr>
        <w:t>7731</w:t>
      </w:r>
      <w:bookmarkEnd w:id="10"/>
      <w:r>
        <w:rPr>
          <w:color w:val="FF0000"/>
          <w:spacing w:val="-3"/>
        </w:rPr>
        <w:t>.</w:t>
      </w:r>
      <w:r>
        <w:rPr>
          <w:color w:val="FF0000"/>
          <w:spacing w:val="-3"/>
        </w:rPr>
        <w:tab/>
        <w:t>REVIEW OF ELIGIBILITY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16" style="position:absolute;left:0;text-align:left;z-index:251641344"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1" w:name="s_7731_1"/>
      <w:r>
        <w:rPr>
          <w:noProof/>
          <w:color w:val="FF0000"/>
          <w:spacing w:val="-3"/>
        </w:rPr>
        <w:pict>
          <v:line id="_x0000_s2018" style="position:absolute;left:0;text-align:left;z-index:251643392" from="-8pt,10.9pt" to="-8pt,24.9pt" o:allowincell="f" strokecolor="red"/>
        </w:pict>
      </w:r>
      <w:r>
        <w:rPr>
          <w:noProof/>
          <w:color w:val="FF0000"/>
          <w:spacing w:val="-3"/>
        </w:rPr>
        <w:pict>
          <v:line id="_x0000_s2017" style="position:absolute;left:0;text-align:left;z-index:251642368" from="-8pt,.4pt" to="-8pt,14.4pt" o:allowincell="f" strokecolor="red"/>
        </w:pict>
      </w:r>
      <w:r>
        <w:rPr>
          <w:color w:val="FF0000"/>
          <w:spacing w:val="-3"/>
        </w:rPr>
        <w:t>7731.1</w:t>
      </w:r>
      <w:bookmarkEnd w:id="11"/>
      <w:r>
        <w:rPr>
          <w:color w:val="FF0000"/>
          <w:spacing w:val="-3"/>
        </w:rPr>
        <w:tab/>
      </w:r>
      <w:r>
        <w:rPr>
          <w:color w:val="FF0000"/>
          <w:spacing w:val="-3"/>
          <w:u w:val="single"/>
        </w:rPr>
        <w:t>Review Focus Overview</w:t>
      </w:r>
      <w:r>
        <w:rPr>
          <w:color w:val="FF0000"/>
          <w:spacing w:val="-3"/>
        </w:rPr>
        <w:t>.--Review the correctness of the agency's action to deny or terminate medical assistance based on the reason(s) given for the negative action.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19" style="position:absolute;left:0;text-align:left;z-index:251644416"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21" style="position:absolute;left:0;text-align:left;z-index:251646464" from="-8pt,10.95pt" to="-8pt,24.95pt" o:allowincell="f" strokecolor="red"/>
        </w:pict>
      </w:r>
      <w:r>
        <w:rPr>
          <w:noProof/>
          <w:color w:val="FF0000"/>
          <w:spacing w:val="-3"/>
        </w:rPr>
        <w:pict>
          <v:line id="_x0000_s2020" style="position:absolute;left:0;text-align:left;z-index:251645440" from="-8pt,-.3pt" to="-8pt,13.7pt" o:allowincell="f" strokecolor="red"/>
        </w:pict>
      </w:r>
      <w:r>
        <w:rPr>
          <w:color w:val="FF0000"/>
          <w:spacing w:val="-3"/>
        </w:rPr>
        <w:t xml:space="preserve">Review the correctness of the action to deny or terminate assistance in relation to the </w:t>
      </w:r>
      <w:r>
        <w:rPr>
          <w:color w:val="FF0000"/>
          <w:spacing w:val="-3"/>
          <w:u w:val="single"/>
        </w:rPr>
        <w:t>decision date and month.</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22" style="position:absolute;left:0;text-align:left;z-index:251647488"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25" style="position:absolute;left:0;text-align:left;z-index:251650560" from="-8pt,22.25pt" to="-8pt,36.25pt" o:allowincell="f" strokecolor="red"/>
        </w:pict>
      </w:r>
      <w:r>
        <w:rPr>
          <w:noProof/>
          <w:color w:val="FF0000"/>
          <w:spacing w:val="-3"/>
        </w:rPr>
        <w:pict>
          <v:line id="_x0000_s2024" style="position:absolute;left:0;text-align:left;z-index:251649536" from="-8pt,11pt" to="-8pt,25pt" o:allowincell="f" strokecolor="red"/>
        </w:pict>
      </w:r>
      <w:r>
        <w:rPr>
          <w:noProof/>
          <w:color w:val="FF0000"/>
          <w:spacing w:val="-3"/>
        </w:rPr>
        <w:pict>
          <v:line id="_x0000_s2023" style="position:absolute;left:0;text-align:left;z-index:251648512" from="-8pt,-.25pt" to="-8pt,13.75pt" o:allowincell="f" strokecolor="red"/>
        </w:pict>
      </w:r>
      <w:r>
        <w:rPr>
          <w:color w:val="FF0000"/>
          <w:spacing w:val="-3"/>
        </w:rPr>
        <w:t>Disregard changes in the beneficiary's circumstances that occurred after the decision date to terminate or deny.  Base the review of eligibility requirements in all NCAs on circumstances existing within the decision month, prior to the decision date.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26" style="position:absolute;left:0;text-align:left;z-index:251651584"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spacing w:val="-3"/>
        </w:rPr>
      </w:pPr>
      <w:r>
        <w:rPr>
          <w:noProof/>
          <w:color w:val="FF0000"/>
          <w:spacing w:val="-3"/>
        </w:rPr>
        <w:pict>
          <v:line id="_x0000_s2034" style="position:absolute;left:0;text-align:left;z-index:251659776" from="-8pt,76.55pt" to="-8pt,90.55pt" o:allowincell="f" strokecolor="red"/>
        </w:pict>
      </w:r>
      <w:r>
        <w:rPr>
          <w:noProof/>
          <w:color w:val="FF0000"/>
          <w:spacing w:val="-3"/>
        </w:rPr>
        <w:pict>
          <v:line id="_x0000_s2033" style="position:absolute;left:0;text-align:left;z-index:251658752" from="-8pt,66.05pt" to="-8pt,80.05pt" o:allowincell="f" strokecolor="red"/>
        </w:pict>
      </w:r>
      <w:r>
        <w:rPr>
          <w:noProof/>
          <w:color w:val="FF0000"/>
          <w:spacing w:val="-3"/>
        </w:rPr>
        <w:pict>
          <v:line id="_x0000_s2032" style="position:absolute;left:0;text-align:left;z-index:251657728" from="-8pt,54.8pt" to="-8pt,68.8pt" o:allowincell="f" strokecolor="red"/>
        </w:pict>
      </w:r>
      <w:r>
        <w:rPr>
          <w:noProof/>
          <w:color w:val="FF0000"/>
          <w:spacing w:val="-3"/>
        </w:rPr>
        <w:pict>
          <v:line id="_x0000_s2031" style="position:absolute;left:0;text-align:left;z-index:251656704" from="-8pt,44.3pt" to="-8pt,58.3pt" o:allowincell="f" strokecolor="red"/>
        </w:pict>
      </w:r>
      <w:r>
        <w:rPr>
          <w:noProof/>
          <w:color w:val="FF0000"/>
          <w:spacing w:val="-3"/>
        </w:rPr>
        <w:pict>
          <v:line id="_x0000_s2030" style="position:absolute;left:0;text-align:left;z-index:251655680" from="-8pt,33.05pt" to="-8pt,47.05pt" o:allowincell="f" strokecolor="red"/>
        </w:pict>
      </w:r>
      <w:r>
        <w:rPr>
          <w:noProof/>
          <w:color w:val="FF0000"/>
          <w:spacing w:val="-3"/>
        </w:rPr>
        <w:pict>
          <v:line id="_x0000_s2029" style="position:absolute;left:0;text-align:left;z-index:251654656" from="-8pt,21.8pt" to="-8pt,35.8pt" o:allowincell="f" strokecolor="red"/>
        </w:pict>
      </w:r>
      <w:r>
        <w:rPr>
          <w:noProof/>
          <w:color w:val="FF0000"/>
          <w:spacing w:val="-3"/>
        </w:rPr>
        <w:pict>
          <v:line id="_x0000_s2028" style="position:absolute;left:0;text-align:left;z-index:251653632" from="-8pt,11.3pt" to="-8pt,25.3pt" o:allowincell="f" strokecolor="red"/>
        </w:pict>
      </w:r>
      <w:r>
        <w:rPr>
          <w:noProof/>
          <w:color w:val="FF0000"/>
          <w:spacing w:val="-3"/>
        </w:rPr>
        <w:pict>
          <v:line id="_x0000_s2027" style="position:absolute;left:0;text-align:left;z-index:251652608" from="-8pt,.05pt" to="-8pt,14.05pt" o:allowincell="f" strokecolor="red"/>
        </w:pict>
      </w:r>
      <w:r>
        <w:rPr>
          <w:color w:val="FF0000"/>
          <w:spacing w:val="-3"/>
        </w:rPr>
        <w:t>EXAMPLE:</w:t>
      </w:r>
      <w:r>
        <w:rPr>
          <w:color w:val="FF0000"/>
          <w:spacing w:val="-3"/>
        </w:rPr>
        <w:tab/>
        <w:t xml:space="preserve">The AFDC-related Medicaid beneficiary reports to the agency that her husband has returned to the home.  The agency determines deprivation no longer exists and closes the beneficiary's case, terminating assistance to the woman and her daughter.  The agency mails a 10-day termination notice on May 8 with an effective date of June 1.  The case is selected in the June NCA sample.  On June 15, the QC reviewer contacts the beneficiary and learns that on May 15 the husband left the home again.  The review shows that the agency </w:t>
      </w:r>
      <w:r>
        <w:rPr>
          <w:color w:val="FF0000"/>
          <w:spacing w:val="-3"/>
          <w:u w:val="single"/>
        </w:rPr>
        <w:t>correctly</w:t>
      </w:r>
      <w:r>
        <w:rPr>
          <w:color w:val="FF0000"/>
          <w:spacing w:val="-3"/>
        </w:rPr>
        <w:t xml:space="preserve"> decided to terminate benefits based on circumstances existing on May 8.</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 xml:space="preserve">Rev. 50 </w:t>
      </w:r>
      <w:r>
        <w:rPr>
          <w:spacing w:val="-3"/>
        </w:rPr>
        <w:tab/>
        <w:t>7-8-9</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7731.2</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2" w:name="s_7731_2"/>
      <w:r>
        <w:rPr>
          <w:noProof/>
          <w:color w:val="FF0000"/>
          <w:spacing w:val="-3"/>
        </w:rPr>
        <w:pict>
          <v:line id="_x0000_s2036" style="position:absolute;left:0;text-align:left;z-index:251661824" from="-8pt,11.35pt" to="-8pt,25.35pt" o:allowincell="f" strokecolor="red"/>
        </w:pict>
      </w:r>
      <w:r>
        <w:rPr>
          <w:noProof/>
          <w:color w:val="FF0000"/>
          <w:spacing w:val="-3"/>
        </w:rPr>
        <w:pict>
          <v:line id="_x0000_s2035" style="position:absolute;left:0;text-align:left;z-index:251660800" from="-8pt,.1pt" to="-8pt,14.1pt" o:allowincell="f" strokecolor="red"/>
        </w:pict>
      </w:r>
      <w:r>
        <w:rPr>
          <w:color w:val="FF0000"/>
          <w:spacing w:val="-3"/>
        </w:rPr>
        <w:t>7731.2</w:t>
      </w:r>
      <w:bookmarkEnd w:id="12"/>
      <w:r>
        <w:rPr>
          <w:color w:val="FF0000"/>
          <w:spacing w:val="-3"/>
        </w:rPr>
        <w:tab/>
      </w:r>
      <w:r>
        <w:rPr>
          <w:color w:val="FF0000"/>
          <w:spacing w:val="-3"/>
          <w:u w:val="single"/>
        </w:rPr>
        <w:t>Verification Requirements</w:t>
      </w:r>
      <w:r>
        <w:rPr>
          <w:color w:val="FF0000"/>
          <w:spacing w:val="-3"/>
        </w:rPr>
        <w:t>.--Use verification and documentation standards specified in §§7266 and 7269 when determining the correctness of the reason for denial or termination.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37" style="position:absolute;left:0;text-align:left;z-index:251662848"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41" style="position:absolute;left:0;text-align:left;z-index:251666944" from="-8pt,33.15pt" to="-8pt,47.15pt" o:allowincell="f" strokecolor="red"/>
        </w:pict>
      </w:r>
      <w:r>
        <w:rPr>
          <w:noProof/>
          <w:color w:val="FF0000"/>
          <w:spacing w:val="-3"/>
        </w:rPr>
        <w:pict>
          <v:line id="_x0000_s2040" style="position:absolute;left:0;text-align:left;z-index:251665920" from="-8pt,21.9pt" to="-8pt,35.9pt" o:allowincell="f" strokecolor="red"/>
        </w:pict>
      </w:r>
      <w:r>
        <w:rPr>
          <w:noProof/>
          <w:color w:val="FF0000"/>
          <w:spacing w:val="-3"/>
        </w:rPr>
        <w:pict>
          <v:line id="_x0000_s2039" style="position:absolute;left:0;text-align:left;z-index:251664896" from="-8pt,10.65pt" to="-8pt,24.65pt" o:allowincell="f" strokecolor="red"/>
        </w:pict>
      </w:r>
      <w:r>
        <w:rPr>
          <w:noProof/>
          <w:color w:val="FF0000"/>
          <w:spacing w:val="-3"/>
        </w:rPr>
        <w:pict>
          <v:line id="_x0000_s2038" style="position:absolute;left:0;text-align:left;z-index:251663872" from="-8pt,.15pt" to="-8pt,14.15pt" o:allowincell="f" strokecolor="red"/>
        </w:pict>
      </w:r>
      <w:r>
        <w:rPr>
          <w:color w:val="FF0000"/>
          <w:spacing w:val="-3"/>
        </w:rPr>
        <w:t>When the basis for the agency's action is failure to follow administrative requirements (keeping an appointment, providing necessary information) the principal source of verification is the agency's communication with the beneficiary.  These include advance notice of action, other letters, or follow-up correspondence together with no indication of a response by the beneficiary.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42" style="position:absolute;left:0;text-align:left;z-index:251667968"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46" style="position:absolute;left:0;text-align:left;z-index:251672064" from="-8pt,33pt" to="-8pt,47pt" o:allowincell="f" strokecolor="red"/>
        </w:pict>
      </w:r>
      <w:r>
        <w:rPr>
          <w:noProof/>
          <w:color w:val="FF0000"/>
          <w:spacing w:val="-3"/>
        </w:rPr>
        <w:pict>
          <v:line id="_x0000_s2045" style="position:absolute;left:0;text-align:left;z-index:251671040" from="-8pt,21.75pt" to="-8pt,35.75pt" o:allowincell="f" strokecolor="red"/>
        </w:pict>
      </w:r>
      <w:r>
        <w:rPr>
          <w:noProof/>
          <w:color w:val="FF0000"/>
          <w:spacing w:val="-3"/>
        </w:rPr>
        <w:pict>
          <v:line id="_x0000_s2044" style="position:absolute;left:0;text-align:left;z-index:251670016" from="-8pt,11.25pt" to="-8pt,25.25pt" o:allowincell="f" strokecolor="red"/>
        </w:pict>
      </w:r>
      <w:r>
        <w:rPr>
          <w:noProof/>
          <w:color w:val="FF0000"/>
          <w:spacing w:val="-3"/>
        </w:rPr>
        <w:pict>
          <v:line id="_x0000_s2043" style="position:absolute;left:0;text-align:left;z-index:251668992" from="-8pt,0" to="-8pt,14pt" o:allowincell="f" strokecolor="red"/>
        </w:pict>
      </w:r>
      <w:r>
        <w:rPr>
          <w:color w:val="FF0000"/>
          <w:spacing w:val="-3"/>
        </w:rPr>
        <w:t>When the applicant or beneficiary voluntarily requests, in writing, termination of benefits or withdraws the application, the written request is adequate verification.  When requests are verbal, the notice sent to the applicant/beneficiary confirming the desire to have the application withdrawn or case terminated constitutes verification.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47" style="position:absolute;left:0;text-align:left;z-index:251673088"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48" style="position:absolute;left:0;text-align:left;z-index:251674112" from="-8pt,-.15pt" to="-8pt,13.85pt" o:allowincell="f" strokecolor="red"/>
        </w:pict>
      </w:r>
      <w:r>
        <w:rPr>
          <w:color w:val="FF0000"/>
          <w:spacing w:val="-3"/>
        </w:rPr>
        <w:t>Do not use hearsay, presumption, or suspicion as adequate verification or substantiation.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49" style="position:absolute;left:0;text-align:left;z-index:251675136"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2053" style="position:absolute;left:0;text-align:left;z-index:251679232" from="-8pt,32.65pt" to="-8pt,46.65pt" o:allowincell="f" strokecolor="red"/>
        </w:pict>
      </w:r>
      <w:r>
        <w:rPr>
          <w:noProof/>
          <w:color w:val="FF0000"/>
          <w:spacing w:val="-3"/>
        </w:rPr>
        <w:pict>
          <v:line id="_x0000_s2052" style="position:absolute;left:0;text-align:left;z-index:251678208" from="-8pt,22.15pt" to="-8pt,36.15pt" o:allowincell="f" strokecolor="red"/>
        </w:pict>
      </w:r>
      <w:r>
        <w:rPr>
          <w:noProof/>
          <w:color w:val="FF0000"/>
          <w:spacing w:val="-3"/>
        </w:rPr>
        <w:pict>
          <v:line id="_x0000_s2051" style="position:absolute;left:0;text-align:left;z-index:251677184" from="-8pt,10.9pt" to="-8pt,24.9pt" o:allowincell="f" strokecolor="red"/>
        </w:pict>
      </w:r>
      <w:r>
        <w:rPr>
          <w:noProof/>
          <w:color w:val="FF0000"/>
          <w:spacing w:val="-3"/>
        </w:rPr>
        <w:pict>
          <v:line id="_x0000_s2050" style="position:absolute;left:0;text-align:left;z-index:251676160" from="-8pt,.4pt" to="-8pt,14.4pt" o:allowincell="f" strokecolor="red"/>
        </w:pict>
      </w:r>
      <w:r>
        <w:rPr>
          <w:color w:val="FF0000"/>
          <w:spacing w:val="-3"/>
        </w:rPr>
        <w:t>EXAMPLE:</w:t>
      </w:r>
      <w:r>
        <w:rPr>
          <w:color w:val="FF0000"/>
          <w:spacing w:val="-3"/>
        </w:rPr>
        <w:tab/>
        <w:t>Mr. Stevens applied for Medicaid and stated on his application that he owned free and clear an automobile.  He claimed it was worth $4,000.  However, the eligibility worker verified through valuation data from the motor vehicle agency that the value of the car was $6,000.</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54" style="position:absolute;left:0;text-align:left;z-index:251680256"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3" w:name="s_7731_3"/>
      <w:r>
        <w:rPr>
          <w:noProof/>
          <w:color w:val="FF0000"/>
          <w:spacing w:val="-3"/>
        </w:rPr>
        <w:pict>
          <v:line id="_x0000_s2058" style="position:absolute;left:0;text-align:left;z-index:251684352" from="-8pt,33.2pt" to="-8pt,47.2pt" o:allowincell="f" strokecolor="red"/>
        </w:pict>
      </w:r>
      <w:r>
        <w:rPr>
          <w:noProof/>
          <w:color w:val="FF0000"/>
          <w:spacing w:val="-3"/>
        </w:rPr>
        <w:pict>
          <v:line id="_x0000_s2057" style="position:absolute;left:0;text-align:left;z-index:251683328" from="-8pt,21.95pt" to="-8pt,35.95pt" o:allowincell="f" strokecolor="red"/>
        </w:pict>
      </w:r>
      <w:r>
        <w:rPr>
          <w:noProof/>
          <w:color w:val="FF0000"/>
          <w:spacing w:val="-3"/>
        </w:rPr>
        <w:pict>
          <v:line id="_x0000_s2056" style="position:absolute;left:0;text-align:left;z-index:251682304" from="-8pt,10.7pt" to="-8pt,24.7pt" o:allowincell="f" strokecolor="red"/>
        </w:pict>
      </w:r>
      <w:r>
        <w:rPr>
          <w:noProof/>
          <w:color w:val="FF0000"/>
          <w:spacing w:val="-3"/>
        </w:rPr>
        <w:pict>
          <v:line id="_x0000_s2055" style="position:absolute;left:0;text-align:left;z-index:251681280" from="-8pt,.2pt" to="-8pt,14.2pt" o:allowincell="f" strokecolor="red"/>
        </w:pict>
      </w:r>
      <w:r>
        <w:rPr>
          <w:color w:val="FF0000"/>
          <w:spacing w:val="-3"/>
        </w:rPr>
        <w:t>7731.3</w:t>
      </w:r>
      <w:bookmarkEnd w:id="13"/>
      <w:r>
        <w:rPr>
          <w:color w:val="FF0000"/>
          <w:spacing w:val="-3"/>
        </w:rPr>
        <w:tab/>
      </w:r>
      <w:r>
        <w:rPr>
          <w:color w:val="FF0000"/>
          <w:spacing w:val="-3"/>
          <w:u w:val="single"/>
        </w:rPr>
        <w:t>Review Reason for Action</w:t>
      </w:r>
      <w:r>
        <w:rPr>
          <w:color w:val="FF0000"/>
          <w:spacing w:val="-3"/>
        </w:rPr>
        <w:t>.--The case record is the starting point.  The notice that the agency sends to the applicant or beneficiary advising them of the action contains the agency's reason for the action.  The first step is to determine if the reason(s) given by the agency for the termination or denial was valid.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59" style="position:absolute;left:0;text-align:left;z-index:251685376"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62" style="position:absolute;left:0;text-align:left;z-index:251688448" from="-8pt,21.8pt" to="-8pt,35.8pt" o:allowincell="f" strokecolor="red"/>
        </w:pict>
      </w:r>
      <w:r>
        <w:rPr>
          <w:noProof/>
          <w:color w:val="FF0000"/>
          <w:spacing w:val="-3"/>
        </w:rPr>
        <w:pict>
          <v:line id="_x0000_s2061" style="position:absolute;left:0;text-align:left;z-index:251687424" from="-8pt,11.3pt" to="-8pt,25.3pt" o:allowincell="f" strokecolor="red"/>
        </w:pict>
      </w:r>
      <w:r>
        <w:rPr>
          <w:noProof/>
          <w:color w:val="FF0000"/>
          <w:spacing w:val="-3"/>
        </w:rPr>
        <w:pict>
          <v:line id="_x0000_s2060" style="position:absolute;left:0;text-align:left;z-index:251686400" from="-8pt,.05pt" to="-8pt,14.05pt" o:allowincell="f" strokecolor="red"/>
        </w:pict>
      </w:r>
      <w:r>
        <w:rPr>
          <w:color w:val="FF0000"/>
          <w:spacing w:val="-3"/>
        </w:rPr>
        <w:t xml:space="preserve">If the reason given by the agency was not valid, use </w:t>
      </w:r>
      <w:r>
        <w:rPr>
          <w:color w:val="FF0000"/>
          <w:spacing w:val="-3"/>
          <w:u w:val="single"/>
        </w:rPr>
        <w:t>any</w:t>
      </w:r>
      <w:r>
        <w:rPr>
          <w:color w:val="FF0000"/>
          <w:spacing w:val="-3"/>
        </w:rPr>
        <w:t xml:space="preserve"> substantiated reason in the case record to determine the correctness of the agency decision.  Consider any reason for the negative action correct if it was based on relevant, verified, and documented facts and correctly applied under State policy.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63" style="position:absolute;left:0;text-align:left;z-index:251689472"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66" style="position:absolute;left:0;text-align:left;z-index:251692544" from="-8pt,22.15pt" to="-8pt,36.15pt" o:allowincell="f" strokecolor="red"/>
        </w:pict>
      </w:r>
      <w:r>
        <w:rPr>
          <w:noProof/>
          <w:color w:val="FF0000"/>
          <w:spacing w:val="-3"/>
        </w:rPr>
        <w:pict>
          <v:line id="_x0000_s2065" style="position:absolute;left:0;text-align:left;z-index:251691520" from="-8pt,10.9pt" to="-8pt,24.9pt" o:allowincell="f" strokecolor="red"/>
        </w:pict>
      </w:r>
      <w:r>
        <w:rPr>
          <w:noProof/>
          <w:color w:val="FF0000"/>
          <w:spacing w:val="-3"/>
        </w:rPr>
        <w:pict>
          <v:line id="_x0000_s2064" style="position:absolute;left:0;text-align:left;z-index:251690496" from="-8pt,.4pt" to="-8pt,14.4pt" o:allowincell="f" strokecolor="red"/>
        </w:pict>
      </w:r>
      <w:r>
        <w:rPr>
          <w:color w:val="FF0000"/>
          <w:spacing w:val="-3"/>
        </w:rPr>
        <w:t>The record must contain adequate documentation to support the negative action for any element of eligibility.  It is not the intent of the NCA review to cite case errors if another reason justifies the agency's action.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67" style="position:absolute;left:0;text-align:left;z-index:251693568"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spacing w:val="-3"/>
        </w:rPr>
      </w:pPr>
      <w:r>
        <w:rPr>
          <w:noProof/>
          <w:color w:val="FF0000"/>
          <w:spacing w:val="-3"/>
        </w:rPr>
        <w:pict>
          <v:line id="_x0000_s2074" style="position:absolute;left:0;text-align:left;z-index:251700736" from="-8pt,65.95pt" to="-8pt,79.95pt" o:allowincell="f" strokecolor="red"/>
        </w:pict>
      </w:r>
      <w:r>
        <w:rPr>
          <w:noProof/>
          <w:color w:val="FF0000"/>
          <w:spacing w:val="-3"/>
        </w:rPr>
        <w:pict>
          <v:line id="_x0000_s2073" style="position:absolute;left:0;text-align:left;z-index:251699712" from="-8pt,54.7pt" to="-8pt,68.7pt" o:allowincell="f" strokecolor="red"/>
        </w:pict>
      </w:r>
      <w:r>
        <w:rPr>
          <w:noProof/>
          <w:color w:val="FF0000"/>
          <w:spacing w:val="-3"/>
        </w:rPr>
        <w:pict>
          <v:line id="_x0000_s2072" style="position:absolute;left:0;text-align:left;z-index:251698688" from="-8pt,44.2pt" to="-8pt,58.2pt" o:allowincell="f" strokecolor="red"/>
        </w:pict>
      </w:r>
      <w:r>
        <w:rPr>
          <w:noProof/>
          <w:color w:val="FF0000"/>
          <w:spacing w:val="-3"/>
        </w:rPr>
        <w:pict>
          <v:line id="_x0000_s2071" style="position:absolute;left:0;text-align:left;z-index:251697664" from="-8pt,32.95pt" to="-8pt,46.95pt" o:allowincell="f" strokecolor="red"/>
        </w:pict>
      </w:r>
      <w:r>
        <w:rPr>
          <w:noProof/>
          <w:color w:val="FF0000"/>
          <w:spacing w:val="-3"/>
        </w:rPr>
        <w:pict>
          <v:line id="_x0000_s2070" style="position:absolute;left:0;text-align:left;z-index:251696640" from="-8pt,21.7pt" to="-8pt,35.7pt" o:allowincell="f" strokecolor="red"/>
        </w:pict>
      </w:r>
      <w:r>
        <w:rPr>
          <w:noProof/>
          <w:color w:val="FF0000"/>
          <w:spacing w:val="-3"/>
        </w:rPr>
        <w:pict>
          <v:line id="_x0000_s2069" style="position:absolute;left:0;text-align:left;z-index:251695616" from="-8pt,11.2pt" to="-8pt,25.2pt" o:allowincell="f" strokecolor="red"/>
        </w:pict>
      </w:r>
      <w:r>
        <w:rPr>
          <w:noProof/>
          <w:color w:val="FF0000"/>
          <w:spacing w:val="-3"/>
        </w:rPr>
        <w:pict>
          <v:line id="_x0000_s2068" style="position:absolute;left:0;text-align:left;z-index:251694592" from="-8pt,-.05pt" to="-8pt,13.95pt" o:allowincell="f" strokecolor="red"/>
        </w:pict>
      </w:r>
      <w:r>
        <w:rPr>
          <w:color w:val="FF0000"/>
          <w:spacing w:val="-3"/>
        </w:rPr>
        <w:t>EXAMPLE:</w:t>
      </w:r>
      <w:r>
        <w:rPr>
          <w:color w:val="FF0000"/>
          <w:spacing w:val="-3"/>
        </w:rPr>
        <w:tab/>
        <w:t>The reason given on the notice for denying an application for a mother and one child is "income from earnings exceeds need standards."  A review of the case record shows that the applicant has some income.  The income does not meet the needs of two people.  Therefore, the reason given on the notice is incorrect.  However, there is a letter from the applicant in the file stating that her only child left home permanently a few days after the application was filed.  This letter is sufficient to document that another reason appropriately exists for denying the application, i.e., no eligible child in the home.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7-8-10</w:t>
      </w:r>
      <w:r>
        <w:rPr>
          <w:spacing w:val="-3"/>
        </w:rPr>
        <w:tab/>
        <w:t xml:space="preserve">Rev. 50 </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7733</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75" style="position:absolute;left:0;text-align:left;z-index:251701760" from="-8pt,.1pt" to="-8pt,14.1pt" o:allowincell="f" strokecolor="red"/>
        </w:pict>
      </w:r>
      <w:r>
        <w:rPr>
          <w:color w:val="FF0000"/>
          <w:spacing w:val="-3"/>
        </w:rPr>
        <w:t>Do not accept a beneficiary's statement concerning an element of eligibility as adequate substantiation.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76" style="position:absolute;left:0;text-align:left;z-index:251702784"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1440" w:hanging="1440"/>
        <w:rPr>
          <w:color w:val="FF0000"/>
          <w:spacing w:val="-3"/>
        </w:rPr>
      </w:pPr>
      <w:r>
        <w:rPr>
          <w:noProof/>
          <w:color w:val="FF0000"/>
          <w:spacing w:val="-3"/>
        </w:rPr>
        <w:pict>
          <v:line id="_x0000_s2080" style="position:absolute;left:0;text-align:left;z-index:251706880" from="-8pt,32.9pt" to="-8pt,46.9pt" o:allowincell="f" strokecolor="red"/>
        </w:pict>
      </w:r>
      <w:r>
        <w:rPr>
          <w:noProof/>
          <w:color w:val="FF0000"/>
          <w:spacing w:val="-3"/>
        </w:rPr>
        <w:pict>
          <v:line id="_x0000_s2079" style="position:absolute;left:0;text-align:left;z-index:251705856" from="-8pt,21.65pt" to="-8pt,35.65pt" o:allowincell="f" strokecolor="red"/>
        </w:pict>
      </w:r>
      <w:r>
        <w:rPr>
          <w:noProof/>
          <w:color w:val="FF0000"/>
          <w:spacing w:val="-3"/>
        </w:rPr>
        <w:pict>
          <v:line id="_x0000_s2078" style="position:absolute;left:0;text-align:left;z-index:251704832" from="-8pt,11.15pt" to="-8pt,25.15pt" o:allowincell="f" strokecolor="red"/>
        </w:pict>
      </w:r>
      <w:r>
        <w:rPr>
          <w:noProof/>
          <w:color w:val="FF0000"/>
          <w:spacing w:val="-3"/>
        </w:rPr>
        <w:pict>
          <v:line id="_x0000_s2077" style="position:absolute;left:0;text-align:left;z-index:251703808" from="-8pt,-.1pt" to="-8pt,13.9pt" o:allowincell="f" strokecolor="red"/>
        </w:pict>
      </w:r>
      <w:r>
        <w:rPr>
          <w:color w:val="FF0000"/>
          <w:spacing w:val="-3"/>
        </w:rPr>
        <w:t>EXAMPLE:</w:t>
      </w:r>
      <w:r>
        <w:rPr>
          <w:color w:val="FF0000"/>
          <w:spacing w:val="-3"/>
        </w:rPr>
        <w:tab/>
        <w:t>A beneficiary's allegation acknowledging excess resources in a bank account is not sufficient documentation in itself.  Combine this type of statement with the development of other pertinent details that could influence the decision, such as whether it is a joint account or a burial fund.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81" style="position:absolute;left:0;text-align:left;z-index:251707904"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84" style="position:absolute;left:0;text-align:left;z-index:251710976" from="-8pt,22.25pt" to="-8pt,36.25pt" o:allowincell="f" strokecolor="red"/>
        </w:pict>
      </w:r>
      <w:r>
        <w:rPr>
          <w:noProof/>
          <w:color w:val="FF0000"/>
          <w:spacing w:val="-3"/>
        </w:rPr>
        <w:pict>
          <v:line id="_x0000_s2083" style="position:absolute;left:0;text-align:left;z-index:251709952" from="-8pt,11pt" to="-8pt,25pt" o:allowincell="f" strokecolor="red"/>
        </w:pict>
      </w:r>
      <w:r>
        <w:rPr>
          <w:noProof/>
          <w:color w:val="FF0000"/>
          <w:spacing w:val="-3"/>
        </w:rPr>
        <w:pict>
          <v:line id="_x0000_s2082" style="position:absolute;left:0;text-align:left;z-index:251708928" from="-8pt,-.25pt" to="-8pt,13.75pt" o:allowincell="f" strokecolor="red"/>
        </w:pict>
      </w:r>
      <w:r>
        <w:rPr>
          <w:color w:val="FF0000"/>
          <w:spacing w:val="-3"/>
        </w:rPr>
        <w:t>When a determination of ineligibility requires the review of several directly related elements, substantiate each.  For example, when the beneficiary is ineligible due to increased earnings, substantiate directly related changes such as mandatory deductions and work related expenses.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85" style="position:absolute;left:0;text-align:left;z-index:251712000"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87" style="position:absolute;left:0;text-align:left;z-index:251714048" from="-8pt,11.3pt" to="-8pt,25.3pt" o:allowincell="f" strokecolor="red"/>
        </w:pict>
      </w:r>
      <w:r>
        <w:rPr>
          <w:noProof/>
          <w:color w:val="FF0000"/>
          <w:spacing w:val="-3"/>
        </w:rPr>
        <w:pict>
          <v:line id="_x0000_s2086" style="position:absolute;left:0;text-align:left;z-index:251713024" from="-8pt,.05pt" to="-8pt,14.05pt" o:allowincell="f" strokecolor="red"/>
        </w:pict>
      </w:r>
      <w:r>
        <w:rPr>
          <w:color w:val="FF0000"/>
          <w:spacing w:val="-3"/>
        </w:rPr>
        <w:t xml:space="preserve">If the case record is not adequately documented (as described above) to determine if the agency's action to deny or terminate medical assistance was correct, undertake a limited field investigation.   </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88" style="position:absolute;left:0;text-align:left;z-index:251715072"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4" w:name="s_7732"/>
      <w:r>
        <w:rPr>
          <w:noProof/>
          <w:color w:val="FF0000"/>
          <w:spacing w:val="-3"/>
        </w:rPr>
        <w:pict>
          <v:line id="_x0000_s2089" style="position:absolute;left:0;text-align:left;z-index:251716096" from="-8pt,.1pt" to="-8pt,14.1pt" o:allowincell="f" strokecolor="red"/>
        </w:pict>
      </w:r>
      <w:r>
        <w:rPr>
          <w:color w:val="FF0000"/>
          <w:spacing w:val="-3"/>
        </w:rPr>
        <w:t>7732</w:t>
      </w:r>
      <w:bookmarkEnd w:id="14"/>
      <w:r>
        <w:rPr>
          <w:color w:val="FF0000"/>
          <w:spacing w:val="-3"/>
        </w:rPr>
        <w:t>.</w:t>
      </w:r>
      <w:r>
        <w:rPr>
          <w:color w:val="FF0000"/>
          <w:spacing w:val="-3"/>
        </w:rPr>
        <w:tab/>
        <w:t>LIMITED FIELD INVESTIGATION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90" style="position:absolute;left:0;text-align:left;z-index:251717120"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93" style="position:absolute;left:0;text-align:left;z-index:251720192" from="-8pt,21.65pt" to="-8pt,35.65pt" o:allowincell="f" strokecolor="red"/>
        </w:pict>
      </w:r>
      <w:r>
        <w:rPr>
          <w:noProof/>
          <w:color w:val="FF0000"/>
          <w:spacing w:val="-3"/>
        </w:rPr>
        <w:pict>
          <v:line id="_x0000_s2092" style="position:absolute;left:0;text-align:left;z-index:251719168" from="-8pt,11.15pt" to="-8pt,25.15pt" o:allowincell="f" strokecolor="red"/>
        </w:pict>
      </w:r>
      <w:r>
        <w:rPr>
          <w:noProof/>
          <w:color w:val="FF0000"/>
          <w:spacing w:val="-3"/>
        </w:rPr>
        <w:pict>
          <v:line id="_x0000_s2091" style="position:absolute;left:0;text-align:left;z-index:251718144" from="-8pt,-.1pt" to="-8pt,13.9pt" o:allowincell="f" strokecolor="red"/>
        </w:pict>
      </w:r>
      <w:r>
        <w:rPr>
          <w:color w:val="FF0000"/>
          <w:spacing w:val="-3"/>
        </w:rPr>
        <w:t>The field investigation becomes necessary when the case record by itself does not document the necessary verification of the correctness of the agency's action.  Undertake a limited field investigation to secure the verification to determine the accuracy of the agency's decision.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94" style="position:absolute;left:0;text-align:left;z-index:251721216"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96" style="position:absolute;left:0;text-align:left;z-index:251723264" from="-8pt,10.7pt" to="-8pt,24.7pt" o:allowincell="f" strokecolor="red"/>
        </w:pict>
      </w:r>
      <w:r>
        <w:rPr>
          <w:noProof/>
          <w:color w:val="FF0000"/>
          <w:spacing w:val="-3"/>
        </w:rPr>
        <w:pict>
          <v:line id="_x0000_s2095" style="position:absolute;left:0;text-align:left;z-index:251722240" from="-8pt,.2pt" to="-8pt,14.2pt" o:allowincell="f" strokecolor="red"/>
        </w:pict>
      </w:r>
      <w:r>
        <w:rPr>
          <w:color w:val="FF0000"/>
          <w:spacing w:val="-3"/>
        </w:rPr>
        <w:t xml:space="preserve">Do not restrict the limited field investigation only to seeking information on recorded reasons given for the action.  Seek information which could establish ineligibility for </w:t>
      </w:r>
      <w:r>
        <w:rPr>
          <w:color w:val="FF0000"/>
          <w:spacing w:val="-3"/>
          <w:u w:val="single"/>
        </w:rPr>
        <w:t>any</w:t>
      </w:r>
      <w:r>
        <w:rPr>
          <w:color w:val="FF0000"/>
          <w:spacing w:val="-3"/>
        </w:rPr>
        <w:t xml:space="preserve"> reason.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97" style="position:absolute;left:0;text-align:left;z-index:251724288"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099" style="position:absolute;left:0;text-align:left;z-index:251726336" from="-8pt,10.8pt" to="-8pt,24.8pt" o:allowincell="f" strokecolor="red"/>
        </w:pict>
      </w:r>
      <w:r>
        <w:rPr>
          <w:noProof/>
          <w:color w:val="FF0000"/>
          <w:spacing w:val="-3"/>
        </w:rPr>
        <w:pict>
          <v:line id="_x0000_s2098" style="position:absolute;left:0;text-align:left;z-index:251725312" from="-8pt,.3pt" to="-8pt,14.3pt" o:allowincell="f" strokecolor="red"/>
        </w:pict>
      </w:r>
      <w:r>
        <w:rPr>
          <w:color w:val="FF0000"/>
          <w:spacing w:val="-3"/>
        </w:rPr>
        <w:t>The expanded review need not necessarily include a face-to-face contact with the beneficiary.  Use telephone calls and correspondence, when possible, to clarify questionable areas.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00" style="position:absolute;left:0;text-align:left;z-index:251727360"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05" style="position:absolute;left:0;text-align:left;z-index:251732480" from="-8pt,43.85pt" to="-8pt,57.85pt" o:allowincell="f" strokecolor="red"/>
        </w:pict>
      </w:r>
      <w:r>
        <w:rPr>
          <w:noProof/>
          <w:color w:val="FF0000"/>
          <w:spacing w:val="-3"/>
        </w:rPr>
        <w:pict>
          <v:line id="_x0000_s2104" style="position:absolute;left:0;text-align:left;z-index:251731456" from="-8pt,33.35pt" to="-8pt,47.35pt" o:allowincell="f" strokecolor="red"/>
        </w:pict>
      </w:r>
      <w:r>
        <w:rPr>
          <w:noProof/>
          <w:color w:val="FF0000"/>
          <w:spacing w:val="-3"/>
        </w:rPr>
        <w:pict>
          <v:line id="_x0000_s2103" style="position:absolute;left:0;text-align:left;z-index:251730432" from="-8pt,22.1pt" to="-8pt,36.1pt" o:allowincell="f" strokecolor="red"/>
        </w:pict>
      </w:r>
      <w:r>
        <w:rPr>
          <w:noProof/>
          <w:color w:val="FF0000"/>
          <w:spacing w:val="-3"/>
        </w:rPr>
        <w:pict>
          <v:line id="_x0000_s2102" style="position:absolute;left:0;text-align:left;z-index:251729408" from="-8pt,10.85pt" to="-8pt,24.85pt" o:allowincell="f" strokecolor="red"/>
        </w:pict>
      </w:r>
      <w:r>
        <w:rPr>
          <w:noProof/>
          <w:color w:val="FF0000"/>
          <w:spacing w:val="-3"/>
        </w:rPr>
        <w:pict>
          <v:line id="_x0000_s2101" style="position:absolute;left:0;text-align:left;z-index:251728384" from="-8pt,.35pt" to="-8pt,14.35pt" o:allowincell="f" strokecolor="red"/>
        </w:pict>
      </w:r>
      <w:r>
        <w:rPr>
          <w:color w:val="FF0000"/>
          <w:spacing w:val="-3"/>
        </w:rPr>
        <w:t>When it is not possible, due to circumstances beyond the agency's control, to make a field investigation when required (e.g., the beneficiary has moved out of the agency's jurisdiction or is unwilling to give information), drop the case review.  Remember, individuals selected for NCA review are usually not current beneficiaries and have no obligation to cooperate with the review.  See §7722 for reviews not completed.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06" style="position:absolute;left:0;text-align:left;z-index:251733504"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09" style="position:absolute;left:0;text-align:left;z-index:251736576" from="-8pt,22.2pt" to="-8pt,36.2pt" o:allowincell="f" strokecolor="red"/>
        </w:pict>
      </w:r>
      <w:r>
        <w:rPr>
          <w:noProof/>
          <w:color w:val="FF0000"/>
          <w:spacing w:val="-3"/>
        </w:rPr>
        <w:pict>
          <v:line id="_x0000_s2108" style="position:absolute;left:0;text-align:left;z-index:251735552" from="-8pt,10.95pt" to="-8pt,24.95pt" o:allowincell="f" strokecolor="red"/>
        </w:pict>
      </w:r>
      <w:r>
        <w:rPr>
          <w:noProof/>
          <w:color w:val="FF0000"/>
          <w:spacing w:val="-3"/>
        </w:rPr>
        <w:pict>
          <v:line id="_x0000_s2107" style="position:absolute;left:0;text-align:left;z-index:251734528" from="-8pt,-.3pt" to="-8pt,13.7pt" o:allowincell="f" strokecolor="red"/>
        </w:pict>
      </w:r>
      <w:r>
        <w:rPr>
          <w:color w:val="FF0000"/>
          <w:spacing w:val="-3"/>
        </w:rPr>
        <w:t>Contact with persons who have had their application rejected or their case terminated may present unique problems.  Individuals may have been or may think they have been aggrieved by the agency.  In some instances, the need for services may continue to exist though eligibility may not.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10" style="position:absolute;left:0;text-align:left;z-index:251737600"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13" style="position:absolute;left:0;text-align:left;z-index:251740672" from="-8pt,21.75pt" to="-8pt,35.75pt" o:allowincell="f" strokecolor="red"/>
        </w:pict>
      </w:r>
      <w:r>
        <w:rPr>
          <w:noProof/>
          <w:color w:val="FF0000"/>
          <w:spacing w:val="-3"/>
        </w:rPr>
        <w:pict>
          <v:line id="_x0000_s2112" style="position:absolute;left:0;text-align:left;z-index:251739648" from="-8pt,11.25pt" to="-8pt,25.25pt" o:allowincell="f" strokecolor="red"/>
        </w:pict>
      </w:r>
      <w:r>
        <w:rPr>
          <w:noProof/>
          <w:color w:val="FF0000"/>
          <w:spacing w:val="-3"/>
        </w:rPr>
        <w:pict>
          <v:line id="_x0000_s2111" style="position:absolute;left:0;text-align:left;z-index:251738624" from="-8pt,0" to="-8pt,14pt" o:allowincell="f" strokecolor="red"/>
        </w:pict>
      </w:r>
      <w:r>
        <w:rPr>
          <w:color w:val="FF0000"/>
          <w:spacing w:val="-3"/>
        </w:rPr>
        <w:t>For these and other reasons, it is important to define the role of the reviewer. Precaution must be taken not to mislead or give the impression that the reviewer has the authority to reverse the agency's negative action decision.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14" style="position:absolute;left:0;text-align:left;z-index:251741696"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5" w:name="s_7733"/>
      <w:r>
        <w:rPr>
          <w:noProof/>
          <w:color w:val="FF0000"/>
          <w:spacing w:val="-3"/>
        </w:rPr>
        <w:pict>
          <v:line id="_x0000_s2115" style="position:absolute;left:0;text-align:left;z-index:251742720" from="-8pt,.35pt" to="-8pt,14.35pt" o:allowincell="f" strokecolor="red"/>
        </w:pict>
      </w:r>
      <w:r>
        <w:rPr>
          <w:color w:val="FF0000"/>
          <w:spacing w:val="-3"/>
        </w:rPr>
        <w:t>7733</w:t>
      </w:r>
      <w:bookmarkEnd w:id="15"/>
      <w:r>
        <w:rPr>
          <w:color w:val="FF0000"/>
          <w:spacing w:val="-3"/>
        </w:rPr>
        <w:t>.</w:t>
      </w:r>
      <w:r>
        <w:rPr>
          <w:color w:val="FF0000"/>
          <w:spacing w:val="-3"/>
        </w:rPr>
        <w:tab/>
        <w:t>REVIEW OF TIMELY NOTICE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16" style="position:absolute;left:0;text-align:left;z-index:251743744"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2119" style="position:absolute;left:0;text-align:left;z-index:251746816" from="-8pt,21.85pt" to="-8pt,35.85pt" o:allowincell="f" strokecolor="red"/>
        </w:pict>
      </w:r>
      <w:r>
        <w:rPr>
          <w:noProof/>
          <w:color w:val="FF0000"/>
          <w:spacing w:val="-3"/>
        </w:rPr>
        <w:pict>
          <v:line id="_x0000_s2118" style="position:absolute;left:0;text-align:left;z-index:251745792" from="-8pt,11.35pt" to="-8pt,25.35pt" o:allowincell="f" strokecolor="red"/>
        </w:pict>
      </w:r>
      <w:r>
        <w:rPr>
          <w:noProof/>
          <w:color w:val="FF0000"/>
          <w:spacing w:val="-3"/>
        </w:rPr>
        <w:pict>
          <v:line id="_x0000_s2117" style="position:absolute;left:0;text-align:left;z-index:251744768" from="-8pt,.1pt" to="-8pt,14.1pt" o:allowincell="f" strokecolor="red"/>
        </w:pict>
      </w:r>
      <w:r>
        <w:rPr>
          <w:color w:val="FF0000"/>
          <w:spacing w:val="-3"/>
        </w:rPr>
        <w:t xml:space="preserve">State agencies are required to provide beneficiaries with timely notice, a minimum of 10 days in advance of the </w:t>
      </w:r>
      <w:r>
        <w:rPr>
          <w:color w:val="FF0000"/>
          <w:spacing w:val="-3"/>
          <w:u w:val="single"/>
        </w:rPr>
        <w:t>effective date</w:t>
      </w:r>
      <w:r>
        <w:rPr>
          <w:color w:val="FF0000"/>
          <w:spacing w:val="-3"/>
        </w:rPr>
        <w:t xml:space="preserve"> of an action to terminate assistance, except as otherwise specified by Federal regulations and the State plan.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Rev. 50</w:t>
      </w:r>
      <w:r>
        <w:rPr>
          <w:spacing w:val="-3"/>
        </w:rPr>
        <w:tab/>
        <w:t>7-8-11</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7740</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21" style="position:absolute;left:0;text-align:left;z-index:251748864" from="-8pt,11.35pt" to="-8pt,25.35pt" o:allowincell="f" strokecolor="red"/>
        </w:pict>
      </w:r>
      <w:r>
        <w:rPr>
          <w:noProof/>
          <w:color w:val="FF0000"/>
          <w:spacing w:val="-3"/>
        </w:rPr>
        <w:pict>
          <v:line id="_x0000_s2120" style="position:absolute;left:0;text-align:left;z-index:251747840" from="-8pt,.1pt" to="-8pt,14.1pt" o:allowincell="f" strokecolor="red"/>
        </w:pict>
      </w:r>
      <w:r>
        <w:rPr>
          <w:color w:val="FF0000"/>
          <w:spacing w:val="-3"/>
        </w:rPr>
        <w:t>The Negative Case Action Review Schedule includes coding for timely notice.  This is important for CA planning purposes.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22" style="position:absolute;left:0;text-align:left;z-index:251749888"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25" style="position:absolute;left:0;text-align:left;z-index:251752960" from="-8pt,21.9pt" to="-8pt,35.9pt" o:allowincell="f" strokecolor="red"/>
        </w:pict>
      </w:r>
      <w:r>
        <w:rPr>
          <w:noProof/>
          <w:color w:val="FF0000"/>
          <w:spacing w:val="-3"/>
        </w:rPr>
        <w:pict>
          <v:line id="_x0000_s2124" style="position:absolute;left:0;text-align:left;z-index:251751936" from="-8pt,10.65pt" to="-8pt,24.65pt" o:allowincell="f" strokecolor="red"/>
        </w:pict>
      </w:r>
      <w:r>
        <w:rPr>
          <w:noProof/>
          <w:color w:val="FF0000"/>
          <w:spacing w:val="-3"/>
        </w:rPr>
        <w:pict>
          <v:line id="_x0000_s2123" style="position:absolute;left:0;text-align:left;z-index:251750912" from="-8pt,.15pt" to="-8pt,14.15pt" o:allowincell="f" strokecolor="red"/>
        </w:pict>
      </w:r>
      <w:r>
        <w:rPr>
          <w:color w:val="FF0000"/>
          <w:spacing w:val="-3"/>
        </w:rPr>
        <w:t xml:space="preserve">Base the review of timely notice requirements on the information in the agency's records in relation to the </w:t>
      </w:r>
      <w:r>
        <w:rPr>
          <w:color w:val="FF0000"/>
          <w:spacing w:val="-3"/>
          <w:u w:val="single"/>
        </w:rPr>
        <w:t>effective date of the agency's action</w:t>
      </w:r>
      <w:r>
        <w:rPr>
          <w:color w:val="FF0000"/>
          <w:spacing w:val="-3"/>
        </w:rPr>
        <w:t>.  Do not complete a field investigation or use evidence gathered during a field investigation to verify adherence to timely notice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26" style="position:absolute;left:0;text-align:left;z-index:251753984"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32" style="position:absolute;left:0;text-align:left;z-index:251760128" from="-8pt,55.25pt" to="-8pt,69.25pt" o:allowincell="f" strokecolor="red"/>
        </w:pict>
      </w:r>
      <w:r>
        <w:rPr>
          <w:noProof/>
          <w:color w:val="FF0000"/>
          <w:spacing w:val="-3"/>
        </w:rPr>
        <w:pict>
          <v:line id="_x0000_s2131" style="position:absolute;left:0;text-align:left;z-index:251759104" from="-8pt,44pt" to="-8pt,58pt" o:allowincell="f" strokecolor="red"/>
        </w:pict>
      </w:r>
      <w:r>
        <w:rPr>
          <w:noProof/>
          <w:color w:val="FF0000"/>
          <w:spacing w:val="-3"/>
        </w:rPr>
        <w:pict>
          <v:line id="_x0000_s2130" style="position:absolute;left:0;text-align:left;z-index:251758080" from="-8pt,32.75pt" to="-8pt,46.75pt" o:allowincell="f" strokecolor="red"/>
        </w:pict>
      </w:r>
      <w:r>
        <w:rPr>
          <w:noProof/>
          <w:color w:val="FF0000"/>
          <w:spacing w:val="-3"/>
        </w:rPr>
        <w:pict>
          <v:line id="_x0000_s2129" style="position:absolute;left:0;text-align:left;z-index:251757056" from="-8pt,22.25pt" to="-8pt,36.25pt" o:allowincell="f" strokecolor="red"/>
        </w:pict>
      </w:r>
      <w:r>
        <w:rPr>
          <w:noProof/>
          <w:color w:val="FF0000"/>
          <w:spacing w:val="-3"/>
        </w:rPr>
        <w:pict>
          <v:line id="_x0000_s2128" style="position:absolute;left:0;text-align:left;z-index:251756032" from="-8pt,11pt" to="-8pt,25pt" o:allowincell="f" strokecolor="red"/>
        </w:pict>
      </w:r>
      <w:r>
        <w:rPr>
          <w:noProof/>
          <w:color w:val="FF0000"/>
          <w:spacing w:val="-3"/>
        </w:rPr>
        <w:pict>
          <v:line id="_x0000_s2127" style="position:absolute;left:0;text-align:left;z-index:251755008" from="-8pt,-.25pt" to="-8pt,13.75pt" o:allowincell="f" strokecolor="red"/>
        </w:pict>
      </w:r>
      <w:r>
        <w:rPr>
          <w:color w:val="FF0000"/>
          <w:spacing w:val="-3"/>
        </w:rPr>
        <w:t>For NCAs, the review of timely notice requirements does not encompass the adequacy of the notice though all notices to applicants or beneficiaries must be adequate as defined in State policy.  Since adequate notice is not part of the NCA review, you are not required to examine the notice for such requirements as basis of the action, statement of hearing rights, etc., as outlined in Federal regulations and the State plan.  However, notify the local agency of any serious deficiencies in this area, if clearly noticeable.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33" style="position:absolute;left:0;text-align:left;z-index:251761152"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39" style="position:absolute;left:0;text-align:left;z-index:251767296" from="-8pt,54.85pt" to="-8pt,68.85pt" o:allowincell="f" strokecolor="red"/>
        </w:pict>
      </w:r>
      <w:r>
        <w:rPr>
          <w:noProof/>
          <w:color w:val="FF0000"/>
          <w:spacing w:val="-3"/>
        </w:rPr>
        <w:pict>
          <v:line id="_x0000_s2138" style="position:absolute;left:0;text-align:left;z-index:251766272" from="-8pt,43.6pt" to="-8pt,57.6pt" o:allowincell="f" strokecolor="red"/>
        </w:pict>
      </w:r>
      <w:r>
        <w:rPr>
          <w:noProof/>
          <w:color w:val="FF0000"/>
          <w:spacing w:val="-3"/>
        </w:rPr>
        <w:pict>
          <v:line id="_x0000_s2137" style="position:absolute;left:0;text-align:left;z-index:251765248" from="-8pt,33.1pt" to="-8pt,47.1pt" o:allowincell="f" strokecolor="red"/>
        </w:pict>
      </w:r>
      <w:r>
        <w:rPr>
          <w:noProof/>
          <w:color w:val="FF0000"/>
          <w:spacing w:val="-3"/>
        </w:rPr>
        <w:pict>
          <v:line id="_x0000_s2136" style="position:absolute;left:0;text-align:left;z-index:251764224" from="-8pt,21.85pt" to="-8pt,35.85pt" o:allowincell="f" strokecolor="red"/>
        </w:pict>
      </w:r>
      <w:r>
        <w:rPr>
          <w:noProof/>
          <w:color w:val="FF0000"/>
          <w:spacing w:val="-3"/>
        </w:rPr>
        <w:pict>
          <v:line id="_x0000_s2135" style="position:absolute;left:0;text-align:left;z-index:251763200" from="-8pt,11.35pt" to="-8pt,25.35pt" o:allowincell="f" strokecolor="red"/>
        </w:pict>
      </w:r>
      <w:r>
        <w:rPr>
          <w:noProof/>
          <w:color w:val="FF0000"/>
          <w:spacing w:val="-3"/>
        </w:rPr>
        <w:pict>
          <v:line id="_x0000_s2134" style="position:absolute;left:0;text-align:left;z-index:251762176" from="-8pt,.1pt" to="-8pt,14.1pt" o:allowincell="f" strokecolor="red"/>
        </w:pict>
      </w:r>
      <w:r>
        <w:rPr>
          <w:color w:val="FF0000"/>
          <w:spacing w:val="-3"/>
        </w:rPr>
        <w:t>A copy of the notice is the primary source document to establish adherence to the timely notice requirement.  When notices are automatically computer generated, review a listing of the notices sent or other computer information if a file copy of the notice is not in the agency records.  In lost record situations, adherence to the timely notice requirements are met if the reviewer can find evidence anywhere in the agency that a notice was sent timely, where required.  Otherwise, assume the timely notice requirement was not met.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40" style="position:absolute;left:0;text-align:left;z-index:251768320"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6" w:name="s_7740"/>
      <w:r>
        <w:rPr>
          <w:noProof/>
          <w:color w:val="FF0000"/>
          <w:spacing w:val="-3"/>
        </w:rPr>
        <w:pict>
          <v:line id="_x0000_s2141" style="position:absolute;left:0;text-align:left;z-index:251769344" from="-8pt,-.25pt" to="-8pt,13.75pt" o:allowincell="f" strokecolor="red"/>
        </w:pict>
      </w:r>
      <w:r>
        <w:rPr>
          <w:color w:val="FF0000"/>
          <w:spacing w:val="-3"/>
        </w:rPr>
        <w:t>7740</w:t>
      </w:r>
      <w:bookmarkEnd w:id="16"/>
      <w:r>
        <w:rPr>
          <w:color w:val="FF0000"/>
          <w:spacing w:val="-3"/>
        </w:rPr>
        <w:t>.</w:t>
      </w:r>
      <w:r>
        <w:rPr>
          <w:color w:val="FF0000"/>
          <w:spacing w:val="-3"/>
        </w:rPr>
        <w:tab/>
        <w:t>REPORTING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42" style="position:absolute;left:0;text-align:left;z-index:251770368"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45" style="position:absolute;left:0;text-align:left;z-index:251773440" from="-8pt,22.05pt" to="-8pt,36.05pt" o:allowincell="f" strokecolor="red"/>
        </w:pict>
      </w:r>
      <w:r>
        <w:rPr>
          <w:noProof/>
          <w:color w:val="FF0000"/>
          <w:spacing w:val="-3"/>
        </w:rPr>
        <w:pict>
          <v:line id="_x0000_s2144" style="position:absolute;left:0;text-align:left;z-index:251772416" from="-8pt,10.8pt" to="-8pt,24.8pt" o:allowincell="f" strokecolor="red"/>
        </w:pict>
      </w:r>
      <w:r>
        <w:rPr>
          <w:noProof/>
          <w:color w:val="FF0000"/>
          <w:spacing w:val="-3"/>
        </w:rPr>
        <w:pict>
          <v:line id="_x0000_s2143" style="position:absolute;left:0;text-align:left;z-index:251771392" from="-8pt,.3pt" to="-8pt,14.3pt" o:allowincell="f" strokecolor="red"/>
        </w:pict>
      </w:r>
      <w:r>
        <w:rPr>
          <w:color w:val="FF0000"/>
          <w:spacing w:val="-3"/>
        </w:rPr>
        <w:t>Submit a report with a descriptive narrative of the NCAs sampled, a causal analysis of the errors, and CAs taken to eliminate or reduce the errors.  See §7760 for CA process methodology.  The report is due to the RO by January 31 for the preceding annual period.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46" style="position:absolute;left:0;text-align:left;z-index:251774464"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7" w:name="s_7750"/>
      <w:r>
        <w:rPr>
          <w:noProof/>
          <w:color w:val="FF0000"/>
          <w:spacing w:val="-3"/>
        </w:rPr>
        <w:pict>
          <v:line id="_x0000_s2147" style="position:absolute;left:0;text-align:left;z-index:251775488" from="-8pt,-.15pt" to="-8pt,13.85pt" o:allowincell="f" strokecolor="red"/>
        </w:pict>
      </w:r>
      <w:r>
        <w:rPr>
          <w:color w:val="FF0000"/>
          <w:spacing w:val="-3"/>
        </w:rPr>
        <w:t>7750</w:t>
      </w:r>
      <w:bookmarkEnd w:id="17"/>
      <w:r>
        <w:rPr>
          <w:color w:val="FF0000"/>
          <w:spacing w:val="-3"/>
        </w:rPr>
        <w:t>.</w:t>
      </w:r>
      <w:r>
        <w:rPr>
          <w:color w:val="FF0000"/>
          <w:spacing w:val="-3"/>
        </w:rPr>
        <w:tab/>
        <w:t>REVIEW SCHEDULE/WORKSHEET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48" style="position:absolute;left:0;text-align:left;z-index:251776512"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52" style="position:absolute;left:0;text-align:left;z-index:251780608" from="-8pt,32.65pt" to="-8pt,46.65pt" o:allowincell="f" strokecolor="red"/>
        </w:pict>
      </w:r>
      <w:r>
        <w:rPr>
          <w:noProof/>
          <w:color w:val="FF0000"/>
          <w:spacing w:val="-3"/>
        </w:rPr>
        <w:pict>
          <v:line id="_x0000_s2151" style="position:absolute;left:0;text-align:left;z-index:251779584" from="-8pt,22.15pt" to="-8pt,36.15pt" o:allowincell="f" strokecolor="red"/>
        </w:pict>
      </w:r>
      <w:r>
        <w:rPr>
          <w:noProof/>
          <w:color w:val="FF0000"/>
          <w:spacing w:val="-3"/>
        </w:rPr>
        <w:pict>
          <v:line id="_x0000_s2150" style="position:absolute;left:0;text-align:left;z-index:251778560" from="-8pt,10.9pt" to="-8pt,24.9pt" o:allowincell="f" strokecolor="red"/>
        </w:pict>
      </w:r>
      <w:r>
        <w:rPr>
          <w:noProof/>
          <w:color w:val="FF0000"/>
          <w:spacing w:val="-3"/>
        </w:rPr>
        <w:pict>
          <v:line id="_x0000_s2149" style="position:absolute;left:0;text-align:left;z-index:251777536" from="-8pt,.4pt" to="-8pt,14.4pt" o:allowincell="f" strokecolor="red"/>
        </w:pict>
      </w:r>
      <w:r>
        <w:rPr>
          <w:color w:val="FF0000"/>
          <w:spacing w:val="-3"/>
        </w:rPr>
        <w:t>The Negative Case Action Review Schedule has been designed as a data entry form and worksheet for NCA reviews.  The instructions for completing it are in §7770.  Although it has been designed to facilitate the review process and simplify data collection, it is not required.  States may design their own review schedule/worksheet.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53" style="position:absolute;left:0;text-align:left;z-index:251781632"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18" w:name="s_7760"/>
      <w:r>
        <w:rPr>
          <w:noProof/>
          <w:color w:val="FF0000"/>
          <w:spacing w:val="-3"/>
        </w:rPr>
        <w:pict>
          <v:line id="_x0000_s2154" style="position:absolute;left:0;text-align:left;z-index:251782656" from="-8pt,.25pt" to="-8pt,14.25pt" o:allowincell="f" strokecolor="red"/>
        </w:pict>
      </w:r>
      <w:r>
        <w:rPr>
          <w:color w:val="FF0000"/>
          <w:spacing w:val="-3"/>
        </w:rPr>
        <w:t>7760</w:t>
      </w:r>
      <w:bookmarkEnd w:id="18"/>
      <w:r>
        <w:rPr>
          <w:color w:val="FF0000"/>
          <w:spacing w:val="-3"/>
        </w:rPr>
        <w:t>.</w:t>
      </w:r>
      <w:r>
        <w:rPr>
          <w:color w:val="FF0000"/>
          <w:spacing w:val="-3"/>
        </w:rPr>
        <w:tab/>
        <w:t>CORRECTIVE ACTION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55" style="position:absolute;left:0;text-align:left;z-index:251783680"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57" style="position:absolute;left:0;text-align:left;z-index:251785728" from="-8pt,11.25pt" to="-8pt,25.25pt" o:allowincell="f" strokecolor="red"/>
        </w:pict>
      </w:r>
      <w:r>
        <w:rPr>
          <w:noProof/>
          <w:color w:val="FF0000"/>
          <w:spacing w:val="-3"/>
        </w:rPr>
        <w:pict>
          <v:line id="_x0000_s2156" style="position:absolute;left:0;text-align:left;z-index:251784704" from="-8pt,0" to="-8pt,14pt" o:allowincell="f" strokecolor="red"/>
        </w:pict>
      </w:r>
      <w:r>
        <w:rPr>
          <w:color w:val="FF0000"/>
          <w:spacing w:val="-3"/>
        </w:rPr>
        <w:t>You may use the CA process outlined in §7050 or use an alternative process.  Include the process and methodology in the CA narrative of the NCA report.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58" style="position:absolute;left:0;text-align:left;z-index:251786752"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61" style="position:absolute;left:0;text-align:left;z-index:251789824" from="-8pt,21.8pt" to="-8pt,35.8pt" o:allowincell="f" strokecolor="red"/>
        </w:pict>
      </w:r>
      <w:r>
        <w:rPr>
          <w:noProof/>
          <w:color w:val="FF0000"/>
          <w:spacing w:val="-3"/>
        </w:rPr>
        <w:pict>
          <v:line id="_x0000_s2160" style="position:absolute;left:0;text-align:left;z-index:251788800" from="-8pt,11.3pt" to="-8pt,25.3pt" o:allowincell="f" strokecolor="red"/>
        </w:pict>
      </w:r>
      <w:r>
        <w:rPr>
          <w:noProof/>
          <w:color w:val="FF0000"/>
          <w:spacing w:val="-3"/>
        </w:rPr>
        <w:pict>
          <v:line id="_x0000_s2159" style="position:absolute;left:0;text-align:left;z-index:251787776" from="-8pt,.05pt" to="-8pt,14.05pt" o:allowincell="f" strokecolor="red"/>
        </w:pict>
      </w:r>
      <w:r>
        <w:rPr>
          <w:color w:val="FF0000"/>
          <w:spacing w:val="-3"/>
        </w:rPr>
        <w:t>The primary focus of the negative QC CA activity is on the identification of the error causes and the development of CAs designed to correct these causes.  Nonetheless, as with the active case review, correct individual case errors as identified.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62" style="position:absolute;left:0;text-align:left;z-index:251790848"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65" style="position:absolute;left:0;text-align:left;z-index:251793920" from="-8pt,22.15pt" to="-8pt,36.15pt" o:allowincell="f" strokecolor="red"/>
        </w:pict>
      </w:r>
      <w:r>
        <w:rPr>
          <w:noProof/>
          <w:color w:val="FF0000"/>
          <w:spacing w:val="-3"/>
        </w:rPr>
        <w:pict>
          <v:line id="_x0000_s2164" style="position:absolute;left:0;text-align:left;z-index:251792896" from="-8pt,10.9pt" to="-8pt,24.9pt" o:allowincell="f" strokecolor="red"/>
        </w:pict>
      </w:r>
      <w:r>
        <w:rPr>
          <w:noProof/>
          <w:color w:val="FF0000"/>
          <w:spacing w:val="-3"/>
        </w:rPr>
        <w:pict>
          <v:line id="_x0000_s2163" style="position:absolute;left:0;text-align:left;z-index:251791872" from="-8pt,.4pt" to="-8pt,14.4pt" o:allowincell="f" strokecolor="red"/>
        </w:pict>
      </w:r>
      <w:r>
        <w:rPr>
          <w:color w:val="FF0000"/>
          <w:spacing w:val="-3"/>
        </w:rPr>
        <w:t>The focus of CA may vary from increased or improved training to simplification or clarification of policy.  Your analysis of negative QC errors must provide indications of what specific CAs will be taken.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7-8-12</w:t>
      </w:r>
      <w:r>
        <w:rPr>
          <w:spacing w:val="-3"/>
        </w:rPr>
        <w:tab/>
        <w:t>Rev. 50</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7770.2</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960" w:hanging="960"/>
        <w:rPr>
          <w:color w:val="FF0000"/>
          <w:spacing w:val="-3"/>
        </w:rPr>
      </w:pPr>
      <w:bookmarkStart w:id="19" w:name="s_7770"/>
      <w:r>
        <w:rPr>
          <w:noProof/>
          <w:color w:val="FF0000"/>
          <w:spacing w:val="-3"/>
        </w:rPr>
        <w:pict>
          <v:line id="_x0000_s2167" style="position:absolute;left:0;text-align:left;z-index:251795968" from="-8pt,11.35pt" to="-8pt,25.35pt" o:allowincell="f" strokecolor="red"/>
        </w:pict>
      </w:r>
      <w:r>
        <w:rPr>
          <w:noProof/>
          <w:color w:val="FF0000"/>
          <w:spacing w:val="-3"/>
        </w:rPr>
        <w:pict>
          <v:line id="_x0000_s2166" style="position:absolute;left:0;text-align:left;z-index:251794944" from="-8pt,.1pt" to="-8pt,14.1pt" o:allowincell="f" strokecolor="red"/>
        </w:pict>
      </w:r>
      <w:r>
        <w:rPr>
          <w:color w:val="FF0000"/>
          <w:spacing w:val="-3"/>
        </w:rPr>
        <w:t>7770</w:t>
      </w:r>
      <w:bookmarkEnd w:id="19"/>
      <w:r>
        <w:rPr>
          <w:color w:val="FF0000"/>
          <w:spacing w:val="-3"/>
        </w:rPr>
        <w:t>.</w:t>
      </w:r>
      <w:r>
        <w:rPr>
          <w:color w:val="FF0000"/>
          <w:spacing w:val="-3"/>
        </w:rPr>
        <w:tab/>
        <w:t>INSTRUCTIONS FOR MEDICAID NEGATIVE CASE ACTION REVIEW SCHEDULE AND WORKSHEET (OPTIONAL)</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68" style="position:absolute;left:0;text-align:left;z-index:251796992"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20" w:name="s_7770_1"/>
      <w:r>
        <w:rPr>
          <w:noProof/>
          <w:color w:val="FF0000"/>
          <w:spacing w:val="-3"/>
        </w:rPr>
        <w:pict>
          <v:line id="_x0000_s2173" style="position:absolute;left:0;text-align:left;z-index:251802112" from="-8pt,43.65pt" to="-8pt,57.65pt" o:allowincell="f" strokecolor="red"/>
        </w:pict>
      </w:r>
      <w:r>
        <w:rPr>
          <w:noProof/>
          <w:color w:val="FF0000"/>
          <w:spacing w:val="-3"/>
        </w:rPr>
        <w:pict>
          <v:line id="_x0000_s2172" style="position:absolute;left:0;text-align:left;z-index:251801088" from="-8pt,33.15pt" to="-8pt,47.15pt" o:allowincell="f" strokecolor="red"/>
        </w:pict>
      </w:r>
      <w:r>
        <w:rPr>
          <w:noProof/>
          <w:color w:val="FF0000"/>
          <w:spacing w:val="-3"/>
        </w:rPr>
        <w:pict>
          <v:line id="_x0000_s2171" style="position:absolute;left:0;text-align:left;z-index:251800064" from="-8pt,21.9pt" to="-8pt,35.9pt" o:allowincell="f" strokecolor="red"/>
        </w:pict>
      </w:r>
      <w:r>
        <w:rPr>
          <w:noProof/>
          <w:color w:val="FF0000"/>
          <w:spacing w:val="-3"/>
        </w:rPr>
        <w:pict>
          <v:line id="_x0000_s2170" style="position:absolute;left:0;text-align:left;z-index:251799040" from="-8pt,10.65pt" to="-8pt,24.65pt" o:allowincell="f" strokecolor="red"/>
        </w:pict>
      </w:r>
      <w:r>
        <w:rPr>
          <w:noProof/>
          <w:color w:val="FF0000"/>
          <w:spacing w:val="-3"/>
        </w:rPr>
        <w:pict>
          <v:line id="_x0000_s2169" style="position:absolute;left:0;text-align:left;z-index:251798016" from="-8pt,.15pt" to="-8pt,14.15pt" o:allowincell="f" strokecolor="red"/>
        </w:pict>
      </w:r>
      <w:r>
        <w:rPr>
          <w:color w:val="FF0000"/>
          <w:spacing w:val="-3"/>
        </w:rPr>
        <w:t>7770.1</w:t>
      </w:r>
      <w:bookmarkEnd w:id="20"/>
      <w:r>
        <w:rPr>
          <w:color w:val="FF0000"/>
          <w:spacing w:val="-3"/>
        </w:rPr>
        <w:tab/>
      </w:r>
      <w:r>
        <w:rPr>
          <w:color w:val="FF0000"/>
          <w:spacing w:val="-3"/>
          <w:u w:val="single"/>
        </w:rPr>
        <w:t>General</w:t>
      </w:r>
      <w:r>
        <w:rPr>
          <w:color w:val="FF0000"/>
          <w:spacing w:val="-3"/>
        </w:rPr>
        <w:t>.--The Negative Case Action Review Schedule may be used to record specific case record data and as a worksheet when needed.  The schedule consists of five sections.  Section I is for case management information; section II is for identifying information; section III is for analysis of review activity; section IV is for documentation/narration; and section V is for optional additional coding.</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74" style="position:absolute;left:0;text-align:left;z-index:251803136"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78" style="position:absolute;left:0;text-align:left;z-index:251807232" from="-8pt,33.25pt" to="-8pt,47.25pt" o:allowincell="f" strokecolor="red"/>
        </w:pict>
      </w:r>
      <w:r>
        <w:rPr>
          <w:noProof/>
          <w:color w:val="FF0000"/>
          <w:spacing w:val="-3"/>
        </w:rPr>
        <w:pict>
          <v:line id="_x0000_s2177" style="position:absolute;left:0;text-align:left;z-index:251806208" from="-8pt,22pt" to="-8pt,36pt" o:allowincell="f" strokecolor="red"/>
        </w:pict>
      </w:r>
      <w:r>
        <w:rPr>
          <w:noProof/>
          <w:color w:val="FF0000"/>
          <w:spacing w:val="-3"/>
        </w:rPr>
        <w:pict>
          <v:line id="_x0000_s2176" style="position:absolute;left:0;text-align:left;z-index:251805184" from="-8pt,10.75pt" to="-8pt,24.75pt" o:allowincell="f" strokecolor="red"/>
        </w:pict>
      </w:r>
      <w:r>
        <w:rPr>
          <w:noProof/>
          <w:color w:val="FF0000"/>
          <w:spacing w:val="-3"/>
        </w:rPr>
        <w:pict>
          <v:line id="_x0000_s2175" style="position:absolute;left:0;text-align:left;z-index:251804160" from="-8pt,.25pt" to="-8pt,14.25pt" o:allowincell="f" strokecolor="red"/>
        </w:pict>
      </w:r>
      <w:r>
        <w:rPr>
          <w:color w:val="FF0000"/>
          <w:spacing w:val="-3"/>
        </w:rPr>
        <w:t>Certain types of NCAs are not subject to QC review.  These are normally eliminated in the sampling process.  However, if such cases reach the reviewer, complete only items A through E in section II and enter code 1, "Not Subject to Review/Listed in Error," in item P of section III.  No other entries are required.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79" style="position:absolute;left:0;text-align:left;z-index:251808256"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0" style="position:absolute;left:0;text-align:left;z-index:251809280" from="-8pt,.1pt" to="-8pt,14.1pt" o:allowincell="f" strokecolor="red"/>
        </w:pict>
      </w:r>
      <w:r>
        <w:rPr>
          <w:color w:val="FF0000"/>
          <w:spacing w:val="-3"/>
        </w:rPr>
        <w:t>If there is an area where information is not known, draw a line through the box.</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1" style="position:absolute;left:0;text-align:left;z-index:251810304"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bookmarkStart w:id="21" w:name="s_7770_2"/>
      <w:r>
        <w:rPr>
          <w:noProof/>
          <w:color w:val="FF0000"/>
          <w:spacing w:val="-3"/>
        </w:rPr>
        <w:pict>
          <v:line id="_x0000_s2182" style="position:absolute;left:0;text-align:left;z-index:251811328" from="-8pt,-.1pt" to="-8pt,13.9pt" o:allowincell="f" strokecolor="red"/>
        </w:pict>
      </w:r>
      <w:r>
        <w:rPr>
          <w:color w:val="FF0000"/>
          <w:spacing w:val="-3"/>
        </w:rPr>
        <w:t>7770.2</w:t>
      </w:r>
      <w:bookmarkEnd w:id="21"/>
      <w:r>
        <w:rPr>
          <w:color w:val="FF0000"/>
          <w:spacing w:val="-3"/>
        </w:rPr>
        <w:tab/>
      </w:r>
      <w:r>
        <w:rPr>
          <w:color w:val="FF0000"/>
          <w:spacing w:val="-3"/>
          <w:u w:val="single"/>
        </w:rPr>
        <w:t>Specific Instructions</w:t>
      </w:r>
      <w:r>
        <w:rPr>
          <w:color w:val="FF0000"/>
          <w:spacing w:val="-3"/>
        </w:rPr>
        <w: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3" style="position:absolute;left:0;text-align:left;z-index:251812352"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4" style="position:absolute;left:0;text-align:left;z-index:251813376"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5" style="position:absolute;left:0;text-align:left;z-index:251814400" from="-8pt,-.05pt" to="-8pt,13.95pt" o:allowincell="f" strokecolor="red"/>
        </w:pict>
      </w:r>
      <w:r>
        <w:rPr>
          <w:color w:val="FF0000"/>
          <w:spacing w:val="-3"/>
        </w:rPr>
        <w:tab/>
        <w:t>I.</w:t>
      </w:r>
      <w:r>
        <w:rPr>
          <w:color w:val="FF0000"/>
          <w:spacing w:val="-3"/>
        </w:rPr>
        <w:tab/>
      </w:r>
      <w:r>
        <w:rPr>
          <w:color w:val="FF0000"/>
          <w:spacing w:val="-3"/>
          <w:u w:val="single"/>
        </w:rPr>
        <w:t>Case Management Information</w:t>
      </w:r>
      <w:r>
        <w:rPr>
          <w:color w:val="FF0000"/>
          <w:spacing w:val="-3"/>
        </w:rPr>
        <w: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6" style="position:absolute;left:0;text-align:left;z-index:251815424"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7" style="position:absolute;left:0;text-align:left;z-index:251816448" from="-8pt,-.25pt" to="-8pt,13.75pt" o:allowincell="f" strokecolor="red"/>
        </w:pict>
      </w:r>
      <w:r>
        <w:rPr>
          <w:color w:val="FF0000"/>
          <w:spacing w:val="-3"/>
        </w:rPr>
        <w:tab/>
      </w:r>
      <w:r>
        <w:rPr>
          <w:color w:val="FF0000"/>
          <w:spacing w:val="-3"/>
        </w:rPr>
        <w:tab/>
        <w:t>1.</w:t>
      </w:r>
      <w:r>
        <w:rPr>
          <w:color w:val="FF0000"/>
          <w:spacing w:val="-3"/>
        </w:rPr>
        <w:tab/>
      </w:r>
      <w:r>
        <w:rPr>
          <w:color w:val="FF0000"/>
          <w:spacing w:val="-3"/>
          <w:u w:val="single"/>
        </w:rPr>
        <w:t>Case Name</w:t>
      </w:r>
      <w:r>
        <w:rPr>
          <w:color w:val="FF0000"/>
          <w:spacing w:val="-3"/>
        </w:rPr>
        <w:t>.--Enter the name of the applicant or beneficiary.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88" style="position:absolute;left:0;text-align:left;z-index:251817472"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0" style="position:absolute;left:0;text-align:left;z-index:251819520" from="-8pt,10.8pt" to="-8pt,24.8pt" o:allowincell="f" strokecolor="red"/>
        </w:pict>
      </w:r>
      <w:r>
        <w:rPr>
          <w:noProof/>
          <w:color w:val="FF0000"/>
          <w:spacing w:val="-3"/>
        </w:rPr>
        <w:pict>
          <v:line id="_x0000_s2189" style="position:absolute;left:0;text-align:left;z-index:251818496" from="-8pt,.3pt" to="-8pt,14.3pt" o:allowincell="f" strokecolor="red"/>
        </w:pict>
      </w:r>
      <w:r>
        <w:rPr>
          <w:color w:val="FF0000"/>
          <w:spacing w:val="-3"/>
        </w:rPr>
        <w:tab/>
      </w:r>
      <w:r>
        <w:rPr>
          <w:color w:val="FF0000"/>
          <w:spacing w:val="-3"/>
        </w:rPr>
        <w:tab/>
        <w:t>2.</w:t>
      </w:r>
      <w:r>
        <w:rPr>
          <w:color w:val="FF0000"/>
          <w:spacing w:val="-3"/>
        </w:rPr>
        <w:tab/>
      </w:r>
      <w:r>
        <w:rPr>
          <w:color w:val="FF0000"/>
          <w:spacing w:val="-3"/>
          <w:u w:val="single"/>
        </w:rPr>
        <w:t>Telephone Number</w:t>
      </w:r>
      <w:r>
        <w:rPr>
          <w:color w:val="FF0000"/>
          <w:spacing w:val="-3"/>
        </w:rPr>
        <w:t>.--Enter the telephone number at which the applicant/beneficiary can be reached.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1" style="position:absolute;left:0;text-align:left;z-index:251820544"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2" style="position:absolute;left:0;text-align:left;z-index:251821568" from="-8pt,.35pt" to="-8pt,14.35pt" o:allowincell="f" strokecolor="red"/>
        </w:pict>
      </w:r>
      <w:r>
        <w:rPr>
          <w:color w:val="FF0000"/>
          <w:spacing w:val="-3"/>
        </w:rPr>
        <w:tab/>
      </w:r>
      <w:r>
        <w:rPr>
          <w:color w:val="FF0000"/>
          <w:spacing w:val="-3"/>
        </w:rPr>
        <w:tab/>
        <w:t>3.</w:t>
      </w:r>
      <w:r>
        <w:rPr>
          <w:color w:val="FF0000"/>
          <w:spacing w:val="-3"/>
        </w:rPr>
        <w:tab/>
      </w:r>
      <w:r>
        <w:rPr>
          <w:color w:val="FF0000"/>
          <w:spacing w:val="-3"/>
          <w:u w:val="single"/>
        </w:rPr>
        <w:t>Mailing Address</w:t>
      </w:r>
      <w:r>
        <w:rPr>
          <w:color w:val="FF0000"/>
          <w:spacing w:val="-3"/>
        </w:rPr>
        <w:t>.--Enter the mailing address of the applicant or beneficiary.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3" style="position:absolute;left:0;text-align:left;z-index:251822592"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5" style="position:absolute;left:0;text-align:left;z-index:251824640" from="-8pt,11.35pt" to="-8pt,25.35pt" o:allowincell="f" strokecolor="red"/>
        </w:pict>
      </w:r>
      <w:r>
        <w:rPr>
          <w:noProof/>
          <w:color w:val="FF0000"/>
          <w:spacing w:val="-3"/>
        </w:rPr>
        <w:pict>
          <v:line id="_x0000_s2194" style="position:absolute;left:0;text-align:left;z-index:251823616" from="-8pt,.1pt" to="-8pt,14.1pt" o:allowincell="f" strokecolor="red"/>
        </w:pict>
      </w:r>
      <w:r>
        <w:rPr>
          <w:color w:val="FF0000"/>
          <w:spacing w:val="-3"/>
        </w:rPr>
        <w:tab/>
      </w:r>
      <w:r>
        <w:rPr>
          <w:color w:val="FF0000"/>
          <w:spacing w:val="-3"/>
        </w:rPr>
        <w:tab/>
        <w:t>4.</w:t>
      </w:r>
      <w:r>
        <w:rPr>
          <w:color w:val="FF0000"/>
          <w:spacing w:val="-3"/>
        </w:rPr>
        <w:tab/>
      </w:r>
      <w:r>
        <w:rPr>
          <w:color w:val="FF0000"/>
          <w:spacing w:val="-3"/>
          <w:u w:val="single"/>
        </w:rPr>
        <w:t>Actual Address/Directions to Locate</w:t>
      </w:r>
      <w:r>
        <w:rPr>
          <w:color w:val="FF0000"/>
          <w:spacing w:val="-3"/>
        </w:rPr>
        <w:t>.--Enter the actual address at which the applicant or beneficiary resides if different from that entered in item 3.  Enter the directions to this address.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6" style="position:absolute;left:0;text-align:left;z-index:251825664"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8" style="position:absolute;left:0;text-align:left;z-index:251827712" from="-8pt,10.65pt" to="-8pt,24.65pt" o:allowincell="f" strokecolor="red"/>
        </w:pict>
      </w:r>
      <w:r>
        <w:rPr>
          <w:noProof/>
          <w:color w:val="FF0000"/>
          <w:spacing w:val="-3"/>
        </w:rPr>
        <w:pict>
          <v:line id="_x0000_s2197" style="position:absolute;left:0;text-align:left;z-index:251826688" from="-8pt,.15pt" to="-8pt,14.15pt" o:allowincell="f" strokecolor="red"/>
        </w:pict>
      </w:r>
      <w:r>
        <w:rPr>
          <w:color w:val="FF0000"/>
          <w:spacing w:val="-3"/>
        </w:rPr>
        <w:tab/>
      </w:r>
      <w:r>
        <w:rPr>
          <w:color w:val="FF0000"/>
          <w:spacing w:val="-3"/>
        </w:rPr>
        <w:tab/>
        <w:t>5.</w:t>
      </w:r>
      <w:r>
        <w:rPr>
          <w:color w:val="FF0000"/>
          <w:spacing w:val="-3"/>
        </w:rPr>
        <w:tab/>
      </w:r>
      <w:r>
        <w:rPr>
          <w:color w:val="FF0000"/>
          <w:spacing w:val="-3"/>
          <w:u w:val="single"/>
        </w:rPr>
        <w:t>Date Assigned</w:t>
      </w:r>
      <w:r>
        <w:rPr>
          <w:color w:val="FF0000"/>
          <w:spacing w:val="-3"/>
        </w:rPr>
        <w:t>.--Enter the date (month, day, year) the case was assigned to the QC reviewer.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199" style="position:absolute;left:0;text-align:left;z-index:251828736"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01" style="position:absolute;left:0;text-align:left;z-index:251830784" from="-8pt,10.75pt" to="-8pt,24.75pt" o:allowincell="f" strokecolor="red"/>
        </w:pict>
      </w:r>
      <w:r>
        <w:rPr>
          <w:noProof/>
          <w:color w:val="FF0000"/>
          <w:spacing w:val="-3"/>
        </w:rPr>
        <w:pict>
          <v:line id="_x0000_s2200" style="position:absolute;left:0;text-align:left;z-index:251829760" from="-8pt,.25pt" to="-8pt,14.25pt" o:allowincell="f" strokecolor="red"/>
        </w:pict>
      </w:r>
      <w:r>
        <w:rPr>
          <w:color w:val="FF0000"/>
          <w:spacing w:val="-3"/>
        </w:rPr>
        <w:tab/>
      </w:r>
      <w:r>
        <w:rPr>
          <w:color w:val="FF0000"/>
          <w:spacing w:val="-3"/>
        </w:rPr>
        <w:tab/>
        <w:t>6.</w:t>
      </w:r>
      <w:r>
        <w:rPr>
          <w:color w:val="FF0000"/>
          <w:spacing w:val="-3"/>
        </w:rPr>
        <w:tab/>
      </w:r>
      <w:r>
        <w:rPr>
          <w:color w:val="FF0000"/>
          <w:spacing w:val="-3"/>
          <w:u w:val="single"/>
        </w:rPr>
        <w:t>Date Completed or Disposed of</w:t>
      </w:r>
      <w:r>
        <w:rPr>
          <w:color w:val="FF0000"/>
          <w:spacing w:val="-3"/>
        </w:rPr>
        <w:t>.--Enter the date (month, day, year) the review was completed or disposed of by the reviewer.  Enter the reviewer's name, code, or signature.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02" style="position:absolute;left:0;text-align:left;z-index:251831808"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04" style="position:absolute;left:0;text-align:left;z-index:251833856" from="-8pt,10.8pt" to="-8pt,24.8pt" o:allowincell="f" strokecolor="red"/>
        </w:pict>
      </w:r>
      <w:r>
        <w:rPr>
          <w:noProof/>
          <w:color w:val="FF0000"/>
          <w:spacing w:val="-3"/>
        </w:rPr>
        <w:pict>
          <v:line id="_x0000_s2203" style="position:absolute;left:0;text-align:left;z-index:251832832" from="-8pt,.3pt" to="-8pt,14.3pt" o:allowincell="f" strokecolor="red"/>
        </w:pict>
      </w:r>
      <w:r>
        <w:rPr>
          <w:color w:val="FF0000"/>
          <w:spacing w:val="-3"/>
        </w:rPr>
        <w:tab/>
      </w:r>
      <w:r>
        <w:rPr>
          <w:color w:val="FF0000"/>
          <w:spacing w:val="-3"/>
        </w:rPr>
        <w:tab/>
        <w:t>7.</w:t>
      </w:r>
      <w:r>
        <w:rPr>
          <w:color w:val="FF0000"/>
          <w:spacing w:val="-3"/>
        </w:rPr>
        <w:tab/>
      </w:r>
      <w:r>
        <w:rPr>
          <w:color w:val="FF0000"/>
          <w:spacing w:val="-3"/>
          <w:u w:val="single"/>
        </w:rPr>
        <w:t>Date Cleared</w:t>
      </w:r>
      <w:r>
        <w:rPr>
          <w:color w:val="FF0000"/>
          <w:spacing w:val="-3"/>
        </w:rPr>
        <w:t>.--Enter the date (month, day, year) the supervisor cleared the review for statistical processing.  Enter the supervisor's name, code, or signature.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05" style="position:absolute;left:0;text-align:left;z-index:251834880"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08" style="position:absolute;left:0;text-align:left;z-index:251837952" from="-8pt,22.1pt" to="-8pt,36.1pt" o:allowincell="f" strokecolor="red"/>
        </w:pict>
      </w:r>
      <w:r>
        <w:rPr>
          <w:noProof/>
          <w:color w:val="FF0000"/>
          <w:spacing w:val="-3"/>
        </w:rPr>
        <w:pict>
          <v:line id="_x0000_s2207" style="position:absolute;left:0;text-align:left;z-index:251836928" from="-8pt,10.85pt" to="-8pt,24.85pt" o:allowincell="f" strokecolor="red"/>
        </w:pict>
      </w:r>
      <w:r>
        <w:rPr>
          <w:noProof/>
          <w:color w:val="FF0000"/>
          <w:spacing w:val="-3"/>
        </w:rPr>
        <w:pict>
          <v:line id="_x0000_s2206" style="position:absolute;left:0;text-align:left;z-index:251835904" from="-8pt,.35pt" to="-8pt,14.35pt" o:allowincell="f" strokecolor="red"/>
        </w:pict>
      </w:r>
      <w:r>
        <w:rPr>
          <w:color w:val="FF0000"/>
          <w:spacing w:val="-3"/>
        </w:rPr>
        <w:tab/>
        <w:t>II.</w:t>
      </w:r>
      <w:r>
        <w:rPr>
          <w:color w:val="FF0000"/>
          <w:spacing w:val="-3"/>
        </w:rPr>
        <w:tab/>
      </w:r>
      <w:r>
        <w:rPr>
          <w:color w:val="FF0000"/>
          <w:spacing w:val="-3"/>
          <w:u w:val="single"/>
        </w:rPr>
        <w:t>Identifying Information</w:t>
      </w:r>
      <w:r>
        <w:rPr>
          <w:color w:val="FF0000"/>
          <w:spacing w:val="-3"/>
        </w:rPr>
        <w:t xml:space="preserve">.--Enter identifying information on each negative case in the sample.  Some of the information is provided by the State office.  Obtain other information from the case record.  Complete only items A through E in this section if the case is </w:t>
      </w:r>
      <w:r>
        <w:rPr>
          <w:color w:val="FF0000"/>
          <w:spacing w:val="-3"/>
          <w:u w:val="single"/>
        </w:rPr>
        <w:t>not</w:t>
      </w:r>
      <w:r>
        <w:rPr>
          <w:color w:val="FF0000"/>
          <w:spacing w:val="-3"/>
        </w:rPr>
        <w:t xml:space="preserve"> subject to review.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09" style="position:absolute;left:0;text-align:left;z-index:251838976"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0" style="position:absolute;left:0;text-align:left;z-index:251840000" from="-8pt,-.1pt" to="-8pt,13.9pt" o:allowincell="f" strokecolor="red"/>
        </w:pict>
      </w:r>
      <w:r>
        <w:rPr>
          <w:color w:val="FF0000"/>
          <w:spacing w:val="-3"/>
        </w:rPr>
        <w:tab/>
      </w:r>
      <w:r>
        <w:rPr>
          <w:color w:val="FF0000"/>
          <w:spacing w:val="-3"/>
        </w:rPr>
        <w:tab/>
        <w:t>A.</w:t>
      </w:r>
      <w:r>
        <w:rPr>
          <w:color w:val="FF0000"/>
          <w:spacing w:val="-3"/>
        </w:rPr>
        <w:tab/>
      </w:r>
      <w:r>
        <w:rPr>
          <w:color w:val="FF0000"/>
          <w:spacing w:val="-3"/>
          <w:u w:val="single"/>
        </w:rPr>
        <w:t>Review Number</w:t>
      </w:r>
      <w:r>
        <w:rPr>
          <w:color w:val="FF0000"/>
          <w:spacing w:val="-3"/>
        </w:rPr>
        <w:t>.--Enter the number assigned to this NCA.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1" style="position:absolute;left:0;text-align:left;z-index:251841024"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2212" style="position:absolute;left:0;text-align:left;z-index:251842048" from="-8pt,-.3pt" to="-8pt,13.7pt" o:allowincell="f" strokecolor="red"/>
        </w:pict>
      </w:r>
      <w:r>
        <w:rPr>
          <w:color w:val="FF0000"/>
          <w:spacing w:val="-3"/>
        </w:rPr>
        <w:tab/>
      </w:r>
      <w:r>
        <w:rPr>
          <w:color w:val="FF0000"/>
          <w:spacing w:val="-3"/>
        </w:rPr>
        <w:tab/>
        <w:t>B.</w:t>
      </w:r>
      <w:r>
        <w:rPr>
          <w:color w:val="FF0000"/>
          <w:spacing w:val="-3"/>
        </w:rPr>
        <w:tab/>
      </w:r>
      <w:r>
        <w:rPr>
          <w:color w:val="FF0000"/>
          <w:spacing w:val="-3"/>
          <w:u w:val="single"/>
        </w:rPr>
        <w:t>Case Number</w:t>
      </w:r>
      <w:r>
        <w:rPr>
          <w:color w:val="FF0000"/>
          <w:spacing w:val="-3"/>
        </w:rPr>
        <w:t>.--Enter the case number assigned by the local agency.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 xml:space="preserve">Rev. 50 </w:t>
      </w:r>
      <w:r>
        <w:rPr>
          <w:spacing w:val="-3"/>
        </w:rPr>
        <w:tab/>
        <w:t>7-8-13</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7770.2 (Cont.)</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3" style="position:absolute;left:0;text-align:left;z-index:251843072" from="-8pt,.1pt" to="-8pt,14.1pt" o:allowincell="f" strokecolor="red"/>
        </w:pict>
      </w:r>
      <w:r>
        <w:rPr>
          <w:color w:val="FF0000"/>
          <w:spacing w:val="-3"/>
        </w:rPr>
        <w:tab/>
      </w:r>
      <w:r>
        <w:rPr>
          <w:color w:val="FF0000"/>
          <w:spacing w:val="-3"/>
        </w:rPr>
        <w:tab/>
        <w:t>C.</w:t>
      </w:r>
      <w:r>
        <w:rPr>
          <w:color w:val="FF0000"/>
          <w:spacing w:val="-3"/>
        </w:rPr>
        <w:tab/>
      </w:r>
      <w:r>
        <w:rPr>
          <w:color w:val="FF0000"/>
          <w:spacing w:val="-3"/>
          <w:u w:val="single"/>
        </w:rPr>
        <w:t>State and Local Agency Code</w:t>
      </w:r>
      <w:r>
        <w:rPr>
          <w:color w:val="FF0000"/>
          <w:spacing w:val="-3"/>
        </w:rPr>
        <w: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4" style="position:absolute;left:0;text-align:left;z-index:251844096"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6" style="position:absolute;left:0;text-align:left;z-index:251846144" from="-8pt,11.15pt" to="-8pt,25.15pt" o:allowincell="f" strokecolor="red"/>
        </w:pict>
      </w:r>
      <w:r>
        <w:rPr>
          <w:noProof/>
          <w:color w:val="FF0000"/>
          <w:spacing w:val="-3"/>
        </w:rPr>
        <w:pict>
          <v:line id="_x0000_s2215" style="position:absolute;left:0;text-align:left;z-index:251845120" from="-8pt,-.1pt" to="-8pt,13.9pt" o:allowincell="f" strokecolor="red"/>
        </w:pict>
      </w:r>
      <w:r>
        <w:rPr>
          <w:color w:val="FF0000"/>
          <w:spacing w:val="-3"/>
        </w:rPr>
        <w:tab/>
      </w:r>
      <w:r>
        <w:rPr>
          <w:color w:val="FF0000"/>
          <w:spacing w:val="-3"/>
        </w:rPr>
        <w:tab/>
      </w:r>
      <w:r>
        <w:rPr>
          <w:color w:val="FF0000"/>
          <w:spacing w:val="-3"/>
        </w:rPr>
        <w:tab/>
        <w:t>1.</w:t>
      </w:r>
      <w:r>
        <w:rPr>
          <w:color w:val="FF0000"/>
          <w:spacing w:val="-3"/>
        </w:rPr>
        <w:tab/>
      </w:r>
      <w:r>
        <w:rPr>
          <w:color w:val="FF0000"/>
          <w:spacing w:val="-3"/>
          <w:u w:val="single"/>
        </w:rPr>
        <w:t>State Agency Code</w:t>
      </w:r>
      <w:r>
        <w:rPr>
          <w:color w:val="FF0000"/>
          <w:spacing w:val="-3"/>
        </w:rPr>
        <w:t>.--Enter the two-digit State code listed in the Integrated Quality Control Manual.</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7" style="position:absolute;left:0;text-align:left;z-index:251847168"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19" style="position:absolute;left:0;text-align:left;z-index:251849216" from="-8pt,11.2pt" to="-8pt,25.2pt" o:allowincell="f" strokecolor="red"/>
        </w:pict>
      </w:r>
      <w:r>
        <w:rPr>
          <w:noProof/>
          <w:color w:val="FF0000"/>
          <w:spacing w:val="-3"/>
        </w:rPr>
        <w:pict>
          <v:line id="_x0000_s2218" style="position:absolute;left:0;text-align:left;z-index:251848192" from="-8pt,-.05pt" to="-8pt,13.95pt" o:allowincell="f" strokecolor="red"/>
        </w:pict>
      </w:r>
      <w:r>
        <w:rPr>
          <w:color w:val="FF0000"/>
          <w:spacing w:val="-3"/>
        </w:rPr>
        <w:tab/>
      </w:r>
      <w:r>
        <w:rPr>
          <w:color w:val="FF0000"/>
          <w:spacing w:val="-3"/>
        </w:rPr>
        <w:tab/>
      </w:r>
      <w:r>
        <w:rPr>
          <w:color w:val="FF0000"/>
          <w:spacing w:val="-3"/>
        </w:rPr>
        <w:tab/>
        <w:t>2.</w:t>
      </w:r>
      <w:r>
        <w:rPr>
          <w:color w:val="FF0000"/>
          <w:spacing w:val="-3"/>
        </w:rPr>
        <w:tab/>
      </w:r>
      <w:r>
        <w:rPr>
          <w:color w:val="FF0000"/>
          <w:spacing w:val="-3"/>
          <w:u w:val="single"/>
        </w:rPr>
        <w:t>Local Agency Code</w:t>
      </w:r>
      <w:r>
        <w:rPr>
          <w:color w:val="FF0000"/>
          <w:spacing w:val="-3"/>
        </w:rPr>
        <w:t>.--Enter a four-digit code to identify the county, district, or other geographic or administrative area.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0" style="position:absolute;left:0;text-align:left;z-index:251850240"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1" style="position:absolute;left:0;text-align:left;z-index:251851264" from="-8pt,0" to="-8pt,14pt" o:allowincell="f" strokecolor="red"/>
        </w:pict>
      </w:r>
      <w:r>
        <w:rPr>
          <w:color w:val="FF0000"/>
          <w:spacing w:val="-3"/>
        </w:rPr>
        <w:tab/>
      </w:r>
      <w:r>
        <w:rPr>
          <w:color w:val="FF0000"/>
          <w:spacing w:val="-3"/>
        </w:rPr>
        <w:tab/>
        <w:t>D.</w:t>
      </w:r>
      <w:r>
        <w:rPr>
          <w:color w:val="FF0000"/>
          <w:spacing w:val="-3"/>
        </w:rPr>
        <w:tab/>
      </w:r>
      <w:r>
        <w:rPr>
          <w:color w:val="FF0000"/>
          <w:spacing w:val="-3"/>
          <w:u w:val="single"/>
        </w:rPr>
        <w:t>Program Type</w:t>
      </w:r>
      <w:r>
        <w:rPr>
          <w:color w:val="FF0000"/>
          <w:spacing w:val="-3"/>
        </w:rPr>
        <w:t>.--Enter a State optional program indicator.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2" style="position:absolute;left:0;text-align:left;z-index:251852288"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4" style="position:absolute;left:0;text-align:left;z-index:251854336" from="-8pt,11.05pt" to="-8pt,25.05pt" o:allowincell="f" strokecolor="red"/>
        </w:pict>
      </w:r>
      <w:r>
        <w:rPr>
          <w:noProof/>
          <w:color w:val="FF0000"/>
          <w:spacing w:val="-3"/>
        </w:rPr>
        <w:pict>
          <v:line id="_x0000_s2223" style="position:absolute;left:0;text-align:left;z-index:251853312" from="-8pt,-.2pt" to="-8pt,13.8pt" o:allowincell="f" strokecolor="red"/>
        </w:pict>
      </w:r>
      <w:r>
        <w:rPr>
          <w:color w:val="FF0000"/>
          <w:spacing w:val="-3"/>
        </w:rPr>
        <w:tab/>
      </w:r>
      <w:r>
        <w:rPr>
          <w:color w:val="FF0000"/>
          <w:spacing w:val="-3"/>
        </w:rPr>
        <w:tab/>
        <w:t>E.</w:t>
      </w:r>
      <w:r>
        <w:rPr>
          <w:color w:val="FF0000"/>
          <w:spacing w:val="-3"/>
        </w:rPr>
        <w:tab/>
      </w:r>
      <w:r>
        <w:rPr>
          <w:color w:val="FF0000"/>
          <w:spacing w:val="-3"/>
          <w:u w:val="single"/>
        </w:rPr>
        <w:t>Selection Month and Year</w:t>
      </w:r>
      <w:r>
        <w:rPr>
          <w:color w:val="FF0000"/>
          <w:spacing w:val="-3"/>
        </w:rPr>
        <w:t>.--Enter the month and year for which the case was selected for review.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5" style="position:absolute;left:0;text-align:left;z-index:251855360"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7" style="position:absolute;left:0;text-align:left;z-index:251857408" from="-8pt,11.1pt" to="-8pt,25.1pt" o:allowincell="f" strokecolor="red"/>
        </w:pict>
      </w:r>
      <w:r>
        <w:rPr>
          <w:noProof/>
          <w:color w:val="FF0000"/>
          <w:spacing w:val="-3"/>
        </w:rPr>
        <w:pict>
          <v:line id="_x0000_s2226" style="position:absolute;left:0;text-align:left;z-index:251856384" from="-8pt,-.15pt" to="-8pt,13.85pt" o:allowincell="f" strokecolor="red"/>
        </w:pict>
      </w:r>
      <w:r>
        <w:rPr>
          <w:color w:val="FF0000"/>
          <w:spacing w:val="-3"/>
        </w:rPr>
        <w:tab/>
      </w:r>
      <w:r>
        <w:rPr>
          <w:color w:val="FF0000"/>
          <w:spacing w:val="-3"/>
        </w:rPr>
        <w:tab/>
        <w:t>F.</w:t>
      </w:r>
      <w:r>
        <w:rPr>
          <w:color w:val="FF0000"/>
          <w:spacing w:val="-3"/>
        </w:rPr>
        <w:tab/>
      </w:r>
      <w:r>
        <w:rPr>
          <w:color w:val="FF0000"/>
          <w:spacing w:val="-3"/>
          <w:u w:val="single"/>
        </w:rPr>
        <w:t>Stratum</w:t>
      </w:r>
      <w:r>
        <w:rPr>
          <w:color w:val="FF0000"/>
          <w:spacing w:val="-3"/>
        </w:rPr>
        <w:t xml:space="preserve">.--If the sample is not stratified, draw a line through this box.  If it is stratified, enter the appropriate two-digit State code. </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28" style="position:absolute;left:0;text-align:left;z-index:251858432"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1" style="position:absolute;left:0;text-align:left;z-index:251861504" from="-8pt,21.65pt" to="-8pt,35.65pt" o:allowincell="f" strokecolor="red"/>
        </w:pict>
      </w:r>
      <w:r>
        <w:rPr>
          <w:noProof/>
          <w:color w:val="FF0000"/>
          <w:spacing w:val="-3"/>
        </w:rPr>
        <w:pict>
          <v:line id="_x0000_s2230" style="position:absolute;left:0;text-align:left;z-index:251860480" from="-8pt,11.15pt" to="-8pt,25.15pt" o:allowincell="f" strokecolor="red"/>
        </w:pict>
      </w:r>
      <w:r>
        <w:rPr>
          <w:noProof/>
          <w:color w:val="FF0000"/>
          <w:spacing w:val="-3"/>
        </w:rPr>
        <w:pict>
          <v:line id="_x0000_s2229" style="position:absolute;left:0;text-align:left;z-index:251859456" from="-8pt,-.1pt" to="-8pt,13.9pt" o:allowincell="f" strokecolor="red"/>
        </w:pict>
      </w:r>
      <w:r>
        <w:rPr>
          <w:color w:val="FF0000"/>
          <w:spacing w:val="-3"/>
        </w:rPr>
        <w:tab/>
      </w:r>
      <w:r>
        <w:rPr>
          <w:color w:val="FF0000"/>
          <w:spacing w:val="-3"/>
        </w:rPr>
        <w:tab/>
        <w:t>G.</w:t>
      </w:r>
      <w:r>
        <w:rPr>
          <w:color w:val="FF0000"/>
          <w:spacing w:val="-3"/>
        </w:rPr>
        <w:tab/>
      </w:r>
      <w:r>
        <w:rPr>
          <w:color w:val="FF0000"/>
          <w:spacing w:val="-3"/>
          <w:u w:val="single"/>
        </w:rPr>
        <w:t>Decision Date</w:t>
      </w:r>
      <w:r>
        <w:rPr>
          <w:color w:val="FF0000"/>
          <w:spacing w:val="-3"/>
        </w:rPr>
        <w:t>.--Enter the date (month, day, year) of the agency's decision to deny the application or to terminate assistance.  This is the date the agency first formally initiated a case action (letter or notice, closing authorization, etc.).</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2" style="position:absolute;left:0;text-align:left;z-index:251862528"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4" style="position:absolute;left:0;text-align:left;z-index:251864576" from="-8pt,10.7pt" to="-8pt,24.7pt" o:allowincell="f" strokecolor="red"/>
        </w:pict>
      </w:r>
      <w:r>
        <w:rPr>
          <w:noProof/>
          <w:color w:val="FF0000"/>
          <w:spacing w:val="-3"/>
        </w:rPr>
        <w:pict>
          <v:line id="_x0000_s2233" style="position:absolute;left:0;text-align:left;z-index:251863552" from="-8pt,.2pt" to="-8pt,14.2pt" o:allowincell="f" strokecolor="red"/>
        </w:pict>
      </w:r>
      <w:r>
        <w:rPr>
          <w:color w:val="FF0000"/>
          <w:spacing w:val="-3"/>
        </w:rPr>
        <w:tab/>
      </w:r>
      <w:r>
        <w:rPr>
          <w:color w:val="FF0000"/>
          <w:spacing w:val="-3"/>
        </w:rPr>
        <w:tab/>
        <w:t>H.</w:t>
      </w:r>
      <w:r>
        <w:rPr>
          <w:color w:val="FF0000"/>
          <w:spacing w:val="-3"/>
        </w:rPr>
        <w:tab/>
      </w:r>
      <w:r>
        <w:rPr>
          <w:color w:val="FF0000"/>
          <w:spacing w:val="-3"/>
          <w:u w:val="single"/>
        </w:rPr>
        <w:t>Effective Date</w:t>
      </w:r>
      <w:r>
        <w:rPr>
          <w:color w:val="FF0000"/>
          <w:spacing w:val="-3"/>
        </w:rPr>
        <w:t>.--Enter the date (month, day, year) the agency's action to deny or terminate assistance became effective.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5" style="position:absolute;left:0;text-align:left;z-index:251865600"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6" style="position:absolute;left:0;text-align:left;z-index:251866624" from="-8pt,.3pt" to="-8pt,14.3pt" o:allowincell="f" strokecolor="red"/>
        </w:pict>
      </w:r>
      <w:r>
        <w:rPr>
          <w:color w:val="FF0000"/>
          <w:spacing w:val="-3"/>
        </w:rPr>
        <w:tab/>
      </w:r>
      <w:r>
        <w:rPr>
          <w:color w:val="FF0000"/>
          <w:spacing w:val="-3"/>
        </w:rPr>
        <w:tab/>
        <w:t>I.</w:t>
      </w:r>
      <w:r>
        <w:rPr>
          <w:color w:val="FF0000"/>
          <w:spacing w:val="-3"/>
        </w:rPr>
        <w:tab/>
      </w:r>
      <w:r>
        <w:rPr>
          <w:color w:val="FF0000"/>
          <w:spacing w:val="-3"/>
          <w:u w:val="single"/>
        </w:rPr>
        <w:t>Action Type</w:t>
      </w:r>
      <w:r>
        <w:rPr>
          <w:color w:val="FF0000"/>
          <w:spacing w:val="-3"/>
        </w:rPr>
        <w:t>.--Enter the appropriate code: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7" style="position:absolute;left:0;text-align:left;z-index:251867648"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39" style="position:absolute;left:0;text-align:left;z-index:251869696" from="-8pt,11.3pt" to="-8pt,25.3pt" o:allowincell="f" strokecolor="red"/>
        </w:pict>
      </w:r>
      <w:r>
        <w:rPr>
          <w:noProof/>
          <w:color w:val="FF0000"/>
          <w:spacing w:val="-3"/>
        </w:rPr>
        <w:pict>
          <v:line id="_x0000_s2238" style="position:absolute;left:0;text-align:left;z-index:251868672" from="-8pt,.05pt" to="-8pt,14.05pt" o:allowincell="f" strokecolor="red"/>
        </w:pict>
      </w:r>
      <w:r>
        <w:rPr>
          <w:color w:val="FF0000"/>
          <w:spacing w:val="-3"/>
        </w:rPr>
        <w:tab/>
      </w:r>
      <w:r>
        <w:rPr>
          <w:color w:val="FF0000"/>
          <w:spacing w:val="-3"/>
        </w:rPr>
        <w:tab/>
      </w:r>
      <w:r>
        <w:rPr>
          <w:color w:val="FF0000"/>
          <w:spacing w:val="-3"/>
        </w:rPr>
        <w:tab/>
        <w:t>1 -</w:t>
      </w:r>
      <w:r>
        <w:rPr>
          <w:color w:val="FF0000"/>
          <w:spacing w:val="-3"/>
        </w:rPr>
        <w:tab/>
      </w:r>
      <w:r>
        <w:rPr>
          <w:color w:val="FF0000"/>
          <w:spacing w:val="-3"/>
          <w:u w:val="single"/>
        </w:rPr>
        <w:t>Application Denied</w:t>
      </w:r>
      <w:r>
        <w:rPr>
          <w:color w:val="FF0000"/>
          <w:spacing w:val="-3"/>
        </w:rPr>
        <w:t>.--Enter this code if the request for medical assistance was rejected because the agency determined that the applicant was ineligible.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40" style="position:absolute;left:0;text-align:left;z-index:251870720"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42" style="position:absolute;left:0;text-align:left;z-index:251872768" from="-8pt,11.35pt" to="-8pt,25.35pt" o:allowincell="f" strokecolor="red"/>
        </w:pict>
      </w:r>
      <w:r>
        <w:rPr>
          <w:noProof/>
          <w:color w:val="FF0000"/>
          <w:spacing w:val="-3"/>
        </w:rPr>
        <w:pict>
          <v:line id="_x0000_s2241" style="position:absolute;left:0;text-align:left;z-index:251871744" from="-8pt,.1pt" to="-8pt,14.1pt" o:allowincell="f" strokecolor="red"/>
        </w:pict>
      </w:r>
      <w:r>
        <w:rPr>
          <w:color w:val="FF0000"/>
          <w:spacing w:val="-3"/>
        </w:rPr>
        <w:tab/>
      </w:r>
      <w:r>
        <w:rPr>
          <w:color w:val="FF0000"/>
          <w:spacing w:val="-3"/>
        </w:rPr>
        <w:tab/>
      </w:r>
      <w:r>
        <w:rPr>
          <w:color w:val="FF0000"/>
          <w:spacing w:val="-3"/>
        </w:rPr>
        <w:tab/>
        <w:t>2 -</w:t>
      </w:r>
      <w:r>
        <w:rPr>
          <w:color w:val="FF0000"/>
          <w:spacing w:val="-3"/>
        </w:rPr>
        <w:tab/>
      </w:r>
      <w:r>
        <w:rPr>
          <w:color w:val="FF0000"/>
          <w:spacing w:val="-3"/>
          <w:u w:val="single"/>
        </w:rPr>
        <w:t>Terminated Case</w:t>
      </w:r>
      <w:r>
        <w:rPr>
          <w:color w:val="FF0000"/>
          <w:spacing w:val="-3"/>
        </w:rPr>
        <w:t>.--Enter this code for cases in which the agency has terminated medical assistance.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43" style="position:absolute;left:0;text-align:left;z-index:251873792"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45" style="position:absolute;left:0;text-align:left;z-index:251875840" from="-8pt,10.65pt" to="-8pt,24.65pt" o:allowincell="f" strokecolor="red"/>
        </w:pict>
      </w:r>
      <w:r>
        <w:rPr>
          <w:noProof/>
          <w:color w:val="FF0000"/>
          <w:spacing w:val="-3"/>
        </w:rPr>
        <w:pict>
          <v:line id="_x0000_s2244" style="position:absolute;left:0;text-align:left;z-index:251874816" from="-8pt,.15pt" to="-8pt,14.15pt" o:allowincell="f" strokecolor="red"/>
        </w:pict>
      </w:r>
      <w:r>
        <w:rPr>
          <w:color w:val="FF0000"/>
          <w:spacing w:val="-3"/>
        </w:rPr>
        <w:tab/>
      </w:r>
      <w:r>
        <w:rPr>
          <w:color w:val="FF0000"/>
          <w:spacing w:val="-3"/>
        </w:rPr>
        <w:tab/>
        <w:t>J.</w:t>
      </w:r>
      <w:r>
        <w:rPr>
          <w:color w:val="FF0000"/>
          <w:spacing w:val="-3"/>
        </w:rPr>
        <w:tab/>
      </w:r>
      <w:r>
        <w:rPr>
          <w:color w:val="FF0000"/>
          <w:spacing w:val="-3"/>
          <w:u w:val="single"/>
        </w:rPr>
        <w:t>Case Members</w:t>
      </w:r>
      <w:r>
        <w:rPr>
          <w:color w:val="FF0000"/>
          <w:spacing w:val="-3"/>
        </w:rPr>
        <w:t>.--Enter the number of persons whose needs, income, and resources were considered in the agency's decision to deny the application or to terminate assistance.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46" style="position:absolute;left:0;text-align:left;z-index:251876864"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49" style="position:absolute;left:0;text-align:left;z-index:251879936" from="-8pt,22pt" to="-8pt,36pt" o:allowincell="f" strokecolor="red"/>
        </w:pict>
      </w:r>
      <w:r>
        <w:rPr>
          <w:noProof/>
          <w:color w:val="FF0000"/>
          <w:spacing w:val="-3"/>
        </w:rPr>
        <w:pict>
          <v:line id="_x0000_s2248" style="position:absolute;left:0;text-align:left;z-index:251878912" from="-8pt,10.75pt" to="-8pt,24.75pt" o:allowincell="f" strokecolor="red"/>
        </w:pict>
      </w:r>
      <w:r>
        <w:rPr>
          <w:noProof/>
          <w:color w:val="FF0000"/>
          <w:spacing w:val="-3"/>
        </w:rPr>
        <w:pict>
          <v:line id="_x0000_s2247" style="position:absolute;left:0;text-align:left;z-index:251877888" from="-8pt,.25pt" to="-8pt,14.25pt" o:allowincell="f" strokecolor="red"/>
        </w:pict>
      </w:r>
      <w:r>
        <w:rPr>
          <w:color w:val="FF0000"/>
          <w:spacing w:val="-3"/>
        </w:rPr>
        <w:tab/>
      </w:r>
      <w:r>
        <w:rPr>
          <w:color w:val="FF0000"/>
          <w:spacing w:val="-3"/>
        </w:rPr>
        <w:tab/>
        <w:t>K.</w:t>
      </w:r>
      <w:r>
        <w:rPr>
          <w:color w:val="FF0000"/>
          <w:spacing w:val="-3"/>
        </w:rPr>
        <w:tab/>
      </w:r>
      <w:r>
        <w:rPr>
          <w:color w:val="FF0000"/>
          <w:spacing w:val="-3"/>
          <w:u w:val="single"/>
        </w:rPr>
        <w:t>Eligibility Coverage Code</w:t>
      </w:r>
      <w:r>
        <w:rPr>
          <w:color w:val="FF0000"/>
          <w:spacing w:val="-3"/>
        </w:rPr>
        <w:t>.--Enter the two-digit coverage code for which the case was found eligible prior to termination.  The codes may be found in §7272.  (If more than one coverage code is appropriate, use code 98.)  For a denied case, draw a line through the box.</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50" style="position:absolute;left:0;text-align:left;z-index:251880960"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53" style="position:absolute;left:0;text-align:left;z-index:251884032" from="-8pt,22.3pt" to="-8pt,36.3pt" o:allowincell="f" strokecolor="red"/>
        </w:pict>
      </w:r>
      <w:r>
        <w:rPr>
          <w:noProof/>
          <w:color w:val="FF0000"/>
          <w:spacing w:val="-3"/>
        </w:rPr>
        <w:pict>
          <v:line id="_x0000_s2252" style="position:absolute;left:0;text-align:left;z-index:251883008" from="-8pt,11.05pt" to="-8pt,25.05pt" o:allowincell="f" strokecolor="red"/>
        </w:pict>
      </w:r>
      <w:r>
        <w:rPr>
          <w:noProof/>
          <w:color w:val="FF0000"/>
          <w:spacing w:val="-3"/>
        </w:rPr>
        <w:pict>
          <v:line id="_x0000_s2251" style="position:absolute;left:0;text-align:left;z-index:251881984" from="-8pt,-.2pt" to="-8pt,13.8pt" o:allowincell="f" strokecolor="red"/>
        </w:pict>
      </w:r>
      <w:r>
        <w:rPr>
          <w:color w:val="FF0000"/>
          <w:spacing w:val="-3"/>
        </w:rPr>
        <w:tab/>
        <w:t>III.</w:t>
      </w:r>
      <w:r>
        <w:rPr>
          <w:color w:val="FF0000"/>
          <w:spacing w:val="-3"/>
        </w:rPr>
        <w:tab/>
      </w:r>
      <w:r>
        <w:rPr>
          <w:color w:val="FF0000"/>
          <w:spacing w:val="-3"/>
          <w:u w:val="single"/>
        </w:rPr>
        <w:t>Analysis of Review Activity</w:t>
      </w:r>
      <w:r>
        <w:rPr>
          <w:color w:val="FF0000"/>
          <w:spacing w:val="-3"/>
        </w:rPr>
        <w:t>.--This section provides for coding of notice requirements and the validity of the agency's action to deny or terminate assistance.  Complete only item P in this section if the case is listed in error.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54" style="position:absolute;left:0;text-align:left;z-index:251885056"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56" style="position:absolute;left:0;text-align:left;z-index:251887104" from="-8pt,11.35pt" to="-8pt,25.35pt" o:allowincell="f" strokecolor="red"/>
        </w:pict>
      </w:r>
      <w:r>
        <w:rPr>
          <w:noProof/>
          <w:color w:val="FF0000"/>
          <w:spacing w:val="-3"/>
        </w:rPr>
        <w:pict>
          <v:line id="_x0000_s2255" style="position:absolute;left:0;text-align:left;z-index:251886080" from="-8pt,.1pt" to="-8pt,14.1pt" o:allowincell="f" strokecolor="red"/>
        </w:pict>
      </w:r>
      <w:r>
        <w:rPr>
          <w:color w:val="FF0000"/>
          <w:spacing w:val="-3"/>
        </w:rPr>
        <w:tab/>
      </w:r>
      <w:r>
        <w:rPr>
          <w:color w:val="FF0000"/>
          <w:spacing w:val="-3"/>
        </w:rPr>
        <w:tab/>
        <w:t>L.</w:t>
      </w:r>
      <w:r>
        <w:rPr>
          <w:color w:val="FF0000"/>
          <w:spacing w:val="-3"/>
        </w:rPr>
        <w:tab/>
      </w:r>
      <w:r>
        <w:rPr>
          <w:color w:val="FF0000"/>
          <w:spacing w:val="-3"/>
          <w:u w:val="single"/>
        </w:rPr>
        <w:t>Notice Requirements</w:t>
      </w:r>
      <w:r>
        <w:rPr>
          <w:color w:val="FF0000"/>
          <w:spacing w:val="-3"/>
        </w:rPr>
        <w:t>.--Enter the appropriate code to indicate if timely notice compliance requirements were met.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57" style="position:absolute;left:0;text-align:left;z-index:251888128"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2259" style="position:absolute;left:0;text-align:left;z-index:251890176" from="-8pt,10.7pt" to="-8pt,24.7pt" o:allowincell="f" strokecolor="red"/>
        </w:pict>
      </w:r>
      <w:r>
        <w:rPr>
          <w:noProof/>
          <w:color w:val="FF0000"/>
          <w:spacing w:val="-3"/>
        </w:rPr>
        <w:pict>
          <v:line id="_x0000_s2258" style="position:absolute;left:0;text-align:left;z-index:251889152" from="-8pt,.2pt" to="-8pt,14.2pt" o:allowincell="f" strokecolor="red"/>
        </w:pict>
      </w:r>
      <w:r>
        <w:rPr>
          <w:color w:val="FF0000"/>
          <w:spacing w:val="-3"/>
        </w:rPr>
        <w:tab/>
      </w:r>
      <w:r>
        <w:rPr>
          <w:color w:val="FF0000"/>
          <w:spacing w:val="-3"/>
        </w:rPr>
        <w:tab/>
      </w:r>
      <w:r>
        <w:rPr>
          <w:color w:val="FF0000"/>
          <w:spacing w:val="-3"/>
        </w:rPr>
        <w:tab/>
        <w:t>1 -</w:t>
      </w:r>
      <w:r>
        <w:rPr>
          <w:color w:val="FF0000"/>
          <w:spacing w:val="-3"/>
        </w:rPr>
        <w:tab/>
      </w:r>
      <w:r>
        <w:rPr>
          <w:color w:val="FF0000"/>
          <w:spacing w:val="-3"/>
          <w:u w:val="single"/>
        </w:rPr>
        <w:t>Not Applicable</w:t>
      </w:r>
      <w:r>
        <w:rPr>
          <w:color w:val="FF0000"/>
          <w:spacing w:val="-3"/>
        </w:rPr>
        <w:t>.--Enter this code if a timely notice period is not required under permissible State practice or the action under review is a denied application.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7-8-14</w:t>
      </w:r>
      <w:r>
        <w:rPr>
          <w:spacing w:val="-3"/>
        </w:rPr>
        <w:tab/>
        <w:t xml:space="preserve">Rev. 50 </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7770.2 (Cont.)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61" style="position:absolute;left:0;text-align:left;z-index:251892224" from="-8pt,11.35pt" to="-8pt,25.35pt" o:allowincell="f" strokecolor="red"/>
        </w:pict>
      </w:r>
      <w:r>
        <w:rPr>
          <w:noProof/>
          <w:color w:val="FF0000"/>
          <w:spacing w:val="-3"/>
        </w:rPr>
        <w:pict>
          <v:line id="_x0000_s2260" style="position:absolute;left:0;text-align:left;z-index:251891200" from="-8pt,.1pt" to="-8pt,14.1pt" o:allowincell="f" strokecolor="red"/>
        </w:pict>
      </w:r>
      <w:r>
        <w:rPr>
          <w:color w:val="FF0000"/>
          <w:spacing w:val="-3"/>
        </w:rPr>
        <w:tab/>
      </w:r>
      <w:r>
        <w:rPr>
          <w:color w:val="FF0000"/>
          <w:spacing w:val="-3"/>
        </w:rPr>
        <w:tab/>
      </w:r>
      <w:r>
        <w:rPr>
          <w:color w:val="FF0000"/>
          <w:spacing w:val="-3"/>
        </w:rPr>
        <w:tab/>
        <w:t>2 -</w:t>
      </w:r>
      <w:r>
        <w:rPr>
          <w:color w:val="FF0000"/>
          <w:spacing w:val="-3"/>
        </w:rPr>
        <w:tab/>
      </w:r>
      <w:r>
        <w:rPr>
          <w:color w:val="FF0000"/>
          <w:spacing w:val="-3"/>
          <w:u w:val="single"/>
        </w:rPr>
        <w:t>Compliance</w:t>
      </w:r>
      <w:r>
        <w:rPr>
          <w:color w:val="FF0000"/>
          <w:spacing w:val="-3"/>
        </w:rPr>
        <w:t>.--Enter this code if the agency followed timely notice and hearing requirements.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62" style="position:absolute;left:0;text-align:left;z-index:251893248"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66" style="position:absolute;left:0;text-align:left;z-index:251897344" from="-8pt,33.15pt" to="-8pt,47.15pt" o:allowincell="f" strokecolor="red"/>
        </w:pict>
      </w:r>
      <w:r>
        <w:rPr>
          <w:noProof/>
          <w:color w:val="FF0000"/>
          <w:spacing w:val="-3"/>
        </w:rPr>
        <w:pict>
          <v:line id="_x0000_s2265" style="position:absolute;left:0;text-align:left;z-index:251896320" from="-8pt,21.9pt" to="-8pt,35.9pt" o:allowincell="f" strokecolor="red"/>
        </w:pict>
      </w:r>
      <w:r>
        <w:rPr>
          <w:noProof/>
          <w:color w:val="FF0000"/>
          <w:spacing w:val="-3"/>
        </w:rPr>
        <w:pict>
          <v:line id="_x0000_s2264" style="position:absolute;left:0;text-align:left;z-index:251895296" from="-8pt,10.65pt" to="-8pt,24.65pt" o:allowincell="f" strokecolor="red"/>
        </w:pict>
      </w:r>
      <w:r>
        <w:rPr>
          <w:noProof/>
          <w:color w:val="FF0000"/>
          <w:spacing w:val="-3"/>
        </w:rPr>
        <w:pict>
          <v:line id="_x0000_s2263" style="position:absolute;left:0;text-align:left;z-index:251894272" from="-8pt,.15pt" to="-8pt,14.15pt" o:allowincell="f" strokecolor="red"/>
        </w:pict>
      </w:r>
      <w:r>
        <w:rPr>
          <w:color w:val="FF0000"/>
          <w:spacing w:val="-3"/>
        </w:rPr>
        <w:tab/>
      </w:r>
      <w:r>
        <w:rPr>
          <w:color w:val="FF0000"/>
          <w:spacing w:val="-3"/>
        </w:rPr>
        <w:tab/>
      </w:r>
      <w:r>
        <w:rPr>
          <w:color w:val="FF0000"/>
          <w:spacing w:val="-3"/>
        </w:rPr>
        <w:tab/>
        <w:t>3 -</w:t>
      </w:r>
      <w:r>
        <w:rPr>
          <w:color w:val="FF0000"/>
          <w:spacing w:val="-3"/>
        </w:rPr>
        <w:tab/>
      </w:r>
      <w:r>
        <w:rPr>
          <w:color w:val="FF0000"/>
          <w:spacing w:val="-3"/>
          <w:u w:val="single"/>
        </w:rPr>
        <w:t>Notice Not Sent</w:t>
      </w:r>
      <w:r>
        <w:rPr>
          <w:color w:val="FF0000"/>
          <w:spacing w:val="-3"/>
        </w:rPr>
        <w:t>.--Enter this code if the agency did not send an advance notice to the beneficiary.  Use this code when there is no documentation in the agency that proves that an advance notice was sent.  This code also applies in situations where the case record cannot be found and no documentation of timely notice exists in the agency.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67" style="position:absolute;left:0;text-align:left;z-index:251898368"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0" style="position:absolute;left:0;text-align:left;z-index:251901440" from="-8pt,21.75pt" to="-8pt,35.75pt" o:allowincell="f" strokecolor="red"/>
        </w:pict>
      </w:r>
      <w:r>
        <w:rPr>
          <w:noProof/>
          <w:color w:val="FF0000"/>
          <w:spacing w:val="-3"/>
        </w:rPr>
        <w:pict>
          <v:line id="_x0000_s2269" style="position:absolute;left:0;text-align:left;z-index:251900416" from="-8pt,11.25pt" to="-8pt,25.25pt" o:allowincell="f" strokecolor="red"/>
        </w:pict>
      </w:r>
      <w:r>
        <w:rPr>
          <w:noProof/>
          <w:color w:val="FF0000"/>
          <w:spacing w:val="-3"/>
        </w:rPr>
        <w:pict>
          <v:line id="_x0000_s2268" style="position:absolute;left:0;text-align:left;z-index:251899392" from="-8pt,0" to="-8pt,14pt" o:allowincell="f" strokecolor="red"/>
        </w:pict>
      </w:r>
      <w:r>
        <w:rPr>
          <w:color w:val="FF0000"/>
          <w:spacing w:val="-3"/>
        </w:rPr>
        <w:tab/>
      </w:r>
      <w:r>
        <w:rPr>
          <w:color w:val="FF0000"/>
          <w:spacing w:val="-3"/>
        </w:rPr>
        <w:tab/>
      </w:r>
      <w:r>
        <w:rPr>
          <w:color w:val="FF0000"/>
          <w:spacing w:val="-3"/>
        </w:rPr>
        <w:tab/>
        <w:t>4 -</w:t>
      </w:r>
      <w:r>
        <w:rPr>
          <w:color w:val="FF0000"/>
          <w:spacing w:val="-3"/>
        </w:rPr>
        <w:tab/>
      </w:r>
      <w:r>
        <w:rPr>
          <w:color w:val="FF0000"/>
          <w:spacing w:val="-3"/>
          <w:u w:val="single"/>
        </w:rPr>
        <w:t>Assistance Terminated Prior to Expiration of Notice (or Hearing) Period</w:t>
      </w:r>
      <w:r>
        <w:rPr>
          <w:color w:val="FF0000"/>
          <w:spacing w:val="-3"/>
        </w:rPr>
        <w:t>.--Enter this code if a notice was sent timely but the effective date of the action to terminate assistance (item H) was prior to the expiration date of the notice period.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1" style="position:absolute;left:0;text-align:left;z-index:251902464"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4" style="position:absolute;left:0;text-align:left;z-index:251905536" from="-8pt,22.05pt" to="-8pt,36.05pt" o:allowincell="f" strokecolor="red"/>
        </w:pict>
      </w:r>
      <w:r>
        <w:rPr>
          <w:noProof/>
          <w:color w:val="FF0000"/>
          <w:spacing w:val="-3"/>
        </w:rPr>
        <w:pict>
          <v:line id="_x0000_s2273" style="position:absolute;left:0;text-align:left;z-index:251904512" from="-8pt,10.8pt" to="-8pt,24.8pt" o:allowincell="f" strokecolor="red"/>
        </w:pict>
      </w:r>
      <w:r>
        <w:rPr>
          <w:noProof/>
          <w:color w:val="FF0000"/>
          <w:spacing w:val="-3"/>
        </w:rPr>
        <w:pict>
          <v:line id="_x0000_s2272" style="position:absolute;left:0;text-align:left;z-index:251903488" from="-8pt,.3pt" to="-8pt,14.3pt" o:allowincell="f" strokecolor="red"/>
        </w:pict>
      </w:r>
      <w:r>
        <w:rPr>
          <w:color w:val="FF0000"/>
          <w:spacing w:val="-3"/>
        </w:rPr>
        <w:tab/>
      </w:r>
      <w:r>
        <w:rPr>
          <w:color w:val="FF0000"/>
          <w:spacing w:val="-3"/>
        </w:rPr>
        <w:tab/>
        <w:t>M.</w:t>
      </w:r>
      <w:r>
        <w:rPr>
          <w:color w:val="FF0000"/>
          <w:spacing w:val="-3"/>
        </w:rPr>
        <w:tab/>
      </w:r>
      <w:r>
        <w:rPr>
          <w:color w:val="FF0000"/>
          <w:spacing w:val="-3"/>
          <w:u w:val="single"/>
        </w:rPr>
        <w:t>Recorded Reason for Action</w:t>
      </w:r>
      <w:r>
        <w:rPr>
          <w:color w:val="FF0000"/>
          <w:spacing w:val="-3"/>
        </w:rPr>
        <w:t>.--Enter the appropriate code to indicate the reason for the agency's action as reflected by the case record.  If more than one reason is given for the agency's action, enter the code that contributes most to the agency's decision to deny or terminate assistance.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5" style="position:absolute;left:0;text-align:left;z-index:251906560"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6" style="position:absolute;left:0;text-align:left;z-index:251907584" from="-8pt,-.1pt" to="-8pt,13.9pt" o:allowincell="f" strokecolor="red"/>
        </w:pict>
      </w:r>
      <w:r>
        <w:rPr>
          <w:color w:val="FF0000"/>
          <w:spacing w:val="-3"/>
        </w:rPr>
        <w:t xml:space="preserve">In the </w:t>
      </w:r>
      <w:r>
        <w:rPr>
          <w:color w:val="FF0000"/>
          <w:spacing w:val="-3"/>
          <w:u w:val="single"/>
        </w:rPr>
        <w:t>first two boxes</w:t>
      </w:r>
      <w:r>
        <w:rPr>
          <w:color w:val="FF0000"/>
          <w:spacing w:val="-3"/>
        </w:rPr>
        <w:t>, enter the appropriate code from the following:</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7" style="position:absolute;left:0;text-align:left;z-index:251908608"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8" style="position:absolute;left:0;text-align:left;z-index:251909632" from="-8pt,-.3pt" to="-8pt,13.7pt" o:allowincell="f" strokecolor="red"/>
        </w:pict>
      </w:r>
      <w:r>
        <w:rPr>
          <w:color w:val="FF0000"/>
          <w:spacing w:val="-3"/>
        </w:rPr>
        <w:tab/>
      </w:r>
      <w:r>
        <w:rPr>
          <w:color w:val="FF0000"/>
          <w:spacing w:val="-3"/>
        </w:rPr>
        <w:tab/>
      </w:r>
      <w:r>
        <w:rPr>
          <w:color w:val="FF0000"/>
          <w:spacing w:val="-3"/>
        </w:rPr>
        <w:tab/>
        <w:t>10</w:t>
      </w:r>
      <w:r>
        <w:rPr>
          <w:color w:val="FF0000"/>
          <w:spacing w:val="-3"/>
        </w:rPr>
        <w:tab/>
        <w:t>Non-Financial Eligibility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79" style="position:absolute;left:0;text-align:left;z-index:251910656" from="-8pt,-.05pt" to="-8pt,13.95pt" o:allowincell="f" strokecolor="red"/>
        </w:pict>
      </w:r>
      <w:r>
        <w:rPr>
          <w:color w:val="FF0000"/>
          <w:spacing w:val="-3"/>
        </w:rPr>
        <w:tab/>
      </w:r>
      <w:r>
        <w:rPr>
          <w:color w:val="FF0000"/>
          <w:spacing w:val="-3"/>
        </w:rPr>
        <w:tab/>
      </w:r>
      <w:r>
        <w:rPr>
          <w:color w:val="FF0000"/>
          <w:spacing w:val="-3"/>
        </w:rPr>
        <w:tab/>
        <w:t>20</w:t>
      </w:r>
      <w:r>
        <w:rPr>
          <w:color w:val="FF0000"/>
          <w:spacing w:val="-3"/>
        </w:rPr>
        <w:tab/>
        <w:t>Resource Eligibility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0" style="position:absolute;left:0;text-align:left;z-index:251911680" from="-8pt,.2pt" to="-8pt,14.2pt" o:allowincell="f" strokecolor="red"/>
        </w:pict>
      </w:r>
      <w:r>
        <w:rPr>
          <w:color w:val="FF0000"/>
          <w:spacing w:val="-3"/>
        </w:rPr>
        <w:tab/>
      </w:r>
      <w:r>
        <w:rPr>
          <w:color w:val="FF0000"/>
          <w:spacing w:val="-3"/>
        </w:rPr>
        <w:tab/>
      </w:r>
      <w:r>
        <w:rPr>
          <w:color w:val="FF0000"/>
          <w:spacing w:val="-3"/>
        </w:rPr>
        <w:tab/>
        <w:t>30</w:t>
      </w:r>
      <w:r>
        <w:rPr>
          <w:color w:val="FF0000"/>
          <w:spacing w:val="-3"/>
        </w:rPr>
        <w:tab/>
        <w:t>Income Eligibility</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1" style="position:absolute;left:0;text-align:left;z-index:251912704" from="-8pt,-.25pt" to="-8pt,13.75pt" o:allowincell="f" strokecolor="red"/>
        </w:pict>
      </w:r>
      <w:r>
        <w:rPr>
          <w:color w:val="FF0000"/>
          <w:spacing w:val="-3"/>
        </w:rPr>
        <w:tab/>
      </w:r>
      <w:r>
        <w:rPr>
          <w:color w:val="FF0000"/>
          <w:spacing w:val="-3"/>
        </w:rPr>
        <w:tab/>
      </w:r>
      <w:r>
        <w:rPr>
          <w:color w:val="FF0000"/>
          <w:spacing w:val="-3"/>
        </w:rPr>
        <w:tab/>
        <w:t>40</w:t>
      </w:r>
      <w:r>
        <w:rPr>
          <w:color w:val="FF0000"/>
          <w:spacing w:val="-3"/>
        </w:rPr>
        <w:tab/>
        <w:t>Other Reasons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2" style="position:absolute;left:0;text-align:left;z-index:251913728" from="-8pt,0" to="-8pt,1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4" style="position:absolute;left:0;text-align:left;z-index:251915776" from="-8pt,10.8pt" to="-8pt,24.8pt" o:allowincell="f" strokecolor="red"/>
        </w:pict>
      </w:r>
      <w:r>
        <w:rPr>
          <w:noProof/>
          <w:color w:val="FF0000"/>
          <w:spacing w:val="-3"/>
        </w:rPr>
        <w:pict>
          <v:line id="_x0000_s2283" style="position:absolute;left:0;text-align:left;z-index:251914752" from="-8pt,.3pt" to="-8pt,14.3pt" o:allowincell="f" strokecolor="red"/>
        </w:pict>
      </w:r>
      <w:r>
        <w:rPr>
          <w:color w:val="FF0000"/>
          <w:spacing w:val="-3"/>
        </w:rPr>
        <w:t xml:space="preserve">In the </w:t>
      </w:r>
      <w:r>
        <w:rPr>
          <w:color w:val="FF0000"/>
          <w:spacing w:val="-3"/>
          <w:u w:val="single"/>
        </w:rPr>
        <w:t>last two boxes</w:t>
      </w:r>
      <w:r>
        <w:rPr>
          <w:color w:val="FF0000"/>
          <w:spacing w:val="-3"/>
        </w:rPr>
        <w:t>, enter optional State only codes.  States may specify coding which provides information for CA.  If the State does not develop codes, line through the last two boxes.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5" style="position:absolute;left:0;text-align:left;z-index:251916800" from="-8pt,.05pt" to="-8pt,14.0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6" style="position:absolute;left:0;text-align:left;z-index:251917824" from="-8pt,.35pt" to="-8pt,14.35pt" o:allowincell="f" strokecolor="red"/>
        </w:pict>
      </w:r>
      <w:r>
        <w:rPr>
          <w:color w:val="FF0000"/>
          <w:spacing w:val="-3"/>
        </w:rPr>
        <w:tab/>
      </w:r>
      <w:r>
        <w:rPr>
          <w:color w:val="FF0000"/>
          <w:spacing w:val="-3"/>
        </w:rPr>
        <w:tab/>
        <w:t>N.</w:t>
      </w:r>
      <w:r>
        <w:rPr>
          <w:color w:val="FF0000"/>
          <w:spacing w:val="-3"/>
        </w:rPr>
        <w:tab/>
      </w:r>
      <w:r>
        <w:rPr>
          <w:color w:val="FF0000"/>
          <w:spacing w:val="-3"/>
          <w:u w:val="single"/>
        </w:rPr>
        <w:t>Validity of Recorded Reason</w:t>
      </w:r>
      <w:r>
        <w:rPr>
          <w:color w:val="FF0000"/>
          <w:spacing w:val="-3"/>
        </w:rPr>
        <w: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87" style="position:absolute;left:0;text-align:left;z-index:251918848"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92" style="position:absolute;left:0;text-align:left;z-index:251923968" from="-8pt,43.6pt" to="-8pt,57.6pt" o:allowincell="f" strokecolor="red"/>
        </w:pict>
      </w:r>
      <w:r>
        <w:rPr>
          <w:noProof/>
          <w:color w:val="FF0000"/>
          <w:spacing w:val="-3"/>
        </w:rPr>
        <w:pict>
          <v:line id="_x0000_s2291" style="position:absolute;left:0;text-align:left;z-index:251922944" from="-8pt,33.1pt" to="-8pt,47.1pt" o:allowincell="f" strokecolor="red"/>
        </w:pict>
      </w:r>
      <w:r>
        <w:rPr>
          <w:noProof/>
          <w:color w:val="FF0000"/>
          <w:spacing w:val="-3"/>
        </w:rPr>
        <w:pict>
          <v:line id="_x0000_s2290" style="position:absolute;left:0;text-align:left;z-index:251921920" from="-8pt,21.85pt" to="-8pt,35.85pt" o:allowincell="f" strokecolor="red"/>
        </w:pict>
      </w:r>
      <w:r>
        <w:rPr>
          <w:noProof/>
          <w:color w:val="FF0000"/>
          <w:spacing w:val="-3"/>
        </w:rPr>
        <w:pict>
          <v:line id="_x0000_s2289" style="position:absolute;left:0;text-align:left;z-index:251920896" from="-8pt,11.35pt" to="-8pt,25.35pt" o:allowincell="f" strokecolor="red"/>
        </w:pict>
      </w:r>
      <w:r>
        <w:rPr>
          <w:noProof/>
          <w:color w:val="FF0000"/>
          <w:spacing w:val="-3"/>
        </w:rPr>
        <w:pict>
          <v:line id="_x0000_s2288" style="position:absolute;left:0;text-align:left;z-index:251919872" from="-8pt,.1pt" to="-8pt,14.1pt" o:allowincell="f" strokecolor="red"/>
        </w:pict>
      </w:r>
      <w:r>
        <w:rPr>
          <w:color w:val="FF0000"/>
          <w:spacing w:val="-3"/>
        </w:rPr>
        <w:tab/>
      </w:r>
      <w:r>
        <w:rPr>
          <w:color w:val="FF0000"/>
          <w:spacing w:val="-3"/>
        </w:rPr>
        <w:tab/>
      </w:r>
      <w:r>
        <w:rPr>
          <w:color w:val="FF0000"/>
          <w:spacing w:val="-3"/>
        </w:rPr>
        <w:tab/>
        <w:t>(a)</w:t>
      </w:r>
      <w:r>
        <w:rPr>
          <w:color w:val="FF0000"/>
          <w:spacing w:val="-3"/>
        </w:rPr>
        <w:tab/>
        <w:t xml:space="preserve"> Indicates your evaluation of whether the recorded reason for the agency's action is in accord with State policy and is supported by the verification or documentation in the case record.  Review the validity of the agency's action to deny or terminate assistance in relation to (1) the date of the agency's decision (item G) to take the action and (2) the reason given for that action (item M).  Use the following codes: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93" style="position:absolute;left:0;text-align:left;z-index:251924992" from="-8pt,-.05pt" to="-8pt,13.9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95" style="position:absolute;left:0;text-align:left;z-index:251927040" from="-8pt,10.75pt" to="-8pt,24.75pt" o:allowincell="f" strokecolor="red"/>
        </w:pict>
      </w:r>
      <w:r>
        <w:rPr>
          <w:noProof/>
          <w:color w:val="FF0000"/>
          <w:spacing w:val="-3"/>
        </w:rPr>
        <w:pict>
          <v:line id="_x0000_s2294" style="position:absolute;left:0;text-align:left;z-index:251926016" from="-8pt,.25pt" to="-8pt,14.25pt" o:allowincell="f" strokecolor="red"/>
        </w:pict>
      </w:r>
      <w:r>
        <w:rPr>
          <w:color w:val="FF0000"/>
          <w:spacing w:val="-3"/>
        </w:rPr>
        <w:tab/>
      </w:r>
      <w:r>
        <w:rPr>
          <w:color w:val="FF0000"/>
          <w:spacing w:val="-3"/>
        </w:rPr>
        <w:tab/>
      </w:r>
      <w:r>
        <w:rPr>
          <w:color w:val="FF0000"/>
          <w:spacing w:val="-3"/>
        </w:rPr>
        <w:tab/>
      </w:r>
      <w:r>
        <w:rPr>
          <w:color w:val="FF0000"/>
          <w:spacing w:val="-3"/>
        </w:rPr>
        <w:tab/>
        <w:t>1 -</w:t>
      </w:r>
      <w:r>
        <w:rPr>
          <w:color w:val="FF0000"/>
          <w:spacing w:val="-3"/>
        </w:rPr>
        <w:tab/>
      </w:r>
      <w:r>
        <w:rPr>
          <w:color w:val="FF0000"/>
          <w:spacing w:val="-3"/>
          <w:u w:val="single"/>
        </w:rPr>
        <w:t>Reason is Valid</w:t>
      </w:r>
      <w:r>
        <w:rPr>
          <w:color w:val="FF0000"/>
          <w:spacing w:val="-3"/>
        </w:rPr>
        <w:t>.--Enter this code if information in the case record substantiates that the reason for the agency's action was valid.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ind w:left="960" w:hanging="960"/>
        <w:rPr>
          <w:color w:val="FF0000"/>
          <w:spacing w:val="-3"/>
        </w:rPr>
      </w:pPr>
      <w:r>
        <w:rPr>
          <w:noProof/>
          <w:color w:val="FF0000"/>
          <w:spacing w:val="-3"/>
        </w:rPr>
        <w:pict>
          <v:line id="_x0000_s2296" style="position:absolute;left:0;text-align:left;z-index:251928064" from="-8pt,0" to="-8pt,14pt" o:allowincell="f" strokecolor="red"/>
        </w:pict>
      </w:r>
      <w:r>
        <w:rPr>
          <w:color w:val="FF0000"/>
          <w:spacing w:val="-3"/>
        </w:rPr>
        <w:t>NOTE:</w:t>
      </w:r>
      <w:r>
        <w:rPr>
          <w:color w:val="FF0000"/>
          <w:spacing w:val="-3"/>
        </w:rPr>
        <w:tab/>
        <w:t>If code 1 is entered, skip to item P.</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97" style="position:absolute;left:0;text-align:left;z-index:251929088"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299" style="position:absolute;left:0;text-align:left;z-index:251931136" from="-8pt,11.05pt" to="-8pt,25.05pt" o:allowincell="f" strokecolor="red"/>
        </w:pict>
      </w:r>
      <w:r>
        <w:rPr>
          <w:noProof/>
          <w:color w:val="FF0000"/>
          <w:spacing w:val="-3"/>
        </w:rPr>
        <w:pict>
          <v:line id="_x0000_s2298" style="position:absolute;left:0;text-align:left;z-index:251930112" from="-8pt,-.2pt" to="-8pt,13.8pt" o:allowincell="f" strokecolor="red"/>
        </w:pict>
      </w:r>
      <w:r>
        <w:rPr>
          <w:color w:val="FF0000"/>
          <w:spacing w:val="-3"/>
        </w:rPr>
        <w:tab/>
      </w:r>
      <w:r>
        <w:rPr>
          <w:color w:val="FF0000"/>
          <w:spacing w:val="-3"/>
        </w:rPr>
        <w:tab/>
      </w:r>
      <w:r>
        <w:rPr>
          <w:color w:val="FF0000"/>
          <w:spacing w:val="-3"/>
        </w:rPr>
        <w:tab/>
      </w:r>
      <w:r>
        <w:rPr>
          <w:color w:val="FF0000"/>
          <w:spacing w:val="-3"/>
        </w:rPr>
        <w:tab/>
        <w:t>2 -</w:t>
      </w:r>
      <w:r>
        <w:rPr>
          <w:color w:val="FF0000"/>
          <w:spacing w:val="-3"/>
        </w:rPr>
        <w:tab/>
      </w:r>
      <w:r>
        <w:rPr>
          <w:color w:val="FF0000"/>
          <w:spacing w:val="-3"/>
          <w:u w:val="single"/>
        </w:rPr>
        <w:t>Reason is Invalid</w:t>
      </w:r>
      <w:r>
        <w:rPr>
          <w:color w:val="FF0000"/>
          <w:spacing w:val="-3"/>
        </w:rPr>
        <w:t>.--Enter this code if information in the case record substantiates that the reason for the agency's action was invalid.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00" style="position:absolute;left:0;text-align:left;z-index:251932160"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02" style="position:absolute;left:0;text-align:left;z-index:251934208" from="-8pt,11.1pt" to="-8pt,25.1pt" o:allowincell="f" strokecolor="red"/>
        </w:pict>
      </w:r>
      <w:r>
        <w:rPr>
          <w:noProof/>
          <w:color w:val="FF0000"/>
          <w:spacing w:val="-3"/>
        </w:rPr>
        <w:pict>
          <v:line id="_x0000_s2301" style="position:absolute;left:0;text-align:left;z-index:251933184" from="-8pt,-.15pt" to="-8pt,13.85pt" o:allowincell="f" strokecolor="red"/>
        </w:pict>
      </w:r>
      <w:r>
        <w:rPr>
          <w:color w:val="FF0000"/>
          <w:spacing w:val="-3"/>
        </w:rPr>
        <w:tab/>
      </w:r>
      <w:r>
        <w:rPr>
          <w:color w:val="FF0000"/>
          <w:spacing w:val="-3"/>
        </w:rPr>
        <w:tab/>
      </w:r>
      <w:r>
        <w:rPr>
          <w:color w:val="FF0000"/>
          <w:spacing w:val="-3"/>
        </w:rPr>
        <w:tab/>
      </w:r>
      <w:r>
        <w:rPr>
          <w:color w:val="FF0000"/>
          <w:spacing w:val="-3"/>
        </w:rPr>
        <w:tab/>
        <w:t>3 -</w:t>
      </w:r>
      <w:r>
        <w:rPr>
          <w:color w:val="FF0000"/>
          <w:spacing w:val="-3"/>
        </w:rPr>
        <w:tab/>
      </w:r>
      <w:r>
        <w:rPr>
          <w:color w:val="FF0000"/>
          <w:spacing w:val="-3"/>
          <w:u w:val="single"/>
        </w:rPr>
        <w:t>Unable to Determine Validity</w:t>
      </w:r>
      <w:r>
        <w:rPr>
          <w:color w:val="FF0000"/>
          <w:spacing w:val="-3"/>
        </w:rPr>
        <w:t>.--Enter this code if the information in the case record: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03" style="position:absolute;left:0;text-align:left;z-index:251935232"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2306" style="position:absolute;left:0;text-align:left;z-index:251938304" from="-8pt,21.65pt" to="-8pt,35.65pt" o:allowincell="f" strokecolor="red"/>
        </w:pict>
      </w:r>
      <w:r>
        <w:rPr>
          <w:noProof/>
          <w:color w:val="FF0000"/>
          <w:spacing w:val="-3"/>
        </w:rPr>
        <w:pict>
          <v:line id="_x0000_s2305" style="position:absolute;left:0;text-align:left;z-index:251937280" from="-8pt,11.15pt" to="-8pt,25.15pt" o:allowincell="f" strokecolor="red"/>
        </w:pict>
      </w:r>
      <w:r>
        <w:rPr>
          <w:noProof/>
          <w:color w:val="FF0000"/>
          <w:spacing w:val="-3"/>
        </w:rPr>
        <w:pict>
          <v:line id="_x0000_s2304" style="position:absolute;left:0;text-align:left;z-index:251936256" from="-8pt,-.1pt" to="-8pt,13.9pt" o:allowincell="f" strokecolor="red"/>
        </w:pict>
      </w:r>
      <w:r>
        <w:rPr>
          <w:color w:val="FF0000"/>
          <w:spacing w:val="-3"/>
        </w:rPr>
        <w:tab/>
      </w:r>
      <w:r>
        <w:rPr>
          <w:color w:val="FF0000"/>
          <w:spacing w:val="-3"/>
        </w:rPr>
        <w:tab/>
      </w:r>
      <w:r>
        <w:rPr>
          <w:color w:val="FF0000"/>
          <w:spacing w:val="-3"/>
        </w:rPr>
        <w:tab/>
      </w:r>
      <w:r>
        <w:rPr>
          <w:color w:val="FF0000"/>
          <w:spacing w:val="-3"/>
        </w:rPr>
        <w:tab/>
      </w:r>
      <w:r>
        <w:rPr>
          <w:color w:val="FF0000"/>
          <w:spacing w:val="-3"/>
        </w:rPr>
        <w:tab/>
        <w:t>o</w:t>
      </w:r>
      <w:r>
        <w:rPr>
          <w:color w:val="FF0000"/>
          <w:spacing w:val="-3"/>
        </w:rPr>
        <w:tab/>
        <w:t>Is incomplete or not relevant to the reason given for denial or termination of assistance  (For example, insufficient narrative, incomplete budget information, failure to consider directly related elements.);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 xml:space="preserve">Rev. 50 </w:t>
      </w:r>
      <w:r>
        <w:rPr>
          <w:spacing w:val="-3"/>
        </w:rPr>
        <w:tab/>
        <w:t>7-8-15</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7770.2 (Cont.)</w:t>
      </w:r>
      <w:r>
        <w:rPr>
          <w:spacing w:val="-3"/>
          <w:u w:val="single"/>
        </w:rPr>
        <w:tab/>
        <w:t>QUALITY CONTROL OF NEGATIVE CASE ACTIONS</w:t>
      </w:r>
      <w:r>
        <w:rPr>
          <w:spacing w:val="-3"/>
          <w:u w:val="single"/>
        </w:rPr>
        <w:tab/>
        <w:t>02-94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08" style="position:absolute;left:0;text-align:left;z-index:251940352" from="-8pt,11.35pt" to="-8pt,25.35pt" o:allowincell="f" strokecolor="red"/>
        </w:pict>
      </w:r>
      <w:r>
        <w:rPr>
          <w:noProof/>
          <w:color w:val="FF0000"/>
          <w:spacing w:val="-3"/>
        </w:rPr>
        <w:pict>
          <v:line id="_x0000_s2307" style="position:absolute;left:0;text-align:left;z-index:251939328" from="-8pt,.1pt" to="-8pt,14.1pt" o:allowincell="f" strokecolor="red"/>
        </w:pict>
      </w:r>
      <w:r>
        <w:rPr>
          <w:color w:val="FF0000"/>
          <w:spacing w:val="-3"/>
        </w:rPr>
        <w:tab/>
      </w:r>
      <w:r>
        <w:rPr>
          <w:color w:val="FF0000"/>
          <w:spacing w:val="-3"/>
        </w:rPr>
        <w:tab/>
      </w:r>
      <w:r>
        <w:rPr>
          <w:color w:val="FF0000"/>
          <w:spacing w:val="-3"/>
        </w:rPr>
        <w:tab/>
      </w:r>
      <w:r>
        <w:rPr>
          <w:color w:val="FF0000"/>
          <w:spacing w:val="-3"/>
        </w:rPr>
        <w:tab/>
      </w:r>
      <w:r>
        <w:rPr>
          <w:color w:val="FF0000"/>
          <w:spacing w:val="-3"/>
        </w:rPr>
        <w:tab/>
        <w:t>o</w:t>
      </w:r>
      <w:r>
        <w:rPr>
          <w:color w:val="FF0000"/>
          <w:spacing w:val="-3"/>
        </w:rPr>
        <w:tab/>
        <w:t>Does not contain any facts to substantiate the reason given for the action; 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09" style="position:absolute;left:0;text-align:left;z-index:251941376"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12" style="position:absolute;left:0;text-align:left;z-index:251944448" from="-8pt,21.9pt" to="-8pt,35.9pt" o:allowincell="f" strokecolor="red"/>
        </w:pict>
      </w:r>
      <w:r>
        <w:rPr>
          <w:noProof/>
          <w:color w:val="FF0000"/>
          <w:spacing w:val="-3"/>
        </w:rPr>
        <w:pict>
          <v:line id="_x0000_s2311" style="position:absolute;left:0;text-align:left;z-index:251943424" from="-8pt,10.65pt" to="-8pt,24.65pt" o:allowincell="f" strokecolor="red"/>
        </w:pict>
      </w:r>
      <w:r>
        <w:rPr>
          <w:noProof/>
          <w:color w:val="FF0000"/>
          <w:spacing w:val="-3"/>
        </w:rPr>
        <w:pict>
          <v:line id="_x0000_s2310" style="position:absolute;left:0;text-align:left;z-index:251942400" from="-8pt,.15pt" to="-8pt,14.15pt" o:allowincell="f" strokecolor="red"/>
        </w:pict>
      </w:r>
      <w:r>
        <w:rPr>
          <w:color w:val="FF0000"/>
          <w:spacing w:val="-3"/>
        </w:rPr>
        <w:tab/>
      </w:r>
      <w:r>
        <w:rPr>
          <w:color w:val="FF0000"/>
          <w:spacing w:val="-3"/>
        </w:rPr>
        <w:tab/>
      </w:r>
      <w:r>
        <w:rPr>
          <w:color w:val="FF0000"/>
          <w:spacing w:val="-3"/>
        </w:rPr>
        <w:tab/>
      </w:r>
      <w:r>
        <w:rPr>
          <w:color w:val="FF0000"/>
          <w:spacing w:val="-3"/>
        </w:rPr>
        <w:tab/>
      </w:r>
      <w:r>
        <w:rPr>
          <w:color w:val="FF0000"/>
          <w:spacing w:val="-3"/>
        </w:rPr>
        <w:tab/>
        <w:t>o</w:t>
      </w:r>
      <w:r>
        <w:rPr>
          <w:color w:val="FF0000"/>
          <w:spacing w:val="-3"/>
        </w:rPr>
        <w:tab/>
        <w:t>Is complete and relevant to the reason given but not verified.  Examples of missing verification are pay stubs, employer's statement, and notice to confirm beneficiary's verbal request for withdrawal.</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13" style="position:absolute;left:0;text-align:left;z-index:251945472"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15" style="position:absolute;left:0;text-align:left;z-index:251947520" from="-8pt,11pt" to="-8pt,25pt" o:allowincell="f" strokecolor="red"/>
        </w:pict>
      </w:r>
      <w:r>
        <w:rPr>
          <w:noProof/>
          <w:color w:val="FF0000"/>
          <w:spacing w:val="-3"/>
        </w:rPr>
        <w:pict>
          <v:line id="_x0000_s2314" style="position:absolute;left:0;text-align:left;z-index:251946496" from="-8pt,-.25pt" to="-8pt,13.75pt" o:allowincell="f" strokecolor="red"/>
        </w:pict>
      </w:r>
      <w:r>
        <w:rPr>
          <w:color w:val="FF0000"/>
          <w:spacing w:val="-3"/>
        </w:rPr>
        <w:tab/>
      </w:r>
      <w:r>
        <w:rPr>
          <w:color w:val="FF0000"/>
          <w:spacing w:val="-3"/>
        </w:rPr>
        <w:tab/>
      </w:r>
      <w:r>
        <w:rPr>
          <w:color w:val="FF0000"/>
          <w:spacing w:val="-3"/>
        </w:rPr>
        <w:tab/>
        <w:t>(b)</w:t>
      </w:r>
      <w:r>
        <w:rPr>
          <w:color w:val="FF0000"/>
          <w:spacing w:val="-3"/>
        </w:rPr>
        <w:tab/>
        <w:t xml:space="preserve"> Indicates if another reason is valid for the negative action when you determine that the recorded reason is invalid.  Use the following codes: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16" style="position:absolute;left:0;text-align:left;z-index:251948544" from="-8pt,.25pt" to="-8pt,14.2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18" style="position:absolute;left:0;text-align:left;z-index:251950592" from="-8pt,11.05pt" to="-8pt,25.05pt" o:allowincell="f" strokecolor="red"/>
        </w:pict>
      </w:r>
      <w:r>
        <w:rPr>
          <w:noProof/>
          <w:color w:val="FF0000"/>
          <w:spacing w:val="-3"/>
        </w:rPr>
        <w:pict>
          <v:line id="_x0000_s2317" style="position:absolute;left:0;text-align:left;z-index:251949568" from="-8pt,-.2pt" to="-8pt,13.8pt" o:allowincell="f" strokecolor="red"/>
        </w:pict>
      </w:r>
      <w:r>
        <w:rPr>
          <w:color w:val="FF0000"/>
          <w:spacing w:val="-3"/>
        </w:rPr>
        <w:tab/>
      </w:r>
      <w:r>
        <w:rPr>
          <w:color w:val="FF0000"/>
          <w:spacing w:val="-3"/>
        </w:rPr>
        <w:tab/>
      </w:r>
      <w:r>
        <w:rPr>
          <w:color w:val="FF0000"/>
          <w:spacing w:val="-3"/>
        </w:rPr>
        <w:tab/>
      </w:r>
      <w:r>
        <w:rPr>
          <w:color w:val="FF0000"/>
          <w:spacing w:val="-3"/>
        </w:rPr>
        <w:tab/>
        <w:t>1 -</w:t>
      </w:r>
      <w:r>
        <w:rPr>
          <w:color w:val="FF0000"/>
          <w:spacing w:val="-3"/>
        </w:rPr>
        <w:tab/>
      </w:r>
      <w:r>
        <w:rPr>
          <w:color w:val="FF0000"/>
          <w:spacing w:val="-3"/>
          <w:u w:val="single"/>
        </w:rPr>
        <w:t>Not Applicable</w:t>
      </w:r>
      <w:r>
        <w:rPr>
          <w:color w:val="FF0000"/>
          <w:spacing w:val="-3"/>
        </w:rPr>
        <w:t>.--Code this when the recorded reason is valid (enter code 1 in item N(a)).</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19" style="position:absolute;left:0;text-align:left;z-index:251951616" from="-8pt,.3pt" to="-8pt,14.3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0" style="position:absolute;left:0;text-align:left;z-index:251952640" from="-8pt,-.15pt" to="-8pt,13.85pt" o:allowincell="f" strokecolor="red"/>
        </w:pict>
      </w:r>
      <w:r>
        <w:rPr>
          <w:color w:val="FF0000"/>
          <w:spacing w:val="-3"/>
        </w:rPr>
        <w:tab/>
      </w:r>
      <w:r>
        <w:rPr>
          <w:color w:val="FF0000"/>
          <w:spacing w:val="-3"/>
        </w:rPr>
        <w:tab/>
      </w:r>
      <w:r>
        <w:rPr>
          <w:color w:val="FF0000"/>
          <w:spacing w:val="-3"/>
        </w:rPr>
        <w:tab/>
      </w:r>
      <w:r>
        <w:rPr>
          <w:color w:val="FF0000"/>
          <w:spacing w:val="-3"/>
        </w:rPr>
        <w:tab/>
        <w:t>2 -</w:t>
      </w:r>
      <w:r>
        <w:rPr>
          <w:color w:val="FF0000"/>
          <w:spacing w:val="-3"/>
        </w:rPr>
        <w:tab/>
      </w:r>
      <w:r>
        <w:rPr>
          <w:color w:val="FF0000"/>
          <w:spacing w:val="-3"/>
          <w:u w:val="single"/>
        </w:rPr>
        <w:t>Another Reason is Valid</w:t>
      </w:r>
      <w:r>
        <w:rPr>
          <w:color w:val="FF0000"/>
          <w:spacing w:val="-3"/>
        </w:rPr>
        <w: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1" style="position:absolute;left:0;text-align:left;z-index:251953664" from="-8pt,.1pt" to="-8pt,14.1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2" style="position:absolute;left:0;text-align:left;z-index:251954688" from="-8pt,.4pt" to="-8pt,14.4pt" o:allowincell="f" strokecolor="red"/>
        </w:pict>
      </w:r>
      <w:r>
        <w:rPr>
          <w:color w:val="FF0000"/>
          <w:spacing w:val="-3"/>
        </w:rPr>
        <w:tab/>
      </w:r>
      <w:r>
        <w:rPr>
          <w:color w:val="FF0000"/>
          <w:spacing w:val="-3"/>
        </w:rPr>
        <w:tab/>
      </w:r>
      <w:r>
        <w:rPr>
          <w:color w:val="FF0000"/>
          <w:spacing w:val="-3"/>
        </w:rPr>
        <w:tab/>
      </w:r>
      <w:r>
        <w:rPr>
          <w:color w:val="FF0000"/>
          <w:spacing w:val="-3"/>
        </w:rPr>
        <w:tab/>
        <w:t>3 -</w:t>
      </w:r>
      <w:r>
        <w:rPr>
          <w:color w:val="FF0000"/>
          <w:spacing w:val="-3"/>
        </w:rPr>
        <w:tab/>
      </w:r>
      <w:r>
        <w:rPr>
          <w:color w:val="FF0000"/>
          <w:spacing w:val="-3"/>
          <w:u w:val="single"/>
        </w:rPr>
        <w:t>Unable to Determine Another Valid Reason</w:t>
      </w:r>
      <w:r>
        <w:rPr>
          <w:color w:val="FF0000"/>
          <w:spacing w:val="-3"/>
        </w:rPr>
        <w:t xml:space="preserve">.  </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3" style="position:absolute;left:0;text-align:left;z-index:251955712" from="-8pt,-.1pt" to="-8pt,13.9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4" style="position:absolute;left:0;text-align:left;z-index:251956736" from="-8pt,.15pt" to="-8pt,14.15pt" o:allowincell="f" strokecolor="red"/>
        </w:pict>
      </w:r>
      <w:r>
        <w:rPr>
          <w:color w:val="FF0000"/>
          <w:spacing w:val="-3"/>
        </w:rPr>
        <w:tab/>
      </w:r>
      <w:r>
        <w:rPr>
          <w:color w:val="FF0000"/>
          <w:spacing w:val="-3"/>
        </w:rPr>
        <w:tab/>
        <w:t>O.</w:t>
      </w:r>
      <w:r>
        <w:rPr>
          <w:color w:val="FF0000"/>
          <w:spacing w:val="-3"/>
        </w:rPr>
        <w:tab/>
      </w:r>
      <w:r>
        <w:rPr>
          <w:color w:val="FF0000"/>
          <w:spacing w:val="-3"/>
          <w:u w:val="single"/>
        </w:rPr>
        <w:t>Limited Field Investigation</w:t>
      </w:r>
      <w:r>
        <w:rPr>
          <w:color w:val="FF0000"/>
          <w:spacing w:val="-3"/>
        </w:rPr>
        <w:t>.--Complete for all actions coded 2 or 3 in item 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5" style="position:absolute;left:0;text-align:left;z-index:251957760"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6" style="position:absolute;left:0;text-align:left;z-index:251958784" from="-8pt,-.05pt" to="-8pt,13.95pt" o:allowincell="f" strokecolor="red"/>
        </w:pict>
      </w:r>
      <w:r>
        <w:rPr>
          <w:color w:val="FF0000"/>
          <w:spacing w:val="-3"/>
        </w:rPr>
        <w:t>Enter the appropriate code as follows: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27" style="position:absolute;left:0;text-align:left;z-index:251959808"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30" style="position:absolute;left:0;text-align:left;z-index:251962880" from="-8pt,22.25pt" to="-8pt,36.25pt" o:allowincell="f" strokecolor="red"/>
        </w:pict>
      </w:r>
      <w:r>
        <w:rPr>
          <w:noProof/>
          <w:color w:val="FF0000"/>
          <w:spacing w:val="-3"/>
        </w:rPr>
        <w:pict>
          <v:line id="_x0000_s2329" style="position:absolute;left:0;text-align:left;z-index:251961856" from="-8pt,11pt" to="-8pt,25pt" o:allowincell="f" strokecolor="red"/>
        </w:pict>
      </w:r>
      <w:r>
        <w:rPr>
          <w:noProof/>
          <w:color w:val="FF0000"/>
          <w:spacing w:val="-3"/>
        </w:rPr>
        <w:pict>
          <v:line id="_x0000_s2328" style="position:absolute;left:0;text-align:left;z-index:251960832" from="-8pt,-.25pt" to="-8pt,13.75pt" o:allowincell="f" strokecolor="red"/>
        </w:pict>
      </w:r>
      <w:r>
        <w:rPr>
          <w:color w:val="FF0000"/>
          <w:spacing w:val="-3"/>
        </w:rPr>
        <w:tab/>
      </w:r>
      <w:r>
        <w:rPr>
          <w:color w:val="FF0000"/>
          <w:spacing w:val="-3"/>
        </w:rPr>
        <w:tab/>
      </w:r>
      <w:r>
        <w:rPr>
          <w:color w:val="FF0000"/>
          <w:spacing w:val="-3"/>
        </w:rPr>
        <w:tab/>
        <w:t>1 -</w:t>
      </w:r>
      <w:r>
        <w:rPr>
          <w:color w:val="FF0000"/>
          <w:spacing w:val="-3"/>
        </w:rPr>
        <w:tab/>
      </w:r>
      <w:r>
        <w:rPr>
          <w:color w:val="FF0000"/>
          <w:spacing w:val="-3"/>
          <w:u w:val="single"/>
        </w:rPr>
        <w:t>Action Based on Recorded Reason is Valid</w:t>
      </w:r>
      <w:r>
        <w:rPr>
          <w:color w:val="FF0000"/>
          <w:spacing w:val="-3"/>
        </w:rPr>
        <w:t>.--Enter this code in item O(a) if you determined from the limited field investigation that the recorded reason given for the agency's action was correct.  Also enter "00" (not applicable) in item O(b).</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31" style="position:absolute;left:0;text-align:left;z-index:251963904"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35" style="position:absolute;left:0;text-align:left;z-index:251968000" from="-8pt,33.05pt" to="-8pt,47.05pt" o:allowincell="f" strokecolor="red"/>
        </w:pict>
      </w:r>
      <w:r>
        <w:rPr>
          <w:noProof/>
          <w:color w:val="FF0000"/>
          <w:spacing w:val="-3"/>
        </w:rPr>
        <w:pict>
          <v:line id="_x0000_s2334" style="position:absolute;left:0;text-align:left;z-index:251966976" from="-8pt,21.8pt" to="-8pt,35.8pt" o:allowincell="f" strokecolor="red"/>
        </w:pict>
      </w:r>
      <w:r>
        <w:rPr>
          <w:noProof/>
          <w:color w:val="FF0000"/>
          <w:spacing w:val="-3"/>
        </w:rPr>
        <w:pict>
          <v:line id="_x0000_s2333" style="position:absolute;left:0;text-align:left;z-index:251965952" from="-8pt,11.3pt" to="-8pt,25.3pt" o:allowincell="f" strokecolor="red"/>
        </w:pict>
      </w:r>
      <w:r>
        <w:rPr>
          <w:noProof/>
          <w:color w:val="FF0000"/>
          <w:spacing w:val="-3"/>
        </w:rPr>
        <w:pict>
          <v:line id="_x0000_s2332" style="position:absolute;left:0;text-align:left;z-index:251964928" from="-8pt,.05pt" to="-8pt,14.05pt" o:allowincell="f" strokecolor="red"/>
        </w:pict>
      </w:r>
      <w:r>
        <w:rPr>
          <w:color w:val="FF0000"/>
          <w:spacing w:val="-3"/>
        </w:rPr>
        <w:tab/>
      </w:r>
      <w:r>
        <w:rPr>
          <w:color w:val="FF0000"/>
          <w:spacing w:val="-3"/>
        </w:rPr>
        <w:tab/>
      </w:r>
      <w:r>
        <w:rPr>
          <w:color w:val="FF0000"/>
          <w:spacing w:val="-3"/>
        </w:rPr>
        <w:tab/>
        <w:t>2 -</w:t>
      </w:r>
      <w:r>
        <w:rPr>
          <w:color w:val="FF0000"/>
          <w:spacing w:val="-3"/>
        </w:rPr>
        <w:tab/>
      </w:r>
      <w:r>
        <w:rPr>
          <w:color w:val="FF0000"/>
          <w:spacing w:val="-3"/>
          <w:u w:val="single"/>
        </w:rPr>
        <w:t>Action Based on Different Reason is Valid</w:t>
      </w:r>
      <w:r>
        <w:rPr>
          <w:color w:val="FF0000"/>
          <w:spacing w:val="-3"/>
        </w:rPr>
        <w:t>.--Enter this code in item O(a) if you determined from the limited field investigation that the agency's action was correct for a reason other than that given by the agency.  Also enter the two-digit code in item O(b) for the different reason. (See item M coding.)</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36" style="position:absolute;left:0;text-align:left;z-index:251969024"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38" style="position:absolute;left:0;text-align:left;z-index:251971072" from="-8pt,11.15pt" to="-8pt,25.15pt" o:allowincell="f" strokecolor="red"/>
        </w:pict>
      </w:r>
      <w:r>
        <w:rPr>
          <w:noProof/>
          <w:color w:val="FF0000"/>
          <w:spacing w:val="-3"/>
        </w:rPr>
        <w:pict>
          <v:line id="_x0000_s2337" style="position:absolute;left:0;text-align:left;z-index:251970048" from="-8pt,-.1pt" to="-8pt,13.9pt" o:allowincell="f" strokecolor="red"/>
        </w:pict>
      </w:r>
      <w:r>
        <w:rPr>
          <w:color w:val="FF0000"/>
          <w:spacing w:val="-3"/>
        </w:rPr>
        <w:tab/>
      </w:r>
      <w:r>
        <w:rPr>
          <w:color w:val="FF0000"/>
          <w:spacing w:val="-3"/>
        </w:rPr>
        <w:tab/>
      </w:r>
      <w:r>
        <w:rPr>
          <w:color w:val="FF0000"/>
          <w:spacing w:val="-3"/>
        </w:rPr>
        <w:tab/>
        <w:t>3 -</w:t>
      </w:r>
      <w:r>
        <w:rPr>
          <w:color w:val="FF0000"/>
          <w:spacing w:val="-3"/>
        </w:rPr>
        <w:tab/>
      </w:r>
      <w:r>
        <w:rPr>
          <w:color w:val="FF0000"/>
          <w:spacing w:val="-3"/>
          <w:u w:val="single"/>
        </w:rPr>
        <w:t>Action is Invalid</w:t>
      </w:r>
      <w:r>
        <w:rPr>
          <w:color w:val="FF0000"/>
          <w:spacing w:val="-3"/>
        </w:rPr>
        <w:t>.--Enter this code in item O(a) if you determined from the limited field investigation that the agency's action was invalid.  Also enter "00" (not applicable) in item O(b).</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39" style="position:absolute;left:0;text-align:left;z-index:251972096" from="-8pt,-.3pt" to="-8pt,13.7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1" style="position:absolute;left:0;text-align:left;z-index:251974144" from="-8pt,11.2pt" to="-8pt,25.2pt" o:allowincell="f" strokecolor="red"/>
        </w:pict>
      </w:r>
      <w:r>
        <w:rPr>
          <w:noProof/>
          <w:color w:val="FF0000"/>
          <w:spacing w:val="-3"/>
        </w:rPr>
        <w:pict>
          <v:line id="_x0000_s2340" style="position:absolute;left:0;text-align:left;z-index:251973120" from="-8pt,-.05pt" to="-8pt,13.95pt" o:allowincell="f" strokecolor="red"/>
        </w:pict>
      </w:r>
      <w:r>
        <w:rPr>
          <w:color w:val="FF0000"/>
          <w:spacing w:val="-3"/>
        </w:rPr>
        <w:tab/>
      </w:r>
      <w:r>
        <w:rPr>
          <w:color w:val="FF0000"/>
          <w:spacing w:val="-3"/>
        </w:rPr>
        <w:tab/>
      </w:r>
      <w:r>
        <w:rPr>
          <w:color w:val="FF0000"/>
          <w:spacing w:val="-3"/>
        </w:rPr>
        <w:tab/>
        <w:t>4 -</w:t>
      </w:r>
      <w:r>
        <w:rPr>
          <w:color w:val="FF0000"/>
          <w:spacing w:val="-3"/>
        </w:rPr>
        <w:tab/>
      </w:r>
      <w:r>
        <w:rPr>
          <w:color w:val="FF0000"/>
          <w:spacing w:val="-3"/>
          <w:u w:val="single"/>
        </w:rPr>
        <w:t>Unable to Determine Validity</w:t>
      </w:r>
      <w:r>
        <w:rPr>
          <w:color w:val="FF0000"/>
          <w:spacing w:val="-3"/>
        </w:rPr>
        <w:t>.--Enter this code if you were unable to determine the validity of the agency's action: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2" style="position:absolute;left:0;text-align:left;z-index:251975168" from="-8pt,-.25pt" to="-8pt,13.7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4" style="position:absolute;left:0;text-align:left;z-index:251977216" from="-8pt,11.25pt" to="-8pt,25.25pt" o:allowincell="f" strokecolor="red"/>
        </w:pict>
      </w:r>
      <w:r>
        <w:rPr>
          <w:noProof/>
          <w:color w:val="FF0000"/>
          <w:spacing w:val="-3"/>
        </w:rPr>
        <w:pict>
          <v:line id="_x0000_s2343" style="position:absolute;left:0;text-align:left;z-index:251976192" from="-8pt,0" to="-8pt,14pt" o:allowincell="f" strokecolor="red"/>
        </w:pict>
      </w:r>
      <w:r>
        <w:rPr>
          <w:color w:val="FF0000"/>
          <w:spacing w:val="-3"/>
        </w:rPr>
        <w:tab/>
      </w:r>
      <w:r>
        <w:rPr>
          <w:color w:val="FF0000"/>
          <w:spacing w:val="-3"/>
        </w:rPr>
        <w:tab/>
      </w:r>
      <w:r>
        <w:rPr>
          <w:color w:val="FF0000"/>
          <w:spacing w:val="-3"/>
        </w:rPr>
        <w:tab/>
      </w:r>
      <w:r>
        <w:rPr>
          <w:color w:val="FF0000"/>
          <w:spacing w:val="-3"/>
        </w:rPr>
        <w:tab/>
        <w:t>o</w:t>
      </w:r>
      <w:r>
        <w:rPr>
          <w:color w:val="FF0000"/>
          <w:spacing w:val="-3"/>
        </w:rPr>
        <w:tab/>
        <w:t>Because the beneficiary/applicant could not be located or has moved out of  State;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5" style="position:absolute;left:0;text-align:left;z-index:251978240" from="-8pt,-.2pt" to="-8pt,13.8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7" style="position:absolute;left:0;text-align:left;z-index:251980288" from="-8pt,11.3pt" to="-8pt,25.3pt" o:allowincell="f" strokecolor="red"/>
        </w:pict>
      </w:r>
      <w:r>
        <w:rPr>
          <w:noProof/>
          <w:color w:val="FF0000"/>
          <w:spacing w:val="-3"/>
        </w:rPr>
        <w:pict>
          <v:line id="_x0000_s2346" style="position:absolute;left:0;text-align:left;z-index:251979264" from="-8pt,.05pt" to="-8pt,14.05pt" o:allowincell="f" strokecolor="red"/>
        </w:pict>
      </w:r>
      <w:r>
        <w:rPr>
          <w:color w:val="FF0000"/>
          <w:spacing w:val="-3"/>
        </w:rPr>
        <w:tab/>
      </w:r>
      <w:r>
        <w:rPr>
          <w:color w:val="FF0000"/>
          <w:spacing w:val="-3"/>
        </w:rPr>
        <w:tab/>
      </w:r>
      <w:r>
        <w:rPr>
          <w:color w:val="FF0000"/>
          <w:spacing w:val="-3"/>
        </w:rPr>
        <w:tab/>
      </w:r>
      <w:r>
        <w:rPr>
          <w:color w:val="FF0000"/>
          <w:spacing w:val="-3"/>
        </w:rPr>
        <w:tab/>
        <w:t>o</w:t>
      </w:r>
      <w:r>
        <w:rPr>
          <w:color w:val="FF0000"/>
          <w:spacing w:val="-3"/>
        </w:rPr>
        <w:tab/>
        <w:t>Because the beneficiary/applicant refused to participate in the review process; 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8" style="position:absolute;left:0;text-align:left;z-index:251981312" from="-8pt,-.15pt" to="-8pt,13.8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49" style="position:absolute;left:0;text-align:left;z-index:251982336" from="-8pt,.1pt" to="-8pt,14.1pt" o:allowincell="f" strokecolor="red"/>
        </w:pict>
      </w:r>
      <w:r>
        <w:rPr>
          <w:color w:val="FF0000"/>
          <w:spacing w:val="-3"/>
        </w:rPr>
        <w:tab/>
      </w:r>
      <w:r>
        <w:rPr>
          <w:color w:val="FF0000"/>
          <w:spacing w:val="-3"/>
        </w:rPr>
        <w:tab/>
      </w:r>
      <w:r>
        <w:rPr>
          <w:color w:val="FF0000"/>
          <w:spacing w:val="-3"/>
        </w:rPr>
        <w:tab/>
      </w:r>
      <w:r>
        <w:rPr>
          <w:color w:val="FF0000"/>
          <w:spacing w:val="-3"/>
        </w:rPr>
        <w:tab/>
        <w:t>o</w:t>
      </w:r>
      <w:r>
        <w:rPr>
          <w:color w:val="FF0000"/>
          <w:spacing w:val="-3"/>
        </w:rPr>
        <w:tab/>
        <w:t>For reasons other than those above.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0" style="position:absolute;left:0;text-align:left;z-index:251983360" from="-8pt,.4pt" to="-8pt,14.4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1" style="position:absolute;left:0;text-align:left;z-index:251984384" from="-8pt,-.1pt" to="-8pt,13.9pt" o:allowincell="f" strokecolor="red"/>
        </w:pict>
      </w:r>
      <w:r>
        <w:rPr>
          <w:color w:val="FF0000"/>
          <w:spacing w:val="-3"/>
        </w:rPr>
        <w:tab/>
      </w:r>
      <w:r>
        <w:rPr>
          <w:color w:val="FF0000"/>
          <w:spacing w:val="-3"/>
        </w:rPr>
        <w:tab/>
        <w:t>P.</w:t>
      </w:r>
      <w:r>
        <w:rPr>
          <w:color w:val="FF0000"/>
          <w:spacing w:val="-3"/>
        </w:rPr>
        <w:tab/>
      </w:r>
      <w:r>
        <w:rPr>
          <w:color w:val="FF0000"/>
          <w:spacing w:val="-3"/>
          <w:u w:val="single"/>
        </w:rPr>
        <w:t>Disposition of Review</w:t>
      </w:r>
      <w:r>
        <w:rPr>
          <w:color w:val="FF0000"/>
          <w:spacing w:val="-3"/>
        </w:rPr>
        <w:t>.--Enter the appropriate code as follows:</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2" style="position:absolute;left:0;text-align:left;z-index:251985408"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2354" style="position:absolute;left:0;text-align:left;z-index:251987456" from="-8pt,10.95pt" to="-8pt,24.95pt" o:allowincell="f" strokecolor="red"/>
        </w:pict>
      </w:r>
      <w:r>
        <w:rPr>
          <w:noProof/>
          <w:color w:val="FF0000"/>
          <w:spacing w:val="-3"/>
        </w:rPr>
        <w:pict>
          <v:line id="_x0000_s2353" style="position:absolute;left:0;text-align:left;z-index:251986432" from="-8pt,-.3pt" to="-8pt,13.7pt" o:allowincell="f" strokecolor="red"/>
        </w:pict>
      </w:r>
      <w:r>
        <w:rPr>
          <w:color w:val="FF0000"/>
          <w:spacing w:val="-3"/>
        </w:rPr>
        <w:tab/>
      </w:r>
      <w:r>
        <w:rPr>
          <w:color w:val="FF0000"/>
          <w:spacing w:val="-3"/>
        </w:rPr>
        <w:tab/>
      </w:r>
      <w:r>
        <w:rPr>
          <w:color w:val="FF0000"/>
          <w:spacing w:val="-3"/>
        </w:rPr>
        <w:tab/>
        <w:t>1 -</w:t>
      </w:r>
      <w:r>
        <w:rPr>
          <w:color w:val="FF0000"/>
          <w:spacing w:val="-3"/>
        </w:rPr>
        <w:tab/>
      </w:r>
      <w:r>
        <w:rPr>
          <w:color w:val="FF0000"/>
          <w:spacing w:val="-3"/>
          <w:u w:val="single"/>
        </w:rPr>
        <w:t>Not Subject to Review/Listed in Error</w:t>
      </w:r>
      <w:r>
        <w:rPr>
          <w:color w:val="FF0000"/>
          <w:spacing w:val="-3"/>
        </w:rPr>
        <w:t>.--Enter this code if the case is not subject to review or is listed in error.</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7-8-16</w:t>
      </w:r>
      <w:r>
        <w:rPr>
          <w:spacing w:val="-3"/>
        </w:rPr>
        <w:tab/>
        <w:t xml:space="preserve">Rev. 50 </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7770.2 (Cont.)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5" style="position:absolute;left:0;text-align:left;z-index:251988480" from="-8pt,.1pt" to="-8pt,14.1pt" o:allowincell="f" strokecolor="red"/>
        </w:pict>
      </w:r>
      <w:r>
        <w:rPr>
          <w:color w:val="FF0000"/>
          <w:spacing w:val="-3"/>
        </w:rPr>
        <w:tab/>
      </w:r>
      <w:r>
        <w:rPr>
          <w:color w:val="FF0000"/>
          <w:spacing w:val="-3"/>
        </w:rPr>
        <w:tab/>
      </w:r>
      <w:r>
        <w:rPr>
          <w:color w:val="FF0000"/>
          <w:spacing w:val="-3"/>
        </w:rPr>
        <w:tab/>
        <w:t>2 -</w:t>
      </w:r>
      <w:r>
        <w:rPr>
          <w:color w:val="FF0000"/>
          <w:spacing w:val="-3"/>
        </w:rPr>
        <w:tab/>
      </w:r>
      <w:r>
        <w:rPr>
          <w:color w:val="FF0000"/>
          <w:spacing w:val="-3"/>
          <w:u w:val="single"/>
        </w:rPr>
        <w:t>Review Completed</w:t>
      </w:r>
      <w:r>
        <w:rPr>
          <w:color w:val="FF0000"/>
          <w:spacing w:val="-3"/>
        </w:rPr>
        <w:t>.--Enter this code if the NCA review was completed.</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6" style="position:absolute;left:0;text-align:left;z-index:251989504" from="-8pt,.35pt" to="-8pt,14.3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7" style="position:absolute;left:0;text-align:left;z-index:251990528" from="-8pt,-.1pt" to="-8pt,13.9pt" o:allowincell="f" strokecolor="red"/>
        </w:pict>
      </w:r>
      <w:r>
        <w:rPr>
          <w:color w:val="FF0000"/>
          <w:spacing w:val="-3"/>
        </w:rPr>
        <w:tab/>
      </w:r>
      <w:r>
        <w:rPr>
          <w:color w:val="FF0000"/>
          <w:spacing w:val="-3"/>
        </w:rPr>
        <w:tab/>
      </w:r>
      <w:r>
        <w:rPr>
          <w:color w:val="FF0000"/>
          <w:spacing w:val="-3"/>
        </w:rPr>
        <w:tab/>
        <w:t>3 -</w:t>
      </w:r>
      <w:r>
        <w:rPr>
          <w:color w:val="FF0000"/>
          <w:spacing w:val="-3"/>
        </w:rPr>
        <w:tab/>
      </w:r>
      <w:r>
        <w:rPr>
          <w:color w:val="FF0000"/>
          <w:spacing w:val="-3"/>
          <w:u w:val="single"/>
        </w:rPr>
        <w:t>Review Could Not Be Completed</w:t>
      </w:r>
      <w:r>
        <w:rPr>
          <w:color w:val="FF0000"/>
          <w:spacing w:val="-3"/>
        </w:rPr>
        <w:t>.--Enter this code if item O(a) is coded as 4.</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58" style="position:absolute;left:0;text-align:left;z-index:251991552" from="-8pt,.15pt" to="-8pt,14.15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60" style="position:absolute;left:0;text-align:left;z-index:251993600" from="-8pt,10.95pt" to="-8pt,24.95pt" o:allowincell="f" strokecolor="red"/>
        </w:pict>
      </w:r>
      <w:r>
        <w:rPr>
          <w:noProof/>
          <w:color w:val="FF0000"/>
          <w:spacing w:val="-3"/>
        </w:rPr>
        <w:pict>
          <v:line id="_x0000_s2359" style="position:absolute;left:0;text-align:left;z-index:251992576" from="-8pt,-.3pt" to="-8pt,13.7pt" o:allowincell="f" strokecolor="red"/>
        </w:pict>
      </w:r>
      <w:r>
        <w:rPr>
          <w:color w:val="FF0000"/>
          <w:spacing w:val="-3"/>
        </w:rPr>
        <w:tab/>
        <w:t>IV.</w:t>
      </w:r>
      <w:r>
        <w:rPr>
          <w:color w:val="FF0000"/>
          <w:spacing w:val="-3"/>
        </w:rPr>
        <w:tab/>
      </w:r>
      <w:r>
        <w:rPr>
          <w:color w:val="FF0000"/>
          <w:spacing w:val="-3"/>
          <w:u w:val="single"/>
        </w:rPr>
        <w:t>Documentation And Narration</w:t>
      </w:r>
      <w:r>
        <w:rPr>
          <w:color w:val="FF0000"/>
          <w:spacing w:val="-3"/>
        </w:rPr>
        <w:t>.--Use this section to document and narrate the findings of the review.</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61" style="position:absolute;left:0;text-align:left;z-index:251994624" from="-8pt,.2pt" to="-8pt,14.2pt" o:allowincell="f" strokecolor="red"/>
        </w:pic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r>
        <w:rPr>
          <w:noProof/>
          <w:color w:val="FF0000"/>
          <w:spacing w:val="-3"/>
        </w:rPr>
        <w:pict>
          <v:line id="_x0000_s2363" style="position:absolute;left:0;text-align:left;z-index:251996672" from="-8pt,11pt" to="-8pt,25pt" o:allowincell="f" strokecolor="red"/>
        </w:pict>
      </w:r>
      <w:r>
        <w:rPr>
          <w:noProof/>
          <w:color w:val="FF0000"/>
          <w:spacing w:val="-3"/>
        </w:rPr>
        <w:pict>
          <v:line id="_x0000_s2362" style="position:absolute;left:0;text-align:left;z-index:251995648" from="-8pt,-.25pt" to="-8pt,13.75pt" o:allowincell="f" strokecolor="red"/>
        </w:pict>
      </w:r>
      <w:r>
        <w:rPr>
          <w:color w:val="FF0000"/>
          <w:spacing w:val="-3"/>
        </w:rPr>
        <w:tab/>
        <w:t>V.</w:t>
      </w:r>
      <w:r>
        <w:rPr>
          <w:color w:val="FF0000"/>
          <w:spacing w:val="-3"/>
        </w:rPr>
        <w:tab/>
      </w:r>
      <w:r>
        <w:rPr>
          <w:color w:val="FF0000"/>
          <w:spacing w:val="-3"/>
          <w:u w:val="single"/>
        </w:rPr>
        <w:t>Optional Additional Coding</w:t>
      </w:r>
      <w:r>
        <w:rPr>
          <w:color w:val="FF0000"/>
          <w:spacing w:val="-3"/>
        </w:rPr>
        <w:t>.--Use this portion of the review schedule to collect State only information.</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right" w:pos="9360"/>
        </w:tabs>
        <w:suppressAutoHyphens/>
        <w:spacing w:line="191" w:lineRule="auto"/>
        <w:rPr>
          <w:spacing w:val="-3"/>
        </w:rPr>
      </w:pPr>
      <w:r>
        <w:rPr>
          <w:spacing w:val="-3"/>
        </w:rPr>
        <w:t xml:space="preserve">Rev. 50 </w:t>
      </w:r>
      <w:r>
        <w:rPr>
          <w:spacing w:val="-3"/>
        </w:rPr>
        <w:tab/>
        <w:t>7-8-17</w:t>
      </w:r>
    </w:p>
    <w:p w:rsidR="000F0C42" w:rsidRDefault="000F0C42" w:rsidP="000F0C42">
      <w:pPr>
        <w:tabs>
          <w:tab w:val="center" w:pos="4680"/>
          <w:tab w:val="right" w:pos="9360"/>
        </w:tabs>
        <w:suppressAutoHyphens/>
        <w:spacing w:line="191" w:lineRule="auto"/>
        <w:rPr>
          <w:spacing w:val="-3"/>
        </w:rPr>
      </w:pPr>
      <w:r>
        <w:rPr>
          <w:spacing w:val="-3"/>
        </w:rPr>
        <w:br w:type="page"/>
      </w:r>
      <w:r>
        <w:rPr>
          <w:spacing w:val="-3"/>
          <w:u w:val="single"/>
        </w:rPr>
        <w:t>02-94</w:t>
      </w:r>
      <w:r>
        <w:rPr>
          <w:spacing w:val="-3"/>
          <w:u w:val="single"/>
        </w:rPr>
        <w:tab/>
        <w:t>QUALITY CONTROL OF NEGATIVE CASE ACTIONS</w:t>
      </w:r>
      <w:r>
        <w:rPr>
          <w:spacing w:val="-3"/>
          <w:u w:val="single"/>
        </w:rPr>
        <w:tab/>
        <w:t>7770.2 (Cont.)</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color w:val="FF0000"/>
          <w:spacing w:val="-3"/>
        </w:rPr>
      </w:pPr>
      <w:r>
        <w:rPr>
          <w:noProof/>
          <w:color w:val="FF0000"/>
          <w:spacing w:val="-3"/>
        </w:rPr>
        <w:pict>
          <v:line id="_x0000_s2364" style="position:absolute;left:0;text-align:left;z-index:251997696" from="-8pt,-.25pt" to="-8pt,13.75pt" o:allowincell="f" strokecolor="red"/>
        </w:pict>
      </w:r>
    </w:p>
    <w:p w:rsidR="000F0C42" w:rsidRDefault="000F0C42" w:rsidP="000F0C42">
      <w:pPr>
        <w:tabs>
          <w:tab w:val="center" w:pos="4680"/>
        </w:tabs>
        <w:suppressAutoHyphens/>
        <w:spacing w:line="191" w:lineRule="auto"/>
        <w:rPr>
          <w:color w:val="FF0000"/>
          <w:spacing w:val="-3"/>
        </w:rPr>
      </w:pPr>
      <w:r>
        <w:rPr>
          <w:noProof/>
          <w:color w:val="FF0000"/>
          <w:spacing w:val="-3"/>
        </w:rPr>
        <w:pict>
          <v:line id="_x0000_s2365" style="position:absolute;left:0;text-align:left;z-index:251998720" from="-8pt,0" to="-8pt,14pt" o:allowincell="f" strokecolor="red"/>
        </w:pict>
      </w:r>
      <w:r>
        <w:rPr>
          <w:color w:val="FF0000"/>
          <w:spacing w:val="-3"/>
        </w:rPr>
        <w:tab/>
        <w:t>THIS PAGE IS RESERVED FOR</w:t>
      </w:r>
    </w:p>
    <w:p w:rsidR="000F0C42" w:rsidRDefault="000F0C42" w:rsidP="000F0C42">
      <w:pPr>
        <w:tabs>
          <w:tab w:val="center" w:pos="4680"/>
        </w:tabs>
        <w:suppressAutoHyphens/>
        <w:spacing w:line="191" w:lineRule="auto"/>
        <w:rPr>
          <w:color w:val="FF0000"/>
          <w:spacing w:val="-3"/>
        </w:rPr>
      </w:pPr>
      <w:r>
        <w:rPr>
          <w:noProof/>
          <w:color w:val="FF0000"/>
          <w:spacing w:val="-3"/>
        </w:rPr>
        <w:pict>
          <v:line id="_x0000_s2366" style="position:absolute;left:0;text-align:left;z-index:251999744" from="-8pt,.25pt" to="-8pt,14.25pt" o:allowincell="f" strokecolor="red"/>
        </w:pict>
      </w:r>
      <w:r>
        <w:rPr>
          <w:color w:val="FF0000"/>
          <w:spacing w:val="-3"/>
        </w:rPr>
        <w:tab/>
        <w:t>QUALITY CONTROL NEGATIVE CASE ACTION</w:t>
      </w:r>
    </w:p>
    <w:p w:rsidR="000F0C42" w:rsidRDefault="000F0C42" w:rsidP="000F0C42">
      <w:pPr>
        <w:tabs>
          <w:tab w:val="center" w:pos="4680"/>
        </w:tabs>
        <w:suppressAutoHyphens/>
        <w:spacing w:line="191" w:lineRule="auto"/>
        <w:rPr>
          <w:spacing w:val="-3"/>
        </w:rPr>
      </w:pPr>
      <w:r>
        <w:rPr>
          <w:noProof/>
          <w:color w:val="FF0000"/>
          <w:spacing w:val="-3"/>
        </w:rPr>
        <w:pict>
          <v:line id="_x0000_s2367" style="position:absolute;left:0;text-align:left;z-index:252000768" from="-8pt,-.2pt" to="-8pt,13.8pt" o:allowincell="f" strokecolor="red"/>
        </w:pict>
      </w:r>
      <w:r>
        <w:rPr>
          <w:color w:val="FF0000"/>
          <w:spacing w:val="-3"/>
        </w:rPr>
        <w:tab/>
        <w:t>SAMPLE WORKSHEET/REVIEW SCHEDULE</w:t>
      </w: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line="191" w:lineRule="auto"/>
        <w:rPr>
          <w:spacing w:val="-3"/>
        </w:rPr>
      </w:pPr>
    </w:p>
    <w:p w:rsidR="000F0C42" w:rsidRDefault="000F0C42" w:rsidP="000F0C42">
      <w:pPr>
        <w:keepLines/>
        <w:tabs>
          <w:tab w:val="right" w:pos="9360"/>
        </w:tabs>
        <w:suppressAutoHyphens/>
        <w:spacing w:line="191" w:lineRule="auto"/>
        <w:rPr>
          <w:spacing w:val="-3"/>
        </w:rPr>
      </w:pPr>
      <w:r w:rsidRPr="009B76AF">
        <w:t>Rev. 50</w:t>
      </w:r>
      <w:r>
        <w:rPr>
          <w:spacing w:val="-3"/>
        </w:rPr>
        <w:tab/>
        <w:t>7-8-19</w:t>
      </w:r>
    </w:p>
    <w:p w:rsidR="000F0C42" w:rsidRDefault="000F0C42" w:rsidP="000F0C42">
      <w:pPr>
        <w:tabs>
          <w:tab w:val="center" w:pos="4680"/>
        </w:tabs>
        <w:suppressAutoHyphens/>
        <w:spacing w:line="191" w:lineRule="auto"/>
      </w:pPr>
    </w:p>
    <w:sectPr w:rsidR="000F0C42">
      <w:pgSz w:w="12240" w:h="15840"/>
      <w:pgMar w:top="1080" w:right="1440" w:bottom="108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0C42" w:rsidRDefault="000F0C42">
      <w:r>
        <w:separator/>
      </w:r>
    </w:p>
  </w:endnote>
  <w:endnote w:type="continuationSeparator" w:id="0">
    <w:p w:rsidR="000F0C42" w:rsidRDefault="000F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0C42" w:rsidRDefault="000F0C42">
      <w:r>
        <w:separator/>
      </w:r>
    </w:p>
  </w:footnote>
  <w:footnote w:type="continuationSeparator" w:id="0">
    <w:p w:rsidR="000F0C42" w:rsidRDefault="000F0C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7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wpJustification/>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0C42"/>
    <w:rsid w:val="000C7319"/>
    <w:rsid w:val="000F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shapelayout>
  </w:shapeDefaults>
  <w:decimalSymbol w:val="."/>
  <w:listSeparator w:val=","/>
  <w15:chartTrackingRefBased/>
  <w15:docId w15:val="{788C5540-6415-4E31-B1F6-5B710508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TIMS">
    <w:name w:val="NormalTIMS"/>
    <w:basedOn w:val="Normal"/>
    <w:pPr>
      <w:tabs>
        <w:tab w:val="left" w:pos="475"/>
      </w:tabs>
      <w:spacing w:line="192" w:lineRule="auto"/>
    </w:pPr>
  </w:style>
  <w:style w:type="character" w:styleId="Hyperlink">
    <w:name w:val="Hyperlink"/>
    <w:basedOn w:val="DefaultParagraphFont"/>
    <w:rsid w:val="000F0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39055</CharactersWithSpaces>
  <SharedDoc>false</SharedDoc>
  <HLinks>
    <vt:vector size="132" baseType="variant">
      <vt:variant>
        <vt:i4>6946860</vt:i4>
      </vt:variant>
      <vt:variant>
        <vt:i4>63</vt:i4>
      </vt:variant>
      <vt:variant>
        <vt:i4>0</vt:i4>
      </vt:variant>
      <vt:variant>
        <vt:i4>5</vt:i4>
      </vt:variant>
      <vt:variant>
        <vt:lpwstr/>
      </vt:variant>
      <vt:variant>
        <vt:lpwstr>s_7770_2</vt:lpwstr>
      </vt:variant>
      <vt:variant>
        <vt:i4>6881324</vt:i4>
      </vt:variant>
      <vt:variant>
        <vt:i4>60</vt:i4>
      </vt:variant>
      <vt:variant>
        <vt:i4>0</vt:i4>
      </vt:variant>
      <vt:variant>
        <vt:i4>5</vt:i4>
      </vt:variant>
      <vt:variant>
        <vt:lpwstr/>
      </vt:variant>
      <vt:variant>
        <vt:lpwstr>s_7770_1</vt:lpwstr>
      </vt:variant>
      <vt:variant>
        <vt:i4>5767283</vt:i4>
      </vt:variant>
      <vt:variant>
        <vt:i4>57</vt:i4>
      </vt:variant>
      <vt:variant>
        <vt:i4>0</vt:i4>
      </vt:variant>
      <vt:variant>
        <vt:i4>5</vt:i4>
      </vt:variant>
      <vt:variant>
        <vt:lpwstr/>
      </vt:variant>
      <vt:variant>
        <vt:lpwstr>s_7770</vt:lpwstr>
      </vt:variant>
      <vt:variant>
        <vt:i4>5767282</vt:i4>
      </vt:variant>
      <vt:variant>
        <vt:i4>54</vt:i4>
      </vt:variant>
      <vt:variant>
        <vt:i4>0</vt:i4>
      </vt:variant>
      <vt:variant>
        <vt:i4>5</vt:i4>
      </vt:variant>
      <vt:variant>
        <vt:lpwstr/>
      </vt:variant>
      <vt:variant>
        <vt:lpwstr>s_7760</vt:lpwstr>
      </vt:variant>
      <vt:variant>
        <vt:i4>5767281</vt:i4>
      </vt:variant>
      <vt:variant>
        <vt:i4>51</vt:i4>
      </vt:variant>
      <vt:variant>
        <vt:i4>0</vt:i4>
      </vt:variant>
      <vt:variant>
        <vt:i4>5</vt:i4>
      </vt:variant>
      <vt:variant>
        <vt:lpwstr/>
      </vt:variant>
      <vt:variant>
        <vt:lpwstr>s_7750</vt:lpwstr>
      </vt:variant>
      <vt:variant>
        <vt:i4>5767280</vt:i4>
      </vt:variant>
      <vt:variant>
        <vt:i4>48</vt:i4>
      </vt:variant>
      <vt:variant>
        <vt:i4>0</vt:i4>
      </vt:variant>
      <vt:variant>
        <vt:i4>5</vt:i4>
      </vt:variant>
      <vt:variant>
        <vt:lpwstr/>
      </vt:variant>
      <vt:variant>
        <vt:lpwstr>s_7740</vt:lpwstr>
      </vt:variant>
      <vt:variant>
        <vt:i4>5963895</vt:i4>
      </vt:variant>
      <vt:variant>
        <vt:i4>45</vt:i4>
      </vt:variant>
      <vt:variant>
        <vt:i4>0</vt:i4>
      </vt:variant>
      <vt:variant>
        <vt:i4>5</vt:i4>
      </vt:variant>
      <vt:variant>
        <vt:lpwstr/>
      </vt:variant>
      <vt:variant>
        <vt:lpwstr>s_7733</vt:lpwstr>
      </vt:variant>
      <vt:variant>
        <vt:i4>5898359</vt:i4>
      </vt:variant>
      <vt:variant>
        <vt:i4>42</vt:i4>
      </vt:variant>
      <vt:variant>
        <vt:i4>0</vt:i4>
      </vt:variant>
      <vt:variant>
        <vt:i4>5</vt:i4>
      </vt:variant>
      <vt:variant>
        <vt:lpwstr/>
      </vt:variant>
      <vt:variant>
        <vt:lpwstr>s_7732</vt:lpwstr>
      </vt:variant>
      <vt:variant>
        <vt:i4>6946856</vt:i4>
      </vt:variant>
      <vt:variant>
        <vt:i4>39</vt:i4>
      </vt:variant>
      <vt:variant>
        <vt:i4>0</vt:i4>
      </vt:variant>
      <vt:variant>
        <vt:i4>5</vt:i4>
      </vt:variant>
      <vt:variant>
        <vt:lpwstr/>
      </vt:variant>
      <vt:variant>
        <vt:lpwstr>s_7731_3</vt:lpwstr>
      </vt:variant>
      <vt:variant>
        <vt:i4>7012392</vt:i4>
      </vt:variant>
      <vt:variant>
        <vt:i4>36</vt:i4>
      </vt:variant>
      <vt:variant>
        <vt:i4>0</vt:i4>
      </vt:variant>
      <vt:variant>
        <vt:i4>5</vt:i4>
      </vt:variant>
      <vt:variant>
        <vt:lpwstr/>
      </vt:variant>
      <vt:variant>
        <vt:lpwstr>s_7731_2</vt:lpwstr>
      </vt:variant>
      <vt:variant>
        <vt:i4>6815784</vt:i4>
      </vt:variant>
      <vt:variant>
        <vt:i4>33</vt:i4>
      </vt:variant>
      <vt:variant>
        <vt:i4>0</vt:i4>
      </vt:variant>
      <vt:variant>
        <vt:i4>5</vt:i4>
      </vt:variant>
      <vt:variant>
        <vt:lpwstr/>
      </vt:variant>
      <vt:variant>
        <vt:lpwstr>s_7731_1</vt:lpwstr>
      </vt:variant>
      <vt:variant>
        <vt:i4>5832823</vt:i4>
      </vt:variant>
      <vt:variant>
        <vt:i4>30</vt:i4>
      </vt:variant>
      <vt:variant>
        <vt:i4>0</vt:i4>
      </vt:variant>
      <vt:variant>
        <vt:i4>5</vt:i4>
      </vt:variant>
      <vt:variant>
        <vt:lpwstr/>
      </vt:variant>
      <vt:variant>
        <vt:lpwstr>s_7731</vt:lpwstr>
      </vt:variant>
      <vt:variant>
        <vt:i4>5767287</vt:i4>
      </vt:variant>
      <vt:variant>
        <vt:i4>27</vt:i4>
      </vt:variant>
      <vt:variant>
        <vt:i4>0</vt:i4>
      </vt:variant>
      <vt:variant>
        <vt:i4>5</vt:i4>
      </vt:variant>
      <vt:variant>
        <vt:lpwstr/>
      </vt:variant>
      <vt:variant>
        <vt:lpwstr>s_7730</vt:lpwstr>
      </vt:variant>
      <vt:variant>
        <vt:i4>6160502</vt:i4>
      </vt:variant>
      <vt:variant>
        <vt:i4>24</vt:i4>
      </vt:variant>
      <vt:variant>
        <vt:i4>0</vt:i4>
      </vt:variant>
      <vt:variant>
        <vt:i4>5</vt:i4>
      </vt:variant>
      <vt:variant>
        <vt:lpwstr/>
      </vt:variant>
      <vt:variant>
        <vt:lpwstr>s_7726</vt:lpwstr>
      </vt:variant>
      <vt:variant>
        <vt:i4>6094966</vt:i4>
      </vt:variant>
      <vt:variant>
        <vt:i4>21</vt:i4>
      </vt:variant>
      <vt:variant>
        <vt:i4>0</vt:i4>
      </vt:variant>
      <vt:variant>
        <vt:i4>5</vt:i4>
      </vt:variant>
      <vt:variant>
        <vt:lpwstr/>
      </vt:variant>
      <vt:variant>
        <vt:lpwstr>s_7725</vt:lpwstr>
      </vt:variant>
      <vt:variant>
        <vt:i4>6029430</vt:i4>
      </vt:variant>
      <vt:variant>
        <vt:i4>18</vt:i4>
      </vt:variant>
      <vt:variant>
        <vt:i4>0</vt:i4>
      </vt:variant>
      <vt:variant>
        <vt:i4>5</vt:i4>
      </vt:variant>
      <vt:variant>
        <vt:lpwstr/>
      </vt:variant>
      <vt:variant>
        <vt:lpwstr>s_7724</vt:lpwstr>
      </vt:variant>
      <vt:variant>
        <vt:i4>5963894</vt:i4>
      </vt:variant>
      <vt:variant>
        <vt:i4>15</vt:i4>
      </vt:variant>
      <vt:variant>
        <vt:i4>0</vt:i4>
      </vt:variant>
      <vt:variant>
        <vt:i4>5</vt:i4>
      </vt:variant>
      <vt:variant>
        <vt:lpwstr/>
      </vt:variant>
      <vt:variant>
        <vt:lpwstr>s_7723</vt:lpwstr>
      </vt:variant>
      <vt:variant>
        <vt:i4>5898358</vt:i4>
      </vt:variant>
      <vt:variant>
        <vt:i4>12</vt:i4>
      </vt:variant>
      <vt:variant>
        <vt:i4>0</vt:i4>
      </vt:variant>
      <vt:variant>
        <vt:i4>5</vt:i4>
      </vt:variant>
      <vt:variant>
        <vt:lpwstr/>
      </vt:variant>
      <vt:variant>
        <vt:lpwstr>s_7722</vt:lpwstr>
      </vt:variant>
      <vt:variant>
        <vt:i4>5832822</vt:i4>
      </vt:variant>
      <vt:variant>
        <vt:i4>9</vt:i4>
      </vt:variant>
      <vt:variant>
        <vt:i4>0</vt:i4>
      </vt:variant>
      <vt:variant>
        <vt:i4>5</vt:i4>
      </vt:variant>
      <vt:variant>
        <vt:lpwstr/>
      </vt:variant>
      <vt:variant>
        <vt:lpwstr>s_7721</vt:lpwstr>
      </vt:variant>
      <vt:variant>
        <vt:i4>5767286</vt:i4>
      </vt:variant>
      <vt:variant>
        <vt:i4>6</vt:i4>
      </vt:variant>
      <vt:variant>
        <vt:i4>0</vt:i4>
      </vt:variant>
      <vt:variant>
        <vt:i4>5</vt:i4>
      </vt:variant>
      <vt:variant>
        <vt:lpwstr/>
      </vt:variant>
      <vt:variant>
        <vt:lpwstr>s_7720</vt:lpwstr>
      </vt:variant>
      <vt:variant>
        <vt:i4>5767285</vt:i4>
      </vt:variant>
      <vt:variant>
        <vt:i4>3</vt:i4>
      </vt:variant>
      <vt:variant>
        <vt:i4>0</vt:i4>
      </vt:variant>
      <vt:variant>
        <vt:i4>5</vt:i4>
      </vt:variant>
      <vt:variant>
        <vt:lpwstr/>
      </vt:variant>
      <vt:variant>
        <vt:lpwstr>s_7710</vt:lpwstr>
      </vt:variant>
      <vt:variant>
        <vt:i4>5767284</vt:i4>
      </vt:variant>
      <vt:variant>
        <vt:i4>0</vt:i4>
      </vt:variant>
      <vt:variant>
        <vt:i4>0</vt:i4>
      </vt:variant>
      <vt:variant>
        <vt:i4>5</vt:i4>
      </vt:variant>
      <vt:variant>
        <vt:lpwstr/>
      </vt:variant>
      <vt:variant>
        <vt:lpwstr>s_7700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HCFA Software Control</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